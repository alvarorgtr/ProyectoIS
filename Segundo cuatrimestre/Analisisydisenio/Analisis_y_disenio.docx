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75434350"/>
        <w:docPartObj>
          <w:docPartGallery w:val="Cover Pages"/>
          <w:docPartUnique/>
        </w:docPartObj>
      </w:sdtPr>
      <w:sdtEndPr/>
      <w:sdtContent>
        <w:p w:rsidR="00E80220" w:rsidRPr="00D5672C" w:rsidRDefault="00794A85" w:rsidP="008C2AC1">
          <w:r w:rsidRPr="00D5672C">
            <w:rPr>
              <w:lang w:eastAsia="es-ES"/>
            </w:rPr>
            <mc:AlternateContent>
              <mc:Choice Requires="wps">
                <w:drawing>
                  <wp:anchor distT="0" distB="0" distL="114300" distR="114300" simplePos="0" relativeHeight="251674624" behindDoc="1" locked="0" layoutInCell="1" allowOverlap="0" wp14:anchorId="39A95800" wp14:editId="30A1C481">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5686425" cy="6687879"/>
                    <wp:effectExtent l="0" t="0" r="9525" b="0"/>
                    <wp:wrapNone/>
                    <wp:docPr id="14" name="Cuadro de texto 14" descr="Report title"/>
                    <wp:cNvGraphicFramePr/>
                    <a:graphic xmlns:a="http://schemas.openxmlformats.org/drawingml/2006/main">
                      <a:graphicData uri="http://schemas.microsoft.com/office/word/2010/wordprocessingShape">
                        <wps:wsp>
                          <wps:cNvSpPr txBox="1"/>
                          <wps:spPr>
                            <a:xfrm>
                              <a:off x="0" y="0"/>
                              <a:ext cx="5686425" cy="66878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144"/>
                                  </w:rPr>
                                  <w:alias w:val="Título"/>
                                  <w:tag w:val=""/>
                                  <w:id w:val="2115015981"/>
                                  <w:placeholder>
                                    <w:docPart w:val="09D8DF8178FB4F4B89767B881428B5D6"/>
                                  </w:placeholder>
                                  <w:dataBinding w:prefixMappings="xmlns:ns0='http://purl.org/dc/elements/1.1/' xmlns:ns1='http://schemas.openxmlformats.org/package/2006/metadata/core-properties' " w:xpath="/ns1:coreProperties[1]/ns0:title[1]" w:storeItemID="{6C3C8BC8-F283-45AE-878A-BAB7291924A1}"/>
                                  <w:text/>
                                </w:sdtPr>
                                <w:sdtEndPr/>
                                <w:sdtContent>
                                  <w:p w:rsidR="00B16C25" w:rsidRPr="00350091" w:rsidRDefault="00B16C25" w:rsidP="008C2AC1">
                                    <w:pPr>
                                      <w:pStyle w:val="Puesto"/>
                                      <w:rPr>
                                        <w:sz w:val="144"/>
                                      </w:rPr>
                                    </w:pPr>
                                    <w:r>
                                      <w:rPr>
                                        <w:sz w:val="144"/>
                                      </w:rPr>
                                      <w:t>Modelos de análisis y diseño</w:t>
                                    </w:r>
                                  </w:p>
                                </w:sdtContent>
                              </w:sdt>
                              <w:p w:rsidR="00B16C25" w:rsidRPr="00F77FF8" w:rsidRDefault="00B16C25" w:rsidP="008C2AC1">
                                <w:pPr>
                                  <w:pStyle w:val="Subttulo"/>
                                </w:pPr>
                                <w:r w:rsidRPr="00F77FF8">
                                  <w:t>Gestión de personal ucm</w:t>
                                </w:r>
                              </w:p>
                              <w:p w:rsidR="00B16C25" w:rsidRPr="00D5672C" w:rsidRDefault="00794B4F" w:rsidP="008C2AC1">
                                <w:pPr>
                                  <w:pStyle w:val="Descripcinbreve"/>
                                </w:pPr>
                                <w:sdt>
                                  <w:sdtPr>
                                    <w:alias w:val="Cita o descripción breve"/>
                                    <w:tag w:val="Cita o descripción breve"/>
                                    <w:id w:val="-247963122"/>
                                    <w:placeholder>
                                      <w:docPart w:val="5997343061B64AE8A2184FE7EDDB33FE"/>
                                    </w:placeholder>
                                    <w:dataBinding w:prefixMappings="xmlns:ns0='http://schemas.microsoft.com/office/2006/coverPageProps'" w:xpath="/ns0:CoverPageProperties[1]/ns0:Abstract[1]" w:storeItemID="{55AF091B-3C7A-41E3-B477-F2FDAA23CFDA}"/>
                                    <w:text/>
                                  </w:sdtPr>
                                  <w:sdtEndPr/>
                                  <w:sdtContent>
                                    <w:r w:rsidR="00B16C25">
                                      <w:t>Miguel Pascual Domínguez, Javier Pellejero Ortega, Isabel Pérez Pereda, Iván Prada Cazalla, Jesús Recio Herranz, Álvaro Rodríguez García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75000</wp14:pctHeight>
                    </wp14:sizeRelV>
                  </wp:anchor>
                </w:drawing>
              </mc:Choice>
              <mc:Fallback>
                <w:pict>
                  <v:shapetype w14:anchorId="39A95800" id="_x0000_t202" coordsize="21600,21600" o:spt="202" path="m,l,21600r21600,l21600,xe">
                    <v:stroke joinstyle="miter"/>
                    <v:path gradientshapeok="t" o:connecttype="rect"/>
                  </v:shapetype>
                  <v:shape id="Cuadro de texto 14" o:spid="_x0000_s1026" type="#_x0000_t202" alt="Report title" style="position:absolute;left:0;text-align:left;margin-left:0;margin-top:0;width:447.75pt;height:526.6pt;z-index:-251641856;visibility:visible;mso-wrap-style:square;mso-width-percent:0;mso-height-percent:750;mso-left-percent:59;mso-wrap-distance-left:9pt;mso-wrap-distance-top:0;mso-wrap-distance-right:9pt;mso-wrap-distance-bottom:0;mso-position-horizontal-relative:page;mso-position-vertical:top;mso-position-vertical-relative:margin;mso-width-percent:0;mso-height-percent:750;mso-left-percent:59;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" o:allowoverlap="f" filled="f" stroked="f" strokeweight=".5pt">
                    <v:textbox inset="0,0,0,0">
                      <w:txbxContent>
                        <w:sdt>
                          <w:sdtPr>
                            <w:rPr>
                              <w:sz w:val="144"/>
                            </w:rPr>
                            <w:alias w:val="Título"/>
                            <w:tag w:val=""/>
                            <w:id w:val="2115015981"/>
                            <w:placeholder>
                              <w:docPart w:val="09D8DF8178FB4F4B89767B881428B5D6"/>
                            </w:placeholder>
                            <w:dataBinding w:prefixMappings="xmlns:ns0='http://purl.org/dc/elements/1.1/' xmlns:ns1='http://schemas.openxmlformats.org/package/2006/metadata/core-properties' " w:xpath="/ns1:coreProperties[1]/ns0:title[1]" w:storeItemID="{6C3C8BC8-F283-45AE-878A-BAB7291924A1}"/>
                            <w:text/>
                          </w:sdtPr>
                          <w:sdtEndPr/>
                          <w:sdtContent>
                            <w:p w:rsidR="00B16C25" w:rsidRPr="00350091" w:rsidRDefault="00B16C25" w:rsidP="008C2AC1">
                              <w:pPr>
                                <w:pStyle w:val="Puesto"/>
                                <w:rPr>
                                  <w:sz w:val="144"/>
                                </w:rPr>
                              </w:pPr>
                              <w:r>
                                <w:rPr>
                                  <w:sz w:val="144"/>
                                </w:rPr>
                                <w:t>Modelos de análisis y diseño</w:t>
                              </w:r>
                            </w:p>
                          </w:sdtContent>
                        </w:sdt>
                        <w:p w:rsidR="00B16C25" w:rsidRPr="00F77FF8" w:rsidRDefault="00B16C25" w:rsidP="008C2AC1">
                          <w:pPr>
                            <w:pStyle w:val="Subttulo"/>
                          </w:pPr>
                          <w:r w:rsidRPr="00F77FF8">
                            <w:t>Gestión de personal ucm</w:t>
                          </w:r>
                        </w:p>
                        <w:p w:rsidR="00B16C25" w:rsidRPr="00D5672C" w:rsidRDefault="00672A15" w:rsidP="008C2AC1">
                          <w:pPr>
                            <w:pStyle w:val="Descripcinbreve"/>
                          </w:pPr>
                          <w:sdt>
                            <w:sdtPr>
                              <w:alias w:val="Cita o descripción breve"/>
                              <w:tag w:val="Cita o descripción breve"/>
                              <w:id w:val="-247963122"/>
                              <w:placeholder>
                                <w:docPart w:val="5997343061B64AE8A2184FE7EDDB33FE"/>
                              </w:placeholder>
                              <w:dataBinding w:prefixMappings="xmlns:ns0='http://schemas.microsoft.com/office/2006/coverPageProps'" w:xpath="/ns0:CoverPageProperties[1]/ns0:Abstract[1]" w:storeItemID="{55AF091B-3C7A-41E3-B477-F2FDAA23CFDA}"/>
                              <w:text/>
                            </w:sdtPr>
                            <w:sdtEndPr/>
                            <w:sdtContent>
                              <w:r w:rsidR="00B16C25">
                                <w:t>Miguel Pascual Domínguez, Javier Pellejero Ortega, Isabel Pérez Pereda, Iván Prada Cazalla, Jesús Recio Herranz, Álvaro Rodríguez García</w:t>
                              </w:r>
                            </w:sdtContent>
                          </w:sdt>
                        </w:p>
                      </w:txbxContent>
                    </v:textbox>
                    <w10:wrap anchorx="page" anchory="margin"/>
                  </v:shape>
                </w:pict>
              </mc:Fallback>
            </mc:AlternateContent>
          </w:r>
          <w:r w:rsidRPr="00D5672C">
            <w:rPr>
              <w:lang w:eastAsia="es-ES"/>
            </w:rPr>
            <mc:AlternateContent>
              <mc:Choice Requires="wps">
                <w:drawing>
                  <wp:anchor distT="0" distB="0" distL="114300" distR="114300" simplePos="0" relativeHeight="251675648" behindDoc="0" locked="0" layoutInCell="1" allowOverlap="0" wp14:anchorId="48FC4DCC" wp14:editId="12416926">
                    <wp:simplePos x="0" y="0"/>
                    <wp:positionH relativeFrom="page">
                      <wp:align>center</wp:align>
                    </wp:positionH>
                    <wp:positionV relativeFrom="margin">
                      <wp:align>bottom</wp:align>
                    </wp:positionV>
                    <wp:extent cx="6858000" cy="1775460"/>
                    <wp:effectExtent l="0" t="0" r="0" b="7620"/>
                    <wp:wrapSquare wrapText="bothSides"/>
                    <wp:docPr id="15" name="Cuadro de texto 15" descr="contact info"/>
                    <wp:cNvGraphicFramePr/>
                    <a:graphic xmlns:a="http://schemas.openxmlformats.org/drawingml/2006/main">
                      <a:graphicData uri="http://schemas.microsoft.com/office/word/2010/wordprocessingShape">
                        <wps:wsp>
                          <wps:cNvSpPr txBox="1"/>
                          <wps:spPr>
                            <a:xfrm>
                              <a:off x="0" y="0"/>
                              <a:ext cx="685800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C25" w:rsidRPr="00D5672C" w:rsidRDefault="00794B4F" w:rsidP="008C2AC1">
                                <w:pPr>
                                  <w:pStyle w:val="Organizacin"/>
                                </w:pPr>
                                <w:sdt>
                                  <w:sdtPr>
                                    <w:alias w:val="Compañía"/>
                                    <w:tag w:val=""/>
                                    <w:id w:val="1735350181"/>
                                    <w:dataBinding w:prefixMappings="xmlns:ns0='http://schemas.openxmlformats.org/officeDocument/2006/extended-properties' " w:xpath="/ns0:Properties[1]/ns0:Company[1]" w:storeItemID="{6668398D-A668-4E3E-A5EB-62B293D839F1}"/>
                                    <w:text/>
                                  </w:sdtPr>
                                  <w:sdtEndPr/>
                                  <w:sdtContent>
                                    <w:r w:rsidR="00B16C25">
                                      <w:t>Gestor personal UCM</w:t>
                                    </w:r>
                                  </w:sdtContent>
                                </w:sdt>
                              </w:p>
                              <w:tbl>
                                <w:tblPr>
                                  <w:tblW w:w="4986"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586"/>
                                  <w:gridCol w:w="3587"/>
                                  <w:gridCol w:w="3587"/>
                                </w:tblGrid>
                                <w:tr w:rsidR="00B16C25" w:rsidRPr="00D5672C" w:rsidTr="00350091">
                                  <w:trPr>
                                    <w:trHeight w:hRule="exact" w:val="144"/>
                                    <w:jc w:val="right"/>
                                  </w:trPr>
                                  <w:tc>
                                    <w:tcPr>
                                      <w:tcW w:w="1666" w:type="pct"/>
                                    </w:tcPr>
                                    <w:p w:rsidR="00B16C25" w:rsidRPr="00D5672C" w:rsidRDefault="00B16C25" w:rsidP="008C2AC1"/>
                                  </w:tc>
                                  <w:tc>
                                    <w:tcPr>
                                      <w:tcW w:w="1667" w:type="pct"/>
                                    </w:tcPr>
                                    <w:p w:rsidR="00B16C25" w:rsidRPr="00D5672C" w:rsidRDefault="00B16C25" w:rsidP="008C2AC1"/>
                                  </w:tc>
                                  <w:tc>
                                    <w:tcPr>
                                      <w:tcW w:w="1667" w:type="pct"/>
                                    </w:tcPr>
                                    <w:p w:rsidR="00B16C25" w:rsidRPr="00D5672C" w:rsidRDefault="00B16C25" w:rsidP="008C2AC1"/>
                                  </w:tc>
                                </w:tr>
                                <w:tr w:rsidR="00B16C25" w:rsidRPr="00D5672C" w:rsidTr="00350091">
                                  <w:trPr>
                                    <w:jc w:val="right"/>
                                  </w:trPr>
                                  <w:tc>
                                    <w:tcPr>
                                      <w:tcW w:w="1666" w:type="pct"/>
                                      <w:tcMar>
                                        <w:bottom w:w="144" w:type="dxa"/>
                                      </w:tcMar>
                                    </w:tcPr>
                                    <w:p w:rsidR="00B16C25" w:rsidRPr="00D5672C" w:rsidRDefault="00794B4F" w:rsidP="00350091">
                                      <w:pPr>
                                        <w:pStyle w:val="Piedepgina"/>
                                      </w:pPr>
                                      <w:sdt>
                                        <w:sdtPr>
                                          <w:alias w:val="Fax"/>
                                          <w:tag w:val=""/>
                                          <w:id w:val="-2015451963"/>
                                          <w:dataBinding w:prefixMappings="xmlns:ns0='http://schemas.microsoft.com/office/2006/coverPageProps' " w:xpath="/ns0:CoverPageProperties[1]/ns0:CompanyFax[1]" w:storeItemID="{55AF091B-3C7A-41E3-B477-F2FDAA23CFDA}"/>
                                          <w:text/>
                                        </w:sdtPr>
                                        <w:sdtEndPr/>
                                        <w:sdtContent>
                                          <w:r w:rsidR="00B16C25">
                                            <w:t>Proyecto Ingeniería del Software</w:t>
                                          </w:r>
                                        </w:sdtContent>
                                      </w:sdt>
                                    </w:p>
                                  </w:tc>
                                  <w:sdt>
                                    <w:sdtPr>
                                      <w:alias w:val="Dirección"/>
                                      <w:tag w:val=""/>
                                      <w:id w:val="-1976523539"/>
                                      <w:showingPlcHdr/>
                                      <w:dataBinding w:prefixMappings="xmlns:ns0='http://schemas.microsoft.com/office/2006/coverPageProps' " w:xpath="/ns0:CoverPageProperties[1]/ns0:CompanyAddress[1]" w:storeItemID="{55AF091B-3C7A-41E3-B477-F2FDAA23CFDA}"/>
                                      <w:text w:multiLine="1"/>
                                    </w:sdtPr>
                                    <w:sdtEndPr/>
                                    <w:sdtContent>
                                      <w:tc>
                                        <w:tcPr>
                                          <w:tcW w:w="1667" w:type="pct"/>
                                          <w:tcMar>
                                            <w:bottom w:w="144" w:type="dxa"/>
                                          </w:tcMar>
                                        </w:tcPr>
                                        <w:p w:rsidR="00B16C25" w:rsidRPr="00D5672C" w:rsidRDefault="00B16C25" w:rsidP="00350091">
                                          <w:pPr>
                                            <w:pStyle w:val="Piedepgina"/>
                                          </w:pPr>
                                          <w:r>
                                            <w:t xml:space="preserve">     </w:t>
                                          </w:r>
                                        </w:p>
                                      </w:tc>
                                    </w:sdtContent>
                                  </w:sdt>
                                  <w:tc>
                                    <w:tcPr>
                                      <w:tcW w:w="1667" w:type="pct"/>
                                      <w:tcMar>
                                        <w:bottom w:w="144" w:type="dxa"/>
                                      </w:tcMar>
                                    </w:tcPr>
                                    <w:sdt>
                                      <w:sdtPr>
                                        <w:alias w:val="Correo electrónico"/>
                                        <w:tag w:val=""/>
                                        <w:id w:val="1873495697"/>
                                        <w:dataBinding w:prefixMappings="xmlns:ns0='http://schemas.microsoft.com/office/2006/coverPageProps' " w:xpath="/ns0:CoverPageProperties[1]/ns0:CompanyEmail[1]" w:storeItemID="{55AF091B-3C7A-41E3-B477-F2FDAA23CFDA}"/>
                                        <w:text/>
                                      </w:sdtPr>
                                      <w:sdtEndPr/>
                                      <w:sdtContent>
                                        <w:p w:rsidR="00B16C25" w:rsidRPr="00350091" w:rsidRDefault="00B16C25" w:rsidP="00350091">
                                          <w:pPr>
                                            <w:pStyle w:val="Piedepgina"/>
                                            <w:ind w:left="0"/>
                                            <w:rPr>
                                              <w:color w:val="404040" w:themeColor="text1" w:themeTint="BF"/>
                                            </w:rPr>
                                          </w:pPr>
                                          <w:r>
                                            <w:t>Email portavoz: alvarr11@ucm.es</w:t>
                                          </w:r>
                                        </w:p>
                                      </w:sdtContent>
                                    </w:sdt>
                                  </w:tc>
                                </w:tr>
                                <w:tr w:rsidR="00B16C25" w:rsidRPr="00D5672C" w:rsidTr="00350091">
                                  <w:trPr>
                                    <w:trHeight w:hRule="exact" w:val="86"/>
                                    <w:jc w:val="right"/>
                                  </w:trPr>
                                  <w:tc>
                                    <w:tcPr>
                                      <w:tcW w:w="1666" w:type="pct"/>
                                      <w:shd w:val="clear" w:color="auto" w:fill="000000" w:themeFill="text1"/>
                                    </w:tcPr>
                                    <w:p w:rsidR="00B16C25" w:rsidRPr="00D5672C" w:rsidRDefault="00B16C25" w:rsidP="00350091">
                                      <w:pPr>
                                        <w:pStyle w:val="Piedepgina"/>
                                      </w:pPr>
                                    </w:p>
                                  </w:tc>
                                  <w:tc>
                                    <w:tcPr>
                                      <w:tcW w:w="1667" w:type="pct"/>
                                      <w:shd w:val="clear" w:color="auto" w:fill="000000" w:themeFill="text1"/>
                                    </w:tcPr>
                                    <w:p w:rsidR="00B16C25" w:rsidRPr="00D5672C" w:rsidRDefault="00B16C25" w:rsidP="00350091">
                                      <w:pPr>
                                        <w:pStyle w:val="Piedepgina"/>
                                      </w:pPr>
                                    </w:p>
                                  </w:tc>
                                  <w:tc>
                                    <w:tcPr>
                                      <w:tcW w:w="1667" w:type="pct"/>
                                      <w:shd w:val="clear" w:color="auto" w:fill="000000" w:themeFill="text1"/>
                                    </w:tcPr>
                                    <w:p w:rsidR="00B16C25" w:rsidRPr="00D5672C" w:rsidRDefault="00B16C25" w:rsidP="00350091">
                                      <w:pPr>
                                        <w:pStyle w:val="Piedepgina"/>
                                      </w:pPr>
                                    </w:p>
                                  </w:tc>
                                </w:tr>
                              </w:tbl>
                              <w:p w:rsidR="00B16C25" w:rsidRPr="00D5672C" w:rsidRDefault="00B16C25">
                                <w:pPr>
                                  <w:pStyle w:val="Sinespaciado"/>
                                  <w:rPr>
                                    <w:noProof/>
                                    <w:lang w:val="es-ES"/>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type w14:anchorId="48FC4DCC" id="_x0000_t202" coordsize="21600,21600" o:spt="202" path="m,l,21600r21600,l21600,xe">
                    <v:stroke joinstyle="miter"/>
                    <v:path gradientshapeok="t" o:connecttype="rect"/>
                  </v:shapetype>
                  <v:shape id="Cuadro de texto 15" o:spid="_x0000_s1027" type="#_x0000_t202" alt="contact info" style="position:absolute;left:0;text-align:left;margin-left:0;margin-top:0;width:540pt;height:139.8pt;z-index:251675648;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" o:allowoverlap="f" filled="f" stroked="f" strokeweight=".5pt">
                    <v:textbox inset="0,0,0,0">
                      <w:txbxContent>
                        <w:p w:rsidR="00B16C25" w:rsidRPr="00D5672C" w:rsidRDefault="00794B4F" w:rsidP="008C2AC1">
                          <w:pPr>
                            <w:pStyle w:val="Organizacin"/>
                          </w:pPr>
                          <w:sdt>
                            <w:sdtPr>
                              <w:alias w:val="Compañía"/>
                              <w:tag w:val=""/>
                              <w:id w:val="1735350181"/>
                              <w:dataBinding w:prefixMappings="xmlns:ns0='http://schemas.openxmlformats.org/officeDocument/2006/extended-properties' " w:xpath="/ns0:Properties[1]/ns0:Company[1]" w:storeItemID="{6668398D-A668-4E3E-A5EB-62B293D839F1}"/>
                              <w:text/>
                            </w:sdtPr>
                            <w:sdtEndPr/>
                            <w:sdtContent>
                              <w:r w:rsidR="00B16C25">
                                <w:t>Gestor personal UCM</w:t>
                              </w:r>
                            </w:sdtContent>
                          </w:sdt>
                        </w:p>
                        <w:tbl>
                          <w:tblPr>
                            <w:tblW w:w="4986"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586"/>
                            <w:gridCol w:w="3587"/>
                            <w:gridCol w:w="3587"/>
                          </w:tblGrid>
                          <w:tr w:rsidR="00B16C25" w:rsidRPr="00D5672C" w:rsidTr="00350091">
                            <w:trPr>
                              <w:trHeight w:hRule="exact" w:val="144"/>
                              <w:jc w:val="right"/>
                            </w:trPr>
                            <w:tc>
                              <w:tcPr>
                                <w:tcW w:w="1666" w:type="pct"/>
                              </w:tcPr>
                              <w:p w:rsidR="00B16C25" w:rsidRPr="00D5672C" w:rsidRDefault="00B16C25" w:rsidP="008C2AC1"/>
                            </w:tc>
                            <w:tc>
                              <w:tcPr>
                                <w:tcW w:w="1667" w:type="pct"/>
                              </w:tcPr>
                              <w:p w:rsidR="00B16C25" w:rsidRPr="00D5672C" w:rsidRDefault="00B16C25" w:rsidP="008C2AC1"/>
                            </w:tc>
                            <w:tc>
                              <w:tcPr>
                                <w:tcW w:w="1667" w:type="pct"/>
                              </w:tcPr>
                              <w:p w:rsidR="00B16C25" w:rsidRPr="00D5672C" w:rsidRDefault="00B16C25" w:rsidP="008C2AC1"/>
                            </w:tc>
                          </w:tr>
                          <w:tr w:rsidR="00B16C25" w:rsidRPr="00D5672C" w:rsidTr="00350091">
                            <w:trPr>
                              <w:jc w:val="right"/>
                            </w:trPr>
                            <w:tc>
                              <w:tcPr>
                                <w:tcW w:w="1666" w:type="pct"/>
                                <w:tcMar>
                                  <w:bottom w:w="144" w:type="dxa"/>
                                </w:tcMar>
                              </w:tcPr>
                              <w:p w:rsidR="00B16C25" w:rsidRPr="00D5672C" w:rsidRDefault="00794B4F" w:rsidP="00350091">
                                <w:pPr>
                                  <w:pStyle w:val="Piedepgina"/>
                                </w:pPr>
                                <w:sdt>
                                  <w:sdtPr>
                                    <w:alias w:val="Fax"/>
                                    <w:tag w:val=""/>
                                    <w:id w:val="-2015451963"/>
                                    <w:dataBinding w:prefixMappings="xmlns:ns0='http://schemas.microsoft.com/office/2006/coverPageProps' " w:xpath="/ns0:CoverPageProperties[1]/ns0:CompanyFax[1]" w:storeItemID="{55AF091B-3C7A-41E3-B477-F2FDAA23CFDA}"/>
                                    <w:text/>
                                  </w:sdtPr>
                                  <w:sdtEndPr/>
                                  <w:sdtContent>
                                    <w:r w:rsidR="00B16C25">
                                      <w:t>Proyecto Ingeniería del Software</w:t>
                                    </w:r>
                                  </w:sdtContent>
                                </w:sdt>
                              </w:p>
                            </w:tc>
                            <w:sdt>
                              <w:sdtPr>
                                <w:alias w:val="Dirección"/>
                                <w:tag w:val=""/>
                                <w:id w:val="-1976523539"/>
                                <w:showingPlcHdr/>
                                <w:dataBinding w:prefixMappings="xmlns:ns0='http://schemas.microsoft.com/office/2006/coverPageProps' " w:xpath="/ns0:CoverPageProperties[1]/ns0:CompanyAddress[1]" w:storeItemID="{55AF091B-3C7A-41E3-B477-F2FDAA23CFDA}"/>
                                <w:text w:multiLine="1"/>
                              </w:sdtPr>
                              <w:sdtEndPr/>
                              <w:sdtContent>
                                <w:tc>
                                  <w:tcPr>
                                    <w:tcW w:w="1667" w:type="pct"/>
                                    <w:tcMar>
                                      <w:bottom w:w="144" w:type="dxa"/>
                                    </w:tcMar>
                                  </w:tcPr>
                                  <w:p w:rsidR="00B16C25" w:rsidRPr="00D5672C" w:rsidRDefault="00B16C25" w:rsidP="00350091">
                                    <w:pPr>
                                      <w:pStyle w:val="Piedepgina"/>
                                    </w:pPr>
                                    <w:r>
                                      <w:t xml:space="preserve">     </w:t>
                                    </w:r>
                                  </w:p>
                                </w:tc>
                              </w:sdtContent>
                            </w:sdt>
                            <w:tc>
                              <w:tcPr>
                                <w:tcW w:w="1667" w:type="pct"/>
                                <w:tcMar>
                                  <w:bottom w:w="144" w:type="dxa"/>
                                </w:tcMar>
                              </w:tcPr>
                              <w:sdt>
                                <w:sdtPr>
                                  <w:alias w:val="Correo electrónico"/>
                                  <w:tag w:val=""/>
                                  <w:id w:val="1873495697"/>
                                  <w:dataBinding w:prefixMappings="xmlns:ns0='http://schemas.microsoft.com/office/2006/coverPageProps' " w:xpath="/ns0:CoverPageProperties[1]/ns0:CompanyEmail[1]" w:storeItemID="{55AF091B-3C7A-41E3-B477-F2FDAA23CFDA}"/>
                                  <w:text/>
                                </w:sdtPr>
                                <w:sdtEndPr/>
                                <w:sdtContent>
                                  <w:p w:rsidR="00B16C25" w:rsidRPr="00350091" w:rsidRDefault="00B16C25" w:rsidP="00350091">
                                    <w:pPr>
                                      <w:pStyle w:val="Piedepgina"/>
                                      <w:ind w:left="0"/>
                                      <w:rPr>
                                        <w:color w:val="404040" w:themeColor="text1" w:themeTint="BF"/>
                                      </w:rPr>
                                    </w:pPr>
                                    <w:r>
                                      <w:t>Email portavoz: alvarr11@ucm.es</w:t>
                                    </w:r>
                                  </w:p>
                                </w:sdtContent>
                              </w:sdt>
                            </w:tc>
                          </w:tr>
                          <w:tr w:rsidR="00B16C25" w:rsidRPr="00D5672C" w:rsidTr="00350091">
                            <w:trPr>
                              <w:trHeight w:hRule="exact" w:val="86"/>
                              <w:jc w:val="right"/>
                            </w:trPr>
                            <w:tc>
                              <w:tcPr>
                                <w:tcW w:w="1666" w:type="pct"/>
                                <w:shd w:val="clear" w:color="auto" w:fill="000000" w:themeFill="text1"/>
                              </w:tcPr>
                              <w:p w:rsidR="00B16C25" w:rsidRPr="00D5672C" w:rsidRDefault="00B16C25" w:rsidP="00350091">
                                <w:pPr>
                                  <w:pStyle w:val="Piedepgina"/>
                                </w:pPr>
                              </w:p>
                            </w:tc>
                            <w:tc>
                              <w:tcPr>
                                <w:tcW w:w="1667" w:type="pct"/>
                                <w:shd w:val="clear" w:color="auto" w:fill="000000" w:themeFill="text1"/>
                              </w:tcPr>
                              <w:p w:rsidR="00B16C25" w:rsidRPr="00D5672C" w:rsidRDefault="00B16C25" w:rsidP="00350091">
                                <w:pPr>
                                  <w:pStyle w:val="Piedepgina"/>
                                </w:pPr>
                              </w:p>
                            </w:tc>
                            <w:tc>
                              <w:tcPr>
                                <w:tcW w:w="1667" w:type="pct"/>
                                <w:shd w:val="clear" w:color="auto" w:fill="000000" w:themeFill="text1"/>
                              </w:tcPr>
                              <w:p w:rsidR="00B16C25" w:rsidRPr="00D5672C" w:rsidRDefault="00B16C25" w:rsidP="00350091">
                                <w:pPr>
                                  <w:pStyle w:val="Piedepgina"/>
                                </w:pPr>
                              </w:p>
                            </w:tc>
                          </w:tr>
                        </w:tbl>
                        <w:p w:rsidR="00B16C25" w:rsidRPr="00D5672C" w:rsidRDefault="00B16C25">
                          <w:pPr>
                            <w:pStyle w:val="Sinespaciado"/>
                            <w:rPr>
                              <w:noProof/>
                              <w:lang w:val="es-ES"/>
                            </w:rPr>
                          </w:pPr>
                        </w:p>
                      </w:txbxContent>
                    </v:textbox>
                    <w10:wrap type="square" anchorx="page" anchory="margin"/>
                  </v:shape>
                </w:pict>
              </mc:Fallback>
            </mc:AlternateContent>
          </w:r>
        </w:p>
        <w:p w:rsidR="006366FA" w:rsidRDefault="006366FA" w:rsidP="008C2AC1"/>
        <w:p w:rsidR="00E80220" w:rsidRPr="006366FA" w:rsidRDefault="00794A85" w:rsidP="006366FA">
          <w:pPr>
            <w:jc w:val="left"/>
          </w:pPr>
          <w:r w:rsidRPr="00D5672C">
            <w:br w:type="page"/>
          </w:r>
        </w:p>
      </w:sdtContent>
    </w:sdt>
    <w:sdt>
      <w:sdtPr>
        <w:rPr>
          <w:rFonts w:asciiTheme="minorHAnsi" w:eastAsiaTheme="minorEastAsia" w:hAnsiTheme="minorHAnsi" w:cstheme="minorBidi"/>
          <w:b w:val="0"/>
          <w:bCs w:val="0"/>
          <w:color w:val="404040" w:themeColor="text1" w:themeTint="BF"/>
          <w:kern w:val="0"/>
          <w:sz w:val="20"/>
        </w:rPr>
        <w:id w:val="1866023298"/>
        <w:docPartObj>
          <w:docPartGallery w:val="Table of Contents"/>
          <w:docPartUnique/>
        </w:docPartObj>
      </w:sdtPr>
      <w:sdtEndPr/>
      <w:sdtContent>
        <w:p w:rsidR="00E80220" w:rsidRPr="00D5672C" w:rsidRDefault="00794A85" w:rsidP="008C2AC1">
          <w:pPr>
            <w:pStyle w:val="TtulodeTDC"/>
          </w:pPr>
          <w:r w:rsidRPr="00D5672C">
            <w:t>Contenido</w:t>
          </w:r>
        </w:p>
        <w:p w:rsidR="002A4A95" w:rsidRDefault="00794A85">
          <w:pPr>
            <w:pStyle w:val="TDC1"/>
            <w:rPr>
              <w:rFonts w:eastAsiaTheme="minorEastAsia"/>
              <w:color w:val="auto"/>
              <w:kern w:val="0"/>
              <w:sz w:val="22"/>
              <w:szCs w:val="22"/>
              <w:lang w:eastAsia="es-ES"/>
            </w:rPr>
          </w:pPr>
          <w:r w:rsidRPr="00D5672C">
            <w:rPr>
              <w:color w:val="7F7F7F" w:themeColor="text1" w:themeTint="80"/>
              <w:sz w:val="22"/>
            </w:rPr>
            <w:fldChar w:fldCharType="begin"/>
          </w:r>
          <w:r w:rsidRPr="00D5672C">
            <w:instrText>TOC \o "1-1" \h \z \u</w:instrText>
          </w:r>
          <w:r w:rsidRPr="00D5672C">
            <w:rPr>
              <w:color w:val="7F7F7F" w:themeColor="text1" w:themeTint="80"/>
              <w:sz w:val="22"/>
            </w:rPr>
            <w:fldChar w:fldCharType="separate"/>
          </w:r>
          <w:hyperlink w:anchor="_Toc452087781" w:history="1">
            <w:r w:rsidR="002A4A95" w:rsidRPr="00611E83">
              <w:rPr>
                <w:rStyle w:val="Hipervnculo"/>
              </w:rPr>
              <w:t>Tabla de modificaciones</w:t>
            </w:r>
            <w:r w:rsidR="002A4A95">
              <w:rPr>
                <w:webHidden/>
              </w:rPr>
              <w:tab/>
            </w:r>
            <w:r w:rsidR="002A4A95">
              <w:rPr>
                <w:webHidden/>
              </w:rPr>
              <w:fldChar w:fldCharType="begin"/>
            </w:r>
            <w:r w:rsidR="002A4A95">
              <w:rPr>
                <w:webHidden/>
              </w:rPr>
              <w:instrText xml:space="preserve"> PAGEREF _Toc452087781 \h </w:instrText>
            </w:r>
            <w:r w:rsidR="002A4A95">
              <w:rPr>
                <w:webHidden/>
              </w:rPr>
            </w:r>
            <w:r w:rsidR="002A4A95">
              <w:rPr>
                <w:webHidden/>
              </w:rPr>
              <w:fldChar w:fldCharType="separate"/>
            </w:r>
            <w:r w:rsidR="00182735">
              <w:rPr>
                <w:webHidden/>
              </w:rPr>
              <w:t>1</w:t>
            </w:r>
            <w:r w:rsidR="002A4A95">
              <w:rPr>
                <w:webHidden/>
              </w:rPr>
              <w:fldChar w:fldCharType="end"/>
            </w:r>
          </w:hyperlink>
        </w:p>
        <w:p w:rsidR="002A4A95" w:rsidRDefault="00794B4F">
          <w:pPr>
            <w:pStyle w:val="TDC1"/>
            <w:rPr>
              <w:rFonts w:eastAsiaTheme="minorEastAsia"/>
              <w:color w:val="auto"/>
              <w:kern w:val="0"/>
              <w:sz w:val="22"/>
              <w:szCs w:val="22"/>
              <w:lang w:eastAsia="es-ES"/>
            </w:rPr>
          </w:pPr>
          <w:hyperlink w:anchor="_Toc452087782" w:history="1">
            <w:r w:rsidR="002A4A95" w:rsidRPr="00611E83">
              <w:rPr>
                <w:rStyle w:val="Hipervnculo"/>
              </w:rPr>
              <w:t>Modelo de Análisis</w:t>
            </w:r>
            <w:r w:rsidR="002A4A95">
              <w:rPr>
                <w:webHidden/>
              </w:rPr>
              <w:tab/>
            </w:r>
            <w:r w:rsidR="002A4A95">
              <w:rPr>
                <w:webHidden/>
              </w:rPr>
              <w:fldChar w:fldCharType="begin"/>
            </w:r>
            <w:r w:rsidR="002A4A95">
              <w:rPr>
                <w:webHidden/>
              </w:rPr>
              <w:instrText xml:space="preserve"> PAGEREF _Toc452087782 \h </w:instrText>
            </w:r>
            <w:r w:rsidR="002A4A95">
              <w:rPr>
                <w:webHidden/>
              </w:rPr>
            </w:r>
            <w:r w:rsidR="002A4A95">
              <w:rPr>
                <w:webHidden/>
              </w:rPr>
              <w:fldChar w:fldCharType="separate"/>
            </w:r>
            <w:r w:rsidR="00182735">
              <w:rPr>
                <w:webHidden/>
              </w:rPr>
              <w:t>3</w:t>
            </w:r>
            <w:r w:rsidR="002A4A95">
              <w:rPr>
                <w:webHidden/>
              </w:rPr>
              <w:fldChar w:fldCharType="end"/>
            </w:r>
          </w:hyperlink>
        </w:p>
        <w:p w:rsidR="002A4A95" w:rsidRDefault="00794B4F">
          <w:pPr>
            <w:pStyle w:val="TDC1"/>
            <w:rPr>
              <w:rFonts w:eastAsiaTheme="minorEastAsia"/>
              <w:color w:val="auto"/>
              <w:kern w:val="0"/>
              <w:sz w:val="22"/>
              <w:szCs w:val="22"/>
              <w:lang w:eastAsia="es-ES"/>
            </w:rPr>
          </w:pPr>
          <w:hyperlink w:anchor="_Toc452087783" w:history="1">
            <w:r w:rsidR="002A4A95" w:rsidRPr="00611E83">
              <w:rPr>
                <w:rStyle w:val="Hipervnculo"/>
              </w:rPr>
              <w:t>Modelo de Diseño</w:t>
            </w:r>
            <w:r w:rsidR="002A4A95">
              <w:rPr>
                <w:webHidden/>
              </w:rPr>
              <w:tab/>
            </w:r>
            <w:r w:rsidR="002A4A95">
              <w:rPr>
                <w:webHidden/>
              </w:rPr>
              <w:fldChar w:fldCharType="begin"/>
            </w:r>
            <w:r w:rsidR="002A4A95">
              <w:rPr>
                <w:webHidden/>
              </w:rPr>
              <w:instrText xml:space="preserve"> PAGEREF _Toc452087783 \h </w:instrText>
            </w:r>
            <w:r w:rsidR="002A4A95">
              <w:rPr>
                <w:webHidden/>
              </w:rPr>
            </w:r>
            <w:r w:rsidR="002A4A95">
              <w:rPr>
                <w:webHidden/>
              </w:rPr>
              <w:fldChar w:fldCharType="separate"/>
            </w:r>
            <w:r w:rsidR="00182735">
              <w:rPr>
                <w:webHidden/>
              </w:rPr>
              <w:t>7</w:t>
            </w:r>
            <w:r w:rsidR="002A4A95">
              <w:rPr>
                <w:webHidden/>
              </w:rPr>
              <w:fldChar w:fldCharType="end"/>
            </w:r>
          </w:hyperlink>
        </w:p>
        <w:p w:rsidR="002A4A95" w:rsidRDefault="00794B4F">
          <w:pPr>
            <w:pStyle w:val="TDC1"/>
            <w:rPr>
              <w:rFonts w:eastAsiaTheme="minorEastAsia"/>
              <w:color w:val="auto"/>
              <w:kern w:val="0"/>
              <w:sz w:val="22"/>
              <w:szCs w:val="22"/>
              <w:lang w:eastAsia="es-ES"/>
            </w:rPr>
          </w:pPr>
          <w:hyperlink w:anchor="_Toc452087784" w:history="1">
            <w:r w:rsidR="002A4A95" w:rsidRPr="00611E83">
              <w:rPr>
                <w:rStyle w:val="Hipervnculo"/>
              </w:rPr>
              <w:t>Pruebas</w:t>
            </w:r>
            <w:r w:rsidR="002A4A95">
              <w:rPr>
                <w:webHidden/>
              </w:rPr>
              <w:tab/>
            </w:r>
            <w:r w:rsidR="002A4A95">
              <w:rPr>
                <w:webHidden/>
              </w:rPr>
              <w:fldChar w:fldCharType="begin"/>
            </w:r>
            <w:r w:rsidR="002A4A95">
              <w:rPr>
                <w:webHidden/>
              </w:rPr>
              <w:instrText xml:space="preserve"> PAGEREF _Toc452087784 \h </w:instrText>
            </w:r>
            <w:r w:rsidR="002A4A95">
              <w:rPr>
                <w:webHidden/>
              </w:rPr>
            </w:r>
            <w:r w:rsidR="002A4A95">
              <w:rPr>
                <w:webHidden/>
              </w:rPr>
              <w:fldChar w:fldCharType="separate"/>
            </w:r>
            <w:r w:rsidR="00182735">
              <w:rPr>
                <w:webHidden/>
              </w:rPr>
              <w:t>38</w:t>
            </w:r>
            <w:r w:rsidR="002A4A95">
              <w:rPr>
                <w:webHidden/>
              </w:rPr>
              <w:fldChar w:fldCharType="end"/>
            </w:r>
          </w:hyperlink>
        </w:p>
        <w:p w:rsidR="00E80220" w:rsidRPr="00D5672C" w:rsidRDefault="00794A85" w:rsidP="008C2AC1">
          <w:pPr>
            <w:rPr>
              <w:b/>
              <w:bCs/>
            </w:rPr>
          </w:pPr>
          <w:r w:rsidRPr="00D5672C">
            <w:fldChar w:fldCharType="end"/>
          </w:r>
        </w:p>
      </w:sdtContent>
    </w:sdt>
    <w:p w:rsidR="00E80220" w:rsidRPr="00D5672C" w:rsidRDefault="00E80220" w:rsidP="008C2AC1"/>
    <w:p w:rsidR="006366FA" w:rsidRDefault="006366FA" w:rsidP="008C2AC1"/>
    <w:p w:rsidR="006366FA" w:rsidRDefault="006366FA">
      <w:pPr>
        <w:jc w:val="left"/>
      </w:pPr>
    </w:p>
    <w:p w:rsidR="006366FA" w:rsidRDefault="006366FA">
      <w:pPr>
        <w:jc w:val="left"/>
      </w:pPr>
      <w:r>
        <w:br w:type="page"/>
      </w:r>
    </w:p>
    <w:p w:rsidR="00E80220" w:rsidRPr="00D5672C" w:rsidRDefault="00E80220" w:rsidP="008C2AC1">
      <w:pPr>
        <w:sectPr w:rsidR="00E80220" w:rsidRPr="00D5672C">
          <w:headerReference w:type="default" r:id="rId10"/>
          <w:pgSz w:w="12240" w:h="15840" w:code="1"/>
          <w:pgMar w:top="1080" w:right="720" w:bottom="720" w:left="3096" w:header="1080" w:footer="720" w:gutter="0"/>
          <w:pgNumType w:fmt="lowerRoman" w:start="0"/>
          <w:cols w:space="708"/>
          <w:titlePg/>
          <w:docGrid w:linePitch="360"/>
        </w:sectPr>
      </w:pPr>
    </w:p>
    <w:p w:rsidR="00A2540B" w:rsidRDefault="00A2540B" w:rsidP="008C2AC1">
      <w:pPr>
        <w:pStyle w:val="Ttulo1"/>
      </w:pPr>
      <w:bookmarkStart w:id="0" w:name="_Toc452087781"/>
      <w:r>
        <w:lastRenderedPageBreak/>
        <w:t>Tabla de modificaciones</w:t>
      </w:r>
      <w:bookmarkEnd w:id="0"/>
    </w:p>
    <w:tbl>
      <w:tblPr>
        <w:tblStyle w:val="Tablaconcuadrcula"/>
        <w:tblpPr w:leftFromText="141" w:rightFromText="141" w:vertAnchor="text" w:horzAnchor="margin" w:tblpY="157"/>
        <w:tblW w:w="8424" w:type="dxa"/>
        <w:tblCellMar>
          <w:left w:w="103" w:type="dxa"/>
          <w:right w:w="108" w:type="dxa"/>
        </w:tblCellMar>
        <w:tblLook w:val="04A0" w:firstRow="1" w:lastRow="0" w:firstColumn="1" w:lastColumn="0" w:noHBand="0" w:noVBand="1"/>
      </w:tblPr>
      <w:tblGrid>
        <w:gridCol w:w="2106"/>
        <w:gridCol w:w="2104"/>
        <w:gridCol w:w="1989"/>
        <w:gridCol w:w="2225"/>
      </w:tblGrid>
      <w:tr w:rsidR="00A2540B" w:rsidTr="00B16C25">
        <w:trPr>
          <w:cnfStyle w:val="100000000000" w:firstRow="1" w:lastRow="0" w:firstColumn="0" w:lastColumn="0" w:oddVBand="0" w:evenVBand="0" w:oddHBand="0" w:evenHBand="0" w:firstRowFirstColumn="0" w:firstRowLastColumn="0" w:lastRowFirstColumn="0" w:lastRowLastColumn="0"/>
        </w:trPr>
        <w:tc>
          <w:tcPr>
            <w:tcW w:w="2106" w:type="dxa"/>
            <w:shd w:val="clear" w:color="auto" w:fill="auto"/>
            <w:tcMar>
              <w:left w:w="103" w:type="dxa"/>
            </w:tcMar>
          </w:tcPr>
          <w:p w:rsidR="00A2540B" w:rsidRDefault="00A2540B" w:rsidP="00B16C25">
            <w:pPr>
              <w:jc w:val="center"/>
            </w:pPr>
            <w:r>
              <w:t>Autor</w:t>
            </w:r>
          </w:p>
        </w:tc>
        <w:tc>
          <w:tcPr>
            <w:tcW w:w="2104" w:type="dxa"/>
            <w:shd w:val="clear" w:color="auto" w:fill="auto"/>
            <w:tcMar>
              <w:left w:w="103" w:type="dxa"/>
            </w:tcMar>
          </w:tcPr>
          <w:p w:rsidR="00A2540B" w:rsidRDefault="00A2540B" w:rsidP="00B16C25">
            <w:pPr>
              <w:jc w:val="center"/>
            </w:pPr>
            <w:r>
              <w:t>Fecha</w:t>
            </w:r>
          </w:p>
        </w:tc>
        <w:tc>
          <w:tcPr>
            <w:tcW w:w="1989" w:type="dxa"/>
            <w:shd w:val="clear" w:color="auto" w:fill="auto"/>
            <w:tcMar>
              <w:left w:w="103" w:type="dxa"/>
            </w:tcMar>
          </w:tcPr>
          <w:p w:rsidR="00A2540B" w:rsidRDefault="00A2540B" w:rsidP="00B16C25">
            <w:pPr>
              <w:jc w:val="center"/>
            </w:pPr>
            <w:r>
              <w:t>Versión</w:t>
            </w:r>
          </w:p>
        </w:tc>
        <w:tc>
          <w:tcPr>
            <w:tcW w:w="2225" w:type="dxa"/>
            <w:shd w:val="clear" w:color="auto" w:fill="auto"/>
            <w:tcMar>
              <w:left w:w="103" w:type="dxa"/>
            </w:tcMar>
          </w:tcPr>
          <w:p w:rsidR="00A2540B" w:rsidRDefault="00A2540B" w:rsidP="00B16C25">
            <w:pPr>
              <w:jc w:val="center"/>
            </w:pPr>
            <w:r>
              <w:t>Descripción</w:t>
            </w:r>
          </w:p>
        </w:tc>
      </w:tr>
      <w:tr w:rsidR="00A2540B" w:rsidTr="00B16C25">
        <w:tc>
          <w:tcPr>
            <w:tcW w:w="2106" w:type="dxa"/>
            <w:shd w:val="clear" w:color="auto" w:fill="auto"/>
            <w:tcMar>
              <w:left w:w="103" w:type="dxa"/>
            </w:tcMar>
          </w:tcPr>
          <w:p w:rsidR="00A2540B" w:rsidRDefault="00A2540B" w:rsidP="00B16C25">
            <w:pPr>
              <w:jc w:val="center"/>
            </w:pPr>
            <w:r>
              <w:t>Grupo completo</w:t>
            </w:r>
          </w:p>
        </w:tc>
        <w:tc>
          <w:tcPr>
            <w:tcW w:w="2104" w:type="dxa"/>
            <w:shd w:val="clear" w:color="auto" w:fill="auto"/>
            <w:tcMar>
              <w:left w:w="103" w:type="dxa"/>
            </w:tcMar>
          </w:tcPr>
          <w:p w:rsidR="00A2540B" w:rsidRDefault="00A2540B" w:rsidP="00B16C25">
            <w:pPr>
              <w:jc w:val="center"/>
            </w:pPr>
            <w:r>
              <w:t>25/3/2016</w:t>
            </w:r>
          </w:p>
        </w:tc>
        <w:tc>
          <w:tcPr>
            <w:tcW w:w="1989" w:type="dxa"/>
            <w:shd w:val="clear" w:color="auto" w:fill="auto"/>
            <w:tcMar>
              <w:left w:w="103" w:type="dxa"/>
            </w:tcMar>
          </w:tcPr>
          <w:p w:rsidR="00A2540B" w:rsidRDefault="00A2540B" w:rsidP="00B16C25">
            <w:pPr>
              <w:jc w:val="center"/>
            </w:pPr>
            <w:r>
              <w:t>1.0</w:t>
            </w:r>
          </w:p>
        </w:tc>
        <w:tc>
          <w:tcPr>
            <w:tcW w:w="2225" w:type="dxa"/>
            <w:shd w:val="clear" w:color="auto" w:fill="auto"/>
            <w:tcMar>
              <w:left w:w="103" w:type="dxa"/>
            </w:tcMar>
          </w:tcPr>
          <w:p w:rsidR="00A2540B" w:rsidRDefault="00A2540B" w:rsidP="00B16C25">
            <w:pPr>
              <w:jc w:val="center"/>
            </w:pPr>
            <w:r>
              <w:t>Creación del documento</w:t>
            </w:r>
          </w:p>
        </w:tc>
      </w:tr>
      <w:tr w:rsidR="00A2540B" w:rsidTr="00B16C25">
        <w:tc>
          <w:tcPr>
            <w:tcW w:w="2106" w:type="dxa"/>
            <w:shd w:val="clear" w:color="auto" w:fill="auto"/>
            <w:tcMar>
              <w:left w:w="103" w:type="dxa"/>
            </w:tcMar>
          </w:tcPr>
          <w:p w:rsidR="00A2540B" w:rsidRDefault="00A2540B" w:rsidP="00B16C25">
            <w:r>
              <w:t>Iván Prada Cazalla</w:t>
            </w:r>
          </w:p>
        </w:tc>
        <w:tc>
          <w:tcPr>
            <w:tcW w:w="2104" w:type="dxa"/>
            <w:shd w:val="clear" w:color="auto" w:fill="auto"/>
            <w:tcMar>
              <w:left w:w="103" w:type="dxa"/>
            </w:tcMar>
          </w:tcPr>
          <w:p w:rsidR="00A2540B" w:rsidRDefault="00A2540B" w:rsidP="00B16C25">
            <w:pPr>
              <w:jc w:val="center"/>
            </w:pPr>
            <w:r>
              <w:t>8/4/2016</w:t>
            </w:r>
          </w:p>
        </w:tc>
        <w:tc>
          <w:tcPr>
            <w:tcW w:w="1989" w:type="dxa"/>
            <w:shd w:val="clear" w:color="auto" w:fill="auto"/>
            <w:tcMar>
              <w:left w:w="103" w:type="dxa"/>
            </w:tcMar>
          </w:tcPr>
          <w:p w:rsidR="00A2540B" w:rsidRDefault="00A2540B" w:rsidP="00B16C25">
            <w:pPr>
              <w:ind w:left="0"/>
              <w:jc w:val="center"/>
            </w:pPr>
            <w:r>
              <w:t>1.1</w:t>
            </w:r>
          </w:p>
        </w:tc>
        <w:tc>
          <w:tcPr>
            <w:tcW w:w="2225" w:type="dxa"/>
            <w:shd w:val="clear" w:color="auto" w:fill="auto"/>
            <w:tcMar>
              <w:left w:w="103" w:type="dxa"/>
            </w:tcMar>
          </w:tcPr>
          <w:p w:rsidR="00A2540B" w:rsidRDefault="00A2540B" w:rsidP="00B16C25">
            <w:pPr>
              <w:jc w:val="center"/>
            </w:pPr>
            <w:r>
              <w:t>División en trozos del apartado de analisis y comienzo de la tarea</w:t>
            </w:r>
          </w:p>
        </w:tc>
      </w:tr>
      <w:tr w:rsidR="00A2540B" w:rsidTr="00B16C25">
        <w:tc>
          <w:tcPr>
            <w:tcW w:w="2106" w:type="dxa"/>
            <w:shd w:val="clear" w:color="auto" w:fill="auto"/>
            <w:tcMar>
              <w:left w:w="103" w:type="dxa"/>
            </w:tcMar>
          </w:tcPr>
          <w:p w:rsidR="00A2540B" w:rsidRDefault="00A2540B" w:rsidP="00B16C25">
            <w:pPr>
              <w:jc w:val="center"/>
            </w:pPr>
            <w:r>
              <w:t>Iván Prada Cazalla</w:t>
            </w:r>
          </w:p>
        </w:tc>
        <w:tc>
          <w:tcPr>
            <w:tcW w:w="2104" w:type="dxa"/>
            <w:shd w:val="clear" w:color="auto" w:fill="auto"/>
            <w:tcMar>
              <w:left w:w="103" w:type="dxa"/>
            </w:tcMar>
          </w:tcPr>
          <w:p w:rsidR="00A2540B" w:rsidRDefault="00A2540B" w:rsidP="00B16C25">
            <w:pPr>
              <w:jc w:val="center"/>
            </w:pPr>
            <w:r>
              <w:t>15/4/2016</w:t>
            </w:r>
          </w:p>
        </w:tc>
        <w:tc>
          <w:tcPr>
            <w:tcW w:w="1989" w:type="dxa"/>
            <w:shd w:val="clear" w:color="auto" w:fill="auto"/>
            <w:tcMar>
              <w:left w:w="103" w:type="dxa"/>
            </w:tcMar>
          </w:tcPr>
          <w:p w:rsidR="00A2540B" w:rsidRDefault="00A2540B" w:rsidP="00B16C25">
            <w:pPr>
              <w:jc w:val="center"/>
            </w:pPr>
            <w:r>
              <w:t>1.2</w:t>
            </w:r>
          </w:p>
        </w:tc>
        <w:tc>
          <w:tcPr>
            <w:tcW w:w="2225" w:type="dxa"/>
            <w:shd w:val="clear" w:color="auto" w:fill="auto"/>
            <w:tcMar>
              <w:left w:w="103" w:type="dxa"/>
            </w:tcMar>
          </w:tcPr>
          <w:p w:rsidR="00A2540B" w:rsidRDefault="00A2540B" w:rsidP="00B16C25">
            <w:pPr>
              <w:jc w:val="center"/>
            </w:pPr>
            <w:r>
              <w:t>Completar análisis</w:t>
            </w:r>
          </w:p>
        </w:tc>
      </w:tr>
      <w:tr w:rsidR="00A2540B" w:rsidTr="00B16C25">
        <w:tc>
          <w:tcPr>
            <w:tcW w:w="2106" w:type="dxa"/>
            <w:shd w:val="clear" w:color="auto" w:fill="auto"/>
            <w:tcMar>
              <w:left w:w="103" w:type="dxa"/>
            </w:tcMar>
          </w:tcPr>
          <w:p w:rsidR="00A2540B" w:rsidRDefault="00A2540B" w:rsidP="00B16C25">
            <w:pPr>
              <w:jc w:val="center"/>
            </w:pPr>
            <w:r>
              <w:t>Iván Prada Cazalla</w:t>
            </w:r>
          </w:p>
        </w:tc>
        <w:tc>
          <w:tcPr>
            <w:tcW w:w="2104" w:type="dxa"/>
            <w:shd w:val="clear" w:color="auto" w:fill="auto"/>
            <w:tcMar>
              <w:left w:w="103" w:type="dxa"/>
            </w:tcMar>
          </w:tcPr>
          <w:p w:rsidR="00A2540B" w:rsidRDefault="00A2540B" w:rsidP="00B16C25">
            <w:pPr>
              <w:jc w:val="center"/>
            </w:pPr>
            <w:r>
              <w:t>22/4/2016</w:t>
            </w:r>
          </w:p>
        </w:tc>
        <w:tc>
          <w:tcPr>
            <w:tcW w:w="1989" w:type="dxa"/>
            <w:shd w:val="clear" w:color="auto" w:fill="auto"/>
            <w:tcMar>
              <w:left w:w="103" w:type="dxa"/>
            </w:tcMar>
          </w:tcPr>
          <w:p w:rsidR="00A2540B" w:rsidRDefault="00A2540B" w:rsidP="00B16C25">
            <w:pPr>
              <w:jc w:val="center"/>
            </w:pPr>
            <w:r>
              <w:t>1.3</w:t>
            </w:r>
          </w:p>
        </w:tc>
        <w:tc>
          <w:tcPr>
            <w:tcW w:w="2225" w:type="dxa"/>
            <w:shd w:val="clear" w:color="auto" w:fill="auto"/>
            <w:tcMar>
              <w:left w:w="103" w:type="dxa"/>
            </w:tcMar>
          </w:tcPr>
          <w:p w:rsidR="00A2540B" w:rsidRDefault="00A2540B" w:rsidP="00B16C25">
            <w:pPr>
              <w:jc w:val="center"/>
            </w:pPr>
            <w:r>
              <w:t>Inicio del apartado de diseño. Estructuración</w:t>
            </w:r>
          </w:p>
        </w:tc>
      </w:tr>
      <w:tr w:rsidR="00A2540B" w:rsidTr="00B16C25">
        <w:tc>
          <w:tcPr>
            <w:tcW w:w="2106" w:type="dxa"/>
            <w:shd w:val="clear" w:color="auto" w:fill="auto"/>
            <w:tcMar>
              <w:left w:w="103" w:type="dxa"/>
            </w:tcMar>
          </w:tcPr>
          <w:p w:rsidR="00A2540B" w:rsidRDefault="00A2540B" w:rsidP="00B16C25">
            <w:pPr>
              <w:jc w:val="center"/>
            </w:pPr>
            <w:r>
              <w:t>Iván Prada Cazalla</w:t>
            </w:r>
          </w:p>
        </w:tc>
        <w:tc>
          <w:tcPr>
            <w:tcW w:w="2104" w:type="dxa"/>
            <w:shd w:val="clear" w:color="auto" w:fill="auto"/>
            <w:tcMar>
              <w:left w:w="103" w:type="dxa"/>
            </w:tcMar>
          </w:tcPr>
          <w:p w:rsidR="00A2540B" w:rsidRDefault="00A2540B" w:rsidP="00B16C25">
            <w:pPr>
              <w:jc w:val="center"/>
            </w:pPr>
            <w:r>
              <w:t>29/4/2016</w:t>
            </w:r>
          </w:p>
        </w:tc>
        <w:tc>
          <w:tcPr>
            <w:tcW w:w="1989" w:type="dxa"/>
            <w:shd w:val="clear" w:color="auto" w:fill="auto"/>
            <w:tcMar>
              <w:left w:w="103" w:type="dxa"/>
            </w:tcMar>
          </w:tcPr>
          <w:p w:rsidR="00A2540B" w:rsidRDefault="00A2540B" w:rsidP="00B16C25">
            <w:pPr>
              <w:jc w:val="center"/>
            </w:pPr>
            <w:r>
              <w:t>2.0</w:t>
            </w:r>
          </w:p>
        </w:tc>
        <w:tc>
          <w:tcPr>
            <w:tcW w:w="2225" w:type="dxa"/>
            <w:shd w:val="clear" w:color="auto" w:fill="auto"/>
            <w:tcMar>
              <w:left w:w="103" w:type="dxa"/>
            </w:tcMar>
          </w:tcPr>
          <w:p w:rsidR="00A2540B" w:rsidRDefault="00A2540B" w:rsidP="00B16C25">
            <w:pPr>
              <w:jc w:val="center"/>
            </w:pPr>
            <w:r>
              <w:t>Añadidos diagramas</w:t>
            </w:r>
          </w:p>
        </w:tc>
      </w:tr>
      <w:tr w:rsidR="00A2540B" w:rsidTr="00B16C25">
        <w:tc>
          <w:tcPr>
            <w:tcW w:w="2106" w:type="dxa"/>
            <w:shd w:val="clear" w:color="auto" w:fill="auto"/>
            <w:tcMar>
              <w:left w:w="103" w:type="dxa"/>
            </w:tcMar>
          </w:tcPr>
          <w:p w:rsidR="00A2540B" w:rsidRDefault="00A2540B" w:rsidP="00B16C25">
            <w:pPr>
              <w:jc w:val="center"/>
            </w:pPr>
            <w:r>
              <w:t>Iván Prada Cazalla</w:t>
            </w:r>
          </w:p>
        </w:tc>
        <w:tc>
          <w:tcPr>
            <w:tcW w:w="2104" w:type="dxa"/>
            <w:shd w:val="clear" w:color="auto" w:fill="auto"/>
            <w:tcMar>
              <w:left w:w="103" w:type="dxa"/>
            </w:tcMar>
          </w:tcPr>
          <w:p w:rsidR="00A2540B" w:rsidRDefault="00A2540B" w:rsidP="00B16C25">
            <w:pPr>
              <w:jc w:val="center"/>
            </w:pPr>
            <w:r>
              <w:t>13/5/2016</w:t>
            </w:r>
          </w:p>
        </w:tc>
        <w:tc>
          <w:tcPr>
            <w:tcW w:w="1989" w:type="dxa"/>
            <w:shd w:val="clear" w:color="auto" w:fill="auto"/>
            <w:tcMar>
              <w:left w:w="103" w:type="dxa"/>
            </w:tcMar>
          </w:tcPr>
          <w:p w:rsidR="00A2540B" w:rsidRDefault="00A2540B" w:rsidP="00B16C25">
            <w:pPr>
              <w:jc w:val="center"/>
            </w:pPr>
            <w:r>
              <w:t>2.1</w:t>
            </w:r>
          </w:p>
        </w:tc>
        <w:tc>
          <w:tcPr>
            <w:tcW w:w="2225" w:type="dxa"/>
            <w:shd w:val="clear" w:color="auto" w:fill="auto"/>
            <w:tcMar>
              <w:left w:w="103" w:type="dxa"/>
            </w:tcMar>
          </w:tcPr>
          <w:p w:rsidR="00A2540B" w:rsidRDefault="00A2540B" w:rsidP="00B16C25">
            <w:pPr>
              <w:jc w:val="center"/>
            </w:pPr>
            <w:r>
              <w:t>Añadidos diagramas</w:t>
            </w:r>
          </w:p>
        </w:tc>
      </w:tr>
      <w:tr w:rsidR="00A2540B" w:rsidTr="00B16C25">
        <w:tc>
          <w:tcPr>
            <w:tcW w:w="2106" w:type="dxa"/>
            <w:shd w:val="clear" w:color="auto" w:fill="auto"/>
            <w:tcMar>
              <w:left w:w="103" w:type="dxa"/>
            </w:tcMar>
          </w:tcPr>
          <w:p w:rsidR="00A2540B" w:rsidRDefault="00A2540B" w:rsidP="00B16C25">
            <w:pPr>
              <w:jc w:val="center"/>
            </w:pPr>
            <w:r>
              <w:t>Jesús Recio Herranz e Isabel Pérez Pereda</w:t>
            </w:r>
          </w:p>
        </w:tc>
        <w:tc>
          <w:tcPr>
            <w:tcW w:w="2104" w:type="dxa"/>
            <w:shd w:val="clear" w:color="auto" w:fill="auto"/>
            <w:tcMar>
              <w:left w:w="103" w:type="dxa"/>
            </w:tcMar>
          </w:tcPr>
          <w:p w:rsidR="00A2540B" w:rsidRDefault="00A2540B" w:rsidP="00B16C25">
            <w:pPr>
              <w:jc w:val="center"/>
            </w:pPr>
            <w:r>
              <w:t>24/5/2016</w:t>
            </w:r>
          </w:p>
        </w:tc>
        <w:tc>
          <w:tcPr>
            <w:tcW w:w="1989" w:type="dxa"/>
            <w:shd w:val="clear" w:color="auto" w:fill="auto"/>
            <w:tcMar>
              <w:left w:w="103" w:type="dxa"/>
            </w:tcMar>
          </w:tcPr>
          <w:p w:rsidR="00A2540B" w:rsidRDefault="00A2540B" w:rsidP="00B16C25">
            <w:pPr>
              <w:jc w:val="center"/>
            </w:pPr>
            <w:r>
              <w:t>2.2</w:t>
            </w:r>
          </w:p>
        </w:tc>
        <w:tc>
          <w:tcPr>
            <w:tcW w:w="2225" w:type="dxa"/>
            <w:shd w:val="clear" w:color="auto" w:fill="auto"/>
            <w:tcMar>
              <w:left w:w="103" w:type="dxa"/>
            </w:tcMar>
          </w:tcPr>
          <w:p w:rsidR="00A2540B" w:rsidRDefault="00A2540B" w:rsidP="00B16C25">
            <w:pPr>
              <w:jc w:val="center"/>
            </w:pPr>
            <w:r>
              <w:t>Casos de Prueba</w:t>
            </w:r>
          </w:p>
        </w:tc>
      </w:tr>
      <w:tr w:rsidR="00B63F75" w:rsidTr="00B16C25">
        <w:tc>
          <w:tcPr>
            <w:tcW w:w="2106" w:type="dxa"/>
            <w:shd w:val="clear" w:color="auto" w:fill="auto"/>
            <w:tcMar>
              <w:left w:w="103" w:type="dxa"/>
            </w:tcMar>
          </w:tcPr>
          <w:p w:rsidR="00B63F75" w:rsidRDefault="00B63F75" w:rsidP="00B16C25">
            <w:pPr>
              <w:jc w:val="center"/>
            </w:pPr>
            <w:r>
              <w:t>Miguel Pacual Dominguez</w:t>
            </w:r>
          </w:p>
        </w:tc>
        <w:tc>
          <w:tcPr>
            <w:tcW w:w="2104" w:type="dxa"/>
            <w:shd w:val="clear" w:color="auto" w:fill="auto"/>
            <w:tcMar>
              <w:left w:w="103" w:type="dxa"/>
            </w:tcMar>
          </w:tcPr>
          <w:p w:rsidR="00B63F75" w:rsidRDefault="00B63F75" w:rsidP="00B16C25">
            <w:pPr>
              <w:jc w:val="center"/>
            </w:pPr>
            <w:r>
              <w:t>25/5/2016</w:t>
            </w:r>
          </w:p>
        </w:tc>
        <w:tc>
          <w:tcPr>
            <w:tcW w:w="1989" w:type="dxa"/>
            <w:shd w:val="clear" w:color="auto" w:fill="auto"/>
            <w:tcMar>
              <w:left w:w="103" w:type="dxa"/>
            </w:tcMar>
          </w:tcPr>
          <w:p w:rsidR="00B63F75" w:rsidRDefault="00B63F75" w:rsidP="00B16C25">
            <w:pPr>
              <w:jc w:val="center"/>
            </w:pPr>
            <w:r>
              <w:t>2.3</w:t>
            </w:r>
          </w:p>
        </w:tc>
        <w:tc>
          <w:tcPr>
            <w:tcW w:w="2225" w:type="dxa"/>
            <w:shd w:val="clear" w:color="auto" w:fill="auto"/>
            <w:tcMar>
              <w:left w:w="103" w:type="dxa"/>
            </w:tcMar>
          </w:tcPr>
          <w:p w:rsidR="00B63F75" w:rsidRDefault="00B63F75" w:rsidP="00B16C25">
            <w:pPr>
              <w:jc w:val="center"/>
            </w:pPr>
            <w:r>
              <w:t>Revisión</w:t>
            </w:r>
          </w:p>
        </w:tc>
      </w:tr>
      <w:tr w:rsidR="00B63F75" w:rsidTr="00B16C25">
        <w:tc>
          <w:tcPr>
            <w:tcW w:w="2106" w:type="dxa"/>
            <w:shd w:val="clear" w:color="auto" w:fill="auto"/>
            <w:tcMar>
              <w:left w:w="103" w:type="dxa"/>
            </w:tcMar>
          </w:tcPr>
          <w:p w:rsidR="00B63F75" w:rsidRDefault="00B63F75" w:rsidP="00B16C25">
            <w:pPr>
              <w:jc w:val="center"/>
            </w:pPr>
            <w:r>
              <w:t>Jesús Recio Herranz</w:t>
            </w:r>
          </w:p>
        </w:tc>
        <w:tc>
          <w:tcPr>
            <w:tcW w:w="2104" w:type="dxa"/>
            <w:shd w:val="clear" w:color="auto" w:fill="auto"/>
            <w:tcMar>
              <w:left w:w="103" w:type="dxa"/>
            </w:tcMar>
          </w:tcPr>
          <w:p w:rsidR="00B63F75" w:rsidRDefault="00B63F75" w:rsidP="00B16C25">
            <w:pPr>
              <w:jc w:val="center"/>
            </w:pPr>
            <w:r>
              <w:t>25/5/2016</w:t>
            </w:r>
          </w:p>
        </w:tc>
        <w:tc>
          <w:tcPr>
            <w:tcW w:w="1989" w:type="dxa"/>
            <w:shd w:val="clear" w:color="auto" w:fill="auto"/>
            <w:tcMar>
              <w:left w:w="103" w:type="dxa"/>
            </w:tcMar>
          </w:tcPr>
          <w:p w:rsidR="00B63F75" w:rsidRDefault="00B63F75" w:rsidP="00B16C25">
            <w:pPr>
              <w:jc w:val="center"/>
            </w:pPr>
            <w:r>
              <w:t>2.4</w:t>
            </w:r>
          </w:p>
        </w:tc>
        <w:tc>
          <w:tcPr>
            <w:tcW w:w="2225" w:type="dxa"/>
            <w:shd w:val="clear" w:color="auto" w:fill="auto"/>
            <w:tcMar>
              <w:left w:w="103" w:type="dxa"/>
            </w:tcMar>
          </w:tcPr>
          <w:p w:rsidR="00B63F75" w:rsidRDefault="00B63F75" w:rsidP="00B16C25">
            <w:pPr>
              <w:jc w:val="center"/>
            </w:pPr>
            <w:r>
              <w:t>Revisión</w:t>
            </w:r>
          </w:p>
        </w:tc>
      </w:tr>
      <w:tr w:rsidR="00B63F75" w:rsidTr="00B16C25">
        <w:tc>
          <w:tcPr>
            <w:tcW w:w="2106" w:type="dxa"/>
            <w:shd w:val="clear" w:color="auto" w:fill="auto"/>
            <w:tcMar>
              <w:left w:w="103" w:type="dxa"/>
            </w:tcMar>
          </w:tcPr>
          <w:p w:rsidR="00B63F75" w:rsidRDefault="00B63F75" w:rsidP="00B16C25">
            <w:pPr>
              <w:jc w:val="center"/>
            </w:pPr>
            <w:r>
              <w:t>Isabel Pérez Pereda</w:t>
            </w:r>
          </w:p>
        </w:tc>
        <w:tc>
          <w:tcPr>
            <w:tcW w:w="2104" w:type="dxa"/>
            <w:shd w:val="clear" w:color="auto" w:fill="auto"/>
            <w:tcMar>
              <w:left w:w="103" w:type="dxa"/>
            </w:tcMar>
          </w:tcPr>
          <w:p w:rsidR="00B63F75" w:rsidRDefault="00B63F75" w:rsidP="00B16C25">
            <w:pPr>
              <w:jc w:val="center"/>
            </w:pPr>
            <w:r>
              <w:t>25/5/2016</w:t>
            </w:r>
          </w:p>
        </w:tc>
        <w:tc>
          <w:tcPr>
            <w:tcW w:w="1989" w:type="dxa"/>
            <w:shd w:val="clear" w:color="auto" w:fill="auto"/>
            <w:tcMar>
              <w:left w:w="103" w:type="dxa"/>
            </w:tcMar>
          </w:tcPr>
          <w:p w:rsidR="00B63F75" w:rsidRDefault="00B63F75" w:rsidP="00B16C25">
            <w:pPr>
              <w:jc w:val="center"/>
            </w:pPr>
            <w:r>
              <w:t>2.5</w:t>
            </w:r>
          </w:p>
        </w:tc>
        <w:tc>
          <w:tcPr>
            <w:tcW w:w="2225" w:type="dxa"/>
            <w:shd w:val="clear" w:color="auto" w:fill="auto"/>
            <w:tcMar>
              <w:left w:w="103" w:type="dxa"/>
            </w:tcMar>
          </w:tcPr>
          <w:p w:rsidR="00B63F75" w:rsidRDefault="00B63F75" w:rsidP="00B16C25">
            <w:pPr>
              <w:jc w:val="center"/>
            </w:pPr>
            <w:r>
              <w:t>Revisión</w:t>
            </w:r>
          </w:p>
        </w:tc>
      </w:tr>
      <w:tr w:rsidR="00B63F75" w:rsidTr="00B16C25">
        <w:tc>
          <w:tcPr>
            <w:tcW w:w="2106" w:type="dxa"/>
            <w:shd w:val="clear" w:color="auto" w:fill="auto"/>
            <w:tcMar>
              <w:left w:w="103" w:type="dxa"/>
            </w:tcMar>
          </w:tcPr>
          <w:p w:rsidR="00B63F75" w:rsidRDefault="00B63F75" w:rsidP="00B16C25">
            <w:pPr>
              <w:jc w:val="center"/>
            </w:pPr>
            <w:r>
              <w:t>Álvaro Rodriguez Garcia</w:t>
            </w:r>
          </w:p>
        </w:tc>
        <w:tc>
          <w:tcPr>
            <w:tcW w:w="2104" w:type="dxa"/>
            <w:shd w:val="clear" w:color="auto" w:fill="auto"/>
            <w:tcMar>
              <w:left w:w="103" w:type="dxa"/>
            </w:tcMar>
          </w:tcPr>
          <w:p w:rsidR="00B63F75" w:rsidRDefault="00B63F75" w:rsidP="00B16C25">
            <w:pPr>
              <w:jc w:val="center"/>
            </w:pPr>
            <w:r>
              <w:t>25/5/2016</w:t>
            </w:r>
          </w:p>
        </w:tc>
        <w:tc>
          <w:tcPr>
            <w:tcW w:w="1989" w:type="dxa"/>
            <w:shd w:val="clear" w:color="auto" w:fill="auto"/>
            <w:tcMar>
              <w:left w:w="103" w:type="dxa"/>
            </w:tcMar>
          </w:tcPr>
          <w:p w:rsidR="00B63F75" w:rsidRDefault="00B63F75" w:rsidP="00B16C25">
            <w:pPr>
              <w:jc w:val="center"/>
            </w:pPr>
            <w:r>
              <w:t>2.6</w:t>
            </w:r>
          </w:p>
        </w:tc>
        <w:tc>
          <w:tcPr>
            <w:tcW w:w="2225" w:type="dxa"/>
            <w:shd w:val="clear" w:color="auto" w:fill="auto"/>
            <w:tcMar>
              <w:left w:w="103" w:type="dxa"/>
            </w:tcMar>
          </w:tcPr>
          <w:p w:rsidR="00B63F75" w:rsidRDefault="00B63F75" w:rsidP="00B16C25">
            <w:pPr>
              <w:jc w:val="center"/>
            </w:pPr>
            <w:r>
              <w:t>Revisión</w:t>
            </w:r>
          </w:p>
        </w:tc>
      </w:tr>
      <w:tr w:rsidR="00B63F75" w:rsidTr="00B16C25">
        <w:tc>
          <w:tcPr>
            <w:tcW w:w="2106" w:type="dxa"/>
            <w:shd w:val="clear" w:color="auto" w:fill="auto"/>
            <w:tcMar>
              <w:left w:w="103" w:type="dxa"/>
            </w:tcMar>
          </w:tcPr>
          <w:p w:rsidR="00B63F75" w:rsidRDefault="00B63F75" w:rsidP="00B16C25">
            <w:pPr>
              <w:jc w:val="center"/>
            </w:pPr>
            <w:r>
              <w:t>Iván Prada Cazalla</w:t>
            </w:r>
          </w:p>
        </w:tc>
        <w:tc>
          <w:tcPr>
            <w:tcW w:w="2104" w:type="dxa"/>
            <w:shd w:val="clear" w:color="auto" w:fill="auto"/>
            <w:tcMar>
              <w:left w:w="103" w:type="dxa"/>
            </w:tcMar>
          </w:tcPr>
          <w:p w:rsidR="00B63F75" w:rsidRDefault="00B63F75" w:rsidP="00B16C25">
            <w:pPr>
              <w:jc w:val="center"/>
            </w:pPr>
            <w:r>
              <w:t>25/5/2016</w:t>
            </w:r>
          </w:p>
        </w:tc>
        <w:tc>
          <w:tcPr>
            <w:tcW w:w="1989" w:type="dxa"/>
            <w:shd w:val="clear" w:color="auto" w:fill="auto"/>
            <w:tcMar>
              <w:left w:w="103" w:type="dxa"/>
            </w:tcMar>
          </w:tcPr>
          <w:p w:rsidR="00B63F75" w:rsidRDefault="00B63F75" w:rsidP="00B16C25">
            <w:pPr>
              <w:jc w:val="center"/>
            </w:pPr>
            <w:r>
              <w:t>3.0</w:t>
            </w:r>
          </w:p>
        </w:tc>
        <w:tc>
          <w:tcPr>
            <w:tcW w:w="2225" w:type="dxa"/>
            <w:shd w:val="clear" w:color="auto" w:fill="auto"/>
            <w:tcMar>
              <w:left w:w="103" w:type="dxa"/>
            </w:tcMar>
          </w:tcPr>
          <w:p w:rsidR="00B63F75" w:rsidRDefault="00B63F75" w:rsidP="00B16C25">
            <w:pPr>
              <w:jc w:val="center"/>
            </w:pPr>
            <w:r>
              <w:t>Revisión</w:t>
            </w:r>
          </w:p>
        </w:tc>
      </w:tr>
    </w:tbl>
    <w:p w:rsidR="00A2540B" w:rsidRDefault="00A2540B" w:rsidP="00A2540B"/>
    <w:p w:rsidR="00A2540B" w:rsidRPr="00A2540B" w:rsidRDefault="00A2540B" w:rsidP="00A2540B">
      <w:pPr>
        <w:jc w:val="left"/>
      </w:pPr>
      <w:r>
        <w:lastRenderedPageBreak/>
        <w:br w:type="page"/>
      </w:r>
    </w:p>
    <w:bookmarkStart w:id="1" w:name="_Toc452087782"/>
    <w:p w:rsidR="00E80220" w:rsidRDefault="00794A85" w:rsidP="008C2AC1">
      <w:pPr>
        <w:pStyle w:val="Ttulo1"/>
      </w:pPr>
      <w:r w:rsidRPr="00D5672C">
        <w:rPr>
          <w:lang w:eastAsia="es-ES"/>
        </w:rPr>
        <w:lastRenderedPageBreak/>
        <mc:AlternateContent>
          <mc:Choice Requires="wps">
            <w:drawing>
              <wp:anchor distT="0" distB="2743200" distL="182880" distR="182880" simplePos="0" relativeHeight="251659264" behindDoc="0" locked="0" layoutInCell="1" allowOverlap="1" wp14:anchorId="100130A7" wp14:editId="18B43AB5">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1247775" cy="2304288"/>
                <wp:effectExtent l="0" t="0" r="0" b="0"/>
                <wp:wrapSquare wrapText="largest"/>
                <wp:docPr id="5" name="Cuadro de texto  5" descr="Sidebar"/>
                <wp:cNvGraphicFramePr/>
                <a:graphic xmlns:a="http://schemas.openxmlformats.org/drawingml/2006/main">
                  <a:graphicData uri="http://schemas.microsoft.com/office/word/2010/wordprocessingShape">
                    <wps:wsp>
                      <wps:cNvSpPr txBox="1"/>
                      <wps:spPr>
                        <a:xfrm>
                          <a:off x="0" y="0"/>
                          <a:ext cx="1247775" cy="2304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C25" w:rsidRPr="00EA1B03" w:rsidRDefault="00B16C25" w:rsidP="008C2AC1">
                            <w:pPr>
                              <w:pStyle w:val="Cita"/>
                            </w:pP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25000</wp14:pctWidth>
                </wp14:sizeRelH>
                <wp14:sizeRelV relativeFrom="margin">
                  <wp14:pctHeight>95000</wp14:pctHeight>
                </wp14:sizeRelV>
              </wp:anchor>
            </w:drawing>
          </mc:Choice>
          <mc:Fallback>
            <w:pict>
              <v:shape w14:anchorId="100130A7" id="Cuadro de texto  5" o:spid="_x0000_s1028" type="#_x0000_t202" alt="Sidebar" style="position:absolute;left:0;text-align:left;margin-left:0;margin-top:0;width:98.25pt;height:181.45pt;z-index:251659264;visibility:visible;mso-wrap-style:square;mso-width-percent:250;mso-height-percent:950;mso-left-percent:59;mso-wrap-distance-left:14.4pt;mso-wrap-distance-top:0;mso-wrap-distance-right:14.4pt;mso-wrap-distance-bottom:3in;mso-position-horizontal-relative:page;mso-position-vertical:top;mso-position-vertical-relative:margin;mso-width-percent:250;mso-height-percent:950;mso-left-percent:59;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" filled="f" stroked="f" strokeweight=".5pt">
                <v:textbox inset="3.6pt,0,3.6pt,0">
                  <w:txbxContent>
                    <w:p w:rsidR="00B16C25" w:rsidRPr="00EA1B03" w:rsidRDefault="00B16C25" w:rsidP="008C2AC1">
                      <w:pPr>
                        <w:pStyle w:val="Cita"/>
                      </w:pPr>
                    </w:p>
                  </w:txbxContent>
                </v:textbox>
                <w10:wrap type="square" side="largest" anchorx="page" anchory="margin"/>
              </v:shape>
            </w:pict>
          </mc:Fallback>
        </mc:AlternateContent>
      </w:r>
      <w:r w:rsidR="00EA7695">
        <w:t>Modelo de Análisis</w:t>
      </w:r>
      <w:bookmarkEnd w:id="1"/>
    </w:p>
    <w:p w:rsidR="00FC6A63" w:rsidRPr="00640367" w:rsidRDefault="00FC6A63" w:rsidP="00640367">
      <w:pPr>
        <w:pStyle w:val="Ttulo2"/>
      </w:pPr>
      <w:r w:rsidRPr="00640367">
        <w:t>Análisis del sistema de software</w:t>
      </w:r>
    </w:p>
    <w:p w:rsidR="00FC6A63" w:rsidRDefault="00FC6A63" w:rsidP="00FC6A63">
      <w:r>
        <w:t>En este apartado nos vamos a dedicar a hacer un analisis pormenorizado del software. Se trata de realizar un sistema que se encargará de simular el funcinamiento de una aplicación encargada de llevar el sistema de gestión del personal de la universidad complutense.</w:t>
      </w:r>
    </w:p>
    <w:p w:rsidR="00FC6A63" w:rsidRDefault="00FC6A63" w:rsidP="00FC6A63">
      <w:r>
        <w:t>Los objetivos, requisitos y restricciones d</w:t>
      </w:r>
      <w:r w:rsidR="00782C26">
        <w:t>el sistema ya quedáron expuestos en el modelo</w:t>
      </w:r>
      <w:r w:rsidR="008B13E4">
        <w:t xml:space="preserve"> de dominio y en los documentos de requisitos.</w:t>
      </w:r>
    </w:p>
    <w:p w:rsidR="008802B1" w:rsidRDefault="00F50A8F" w:rsidP="008802B1">
      <w:r>
        <w:t>Vamos a hacer una división en un</w:t>
      </w:r>
      <w:r w:rsidR="008B13E4">
        <w:t>a serie de niveles contextuales que nos mostrarán una mejor visión del sistema.</w:t>
      </w:r>
    </w:p>
    <w:p w:rsidR="008802B1" w:rsidRDefault="008802B1" w:rsidP="008802B1">
      <w:pPr>
        <w:pStyle w:val="Ttulo3"/>
      </w:pPr>
      <w:r>
        <w:t>Análisis de la arquitectura</w:t>
      </w:r>
      <w:r w:rsidR="003319BC">
        <w:t xml:space="preserve"> </w:t>
      </w:r>
      <w:r>
        <w:t>(paquetes, clases, requisitos)</w:t>
      </w:r>
    </w:p>
    <w:p w:rsidR="008802B1" w:rsidRDefault="008802B1" w:rsidP="008802B1">
      <w:r>
        <w:t>En este apartado procederemos a identificar los paquetes, clases evidentes y requisitos especiales comunes que formarán inicialmente parte de nuestro sistema.</w:t>
      </w:r>
    </w:p>
    <w:p w:rsidR="008802B1" w:rsidRDefault="008802B1" w:rsidP="008802B1">
      <w:r>
        <w:t>Para la identificación de paquetes, agruparemos por funcionalidad común</w:t>
      </w:r>
      <w:r w:rsidR="003319BC">
        <w:t xml:space="preserve"> </w:t>
      </w:r>
      <w:r>
        <w:t>(para los dos grandes subsistemas), y organizaremos los paquetes por capas, para dar una cierta estructuración a nuestra aplicación</w:t>
      </w:r>
      <w:r w:rsidR="003319BC">
        <w:t xml:space="preserve"> </w:t>
      </w:r>
      <w:r>
        <w:t>(ya que tenemos que utilizar un MVC y una arquitectura multicapa).</w:t>
      </w:r>
    </w:p>
    <w:p w:rsidR="008802B1" w:rsidRDefault="008802B1" w:rsidP="008802B1">
      <w:r>
        <w:t>Tendremos los siguientes paquetes agrupados por funcionalidad común(subsistemas):</w:t>
      </w:r>
    </w:p>
    <w:p w:rsidR="008802B1" w:rsidRPr="005F5A62" w:rsidRDefault="008802B1" w:rsidP="008802B1">
      <w:pPr>
        <w:pStyle w:val="Prrafodelista"/>
        <w:numPr>
          <w:ilvl w:val="0"/>
          <w:numId w:val="21"/>
        </w:numPr>
        <w:rPr>
          <w:b/>
        </w:rPr>
      </w:pPr>
      <w:r w:rsidRPr="005F5A62">
        <w:rPr>
          <w:b/>
        </w:rPr>
        <w:t>Empleado</w:t>
      </w:r>
    </w:p>
    <w:p w:rsidR="00034DC6" w:rsidRDefault="00034DC6" w:rsidP="00034DC6">
      <w:pPr>
        <w:pStyle w:val="Prrafodelista"/>
      </w:pPr>
      <w:r>
        <w:t xml:space="preserve">El subsistema de empleado será el encargado de realizar todas las operaciones correspondientes a la inserción, busqueda, visualización y </w:t>
      </w:r>
      <w:r w:rsidR="00C37D27">
        <w:t>edición</w:t>
      </w:r>
      <w:r>
        <w:t xml:space="preserve"> de los empleados que se demanden.</w:t>
      </w:r>
    </w:p>
    <w:p w:rsidR="00034DC6" w:rsidRPr="005F5A62" w:rsidRDefault="00034DC6" w:rsidP="00034DC6">
      <w:pPr>
        <w:pStyle w:val="Prrafodelista"/>
        <w:numPr>
          <w:ilvl w:val="0"/>
          <w:numId w:val="21"/>
        </w:numPr>
        <w:rPr>
          <w:b/>
        </w:rPr>
      </w:pPr>
      <w:r w:rsidRPr="005F5A62">
        <w:rPr>
          <w:b/>
        </w:rPr>
        <w:t>Usuario</w:t>
      </w:r>
    </w:p>
    <w:p w:rsidR="00034DC6" w:rsidRDefault="00034DC6" w:rsidP="005F5A62">
      <w:pPr>
        <w:pStyle w:val="Prrafodelista"/>
      </w:pPr>
      <w:r>
        <w:t xml:space="preserve">El subsistema de usuario será el encargado de realizar todas las operaciones relacionadas con la creación y la eliminación de los usuarios que pueden acceder al sistema, así como </w:t>
      </w:r>
      <w:r w:rsidR="005F5A62">
        <w:t>de gestionar los permisos asociados a estos.</w:t>
      </w:r>
    </w:p>
    <w:p w:rsidR="00034DC6" w:rsidRDefault="00034DC6" w:rsidP="00034DC6">
      <w:r>
        <w:t>Estos</w:t>
      </w:r>
      <w:r w:rsidR="005F5A62">
        <w:t xml:space="preserve"> subsistemas</w:t>
      </w:r>
      <w:r>
        <w:t xml:space="preserve"> a su vez estarán divididos en una serie de paquetes, que agruparán una funcionalidad común, y que estarán en cada uno de los subsistemas</w:t>
      </w:r>
      <w:r w:rsidR="00687BA2">
        <w:t>, además de las clases principales que tendrian</w:t>
      </w:r>
      <w:r>
        <w:t>:</w:t>
      </w:r>
    </w:p>
    <w:p w:rsidR="00687BA2" w:rsidRPr="007D0D66" w:rsidRDefault="00687BA2" w:rsidP="00687BA2">
      <w:pPr>
        <w:pStyle w:val="Prrafodelista"/>
        <w:numPr>
          <w:ilvl w:val="0"/>
          <w:numId w:val="21"/>
        </w:numPr>
        <w:rPr>
          <w:b/>
        </w:rPr>
      </w:pPr>
      <w:r w:rsidRPr="007D0D66">
        <w:rPr>
          <w:b/>
        </w:rPr>
        <w:t>Vistas y controlador</w:t>
      </w:r>
    </w:p>
    <w:p w:rsidR="00687BA2" w:rsidRDefault="00687BA2" w:rsidP="00687BA2">
      <w:pPr>
        <w:pStyle w:val="Prrafodelista"/>
      </w:pPr>
      <w:r>
        <w:lastRenderedPageBreak/>
        <w:t>Paquetes encargados de gestionar las interfaces gráficas</w:t>
      </w:r>
    </w:p>
    <w:p w:rsidR="00687BA2" w:rsidRDefault="00687BA2" w:rsidP="00687BA2">
      <w:pPr>
        <w:pStyle w:val="Prrafodelista"/>
      </w:pPr>
      <w:r>
        <w:t>Clases iniciales</w:t>
      </w:r>
      <w:r w:rsidR="005529AE">
        <w:t xml:space="preserve"> para empleado y usuario</w:t>
      </w:r>
      <w:r>
        <w:t>: vista genérica.</w:t>
      </w:r>
    </w:p>
    <w:p w:rsidR="00687BA2" w:rsidRPr="007D0D66" w:rsidRDefault="00687BA2" w:rsidP="00687BA2">
      <w:pPr>
        <w:pStyle w:val="Prrafodelista"/>
        <w:numPr>
          <w:ilvl w:val="0"/>
          <w:numId w:val="21"/>
        </w:numPr>
        <w:rPr>
          <w:b/>
        </w:rPr>
      </w:pPr>
      <w:r w:rsidRPr="007D0D66">
        <w:rPr>
          <w:b/>
        </w:rPr>
        <w:t>Lógica y reglas</w:t>
      </w:r>
    </w:p>
    <w:p w:rsidR="00687BA2" w:rsidRDefault="00687BA2" w:rsidP="00687BA2">
      <w:pPr>
        <w:pStyle w:val="Prrafodelista"/>
      </w:pPr>
      <w:r>
        <w:t>Encargados de la seguridad y la lógica de nuestro programa</w:t>
      </w:r>
    </w:p>
    <w:p w:rsidR="00034DC6" w:rsidRDefault="00687BA2" w:rsidP="005529AE">
      <w:pPr>
        <w:pStyle w:val="Prrafodelista"/>
      </w:pPr>
      <w:r>
        <w:t>Clases iniciales</w:t>
      </w:r>
      <w:r w:rsidR="005529AE">
        <w:t xml:space="preserve"> para empleado</w:t>
      </w:r>
      <w:r>
        <w:t xml:space="preserve">: </w:t>
      </w:r>
      <w:r w:rsidR="005529AE" w:rsidRPr="00B16C25">
        <w:rPr>
          <w:i/>
        </w:rPr>
        <w:t>Empleados</w:t>
      </w:r>
      <w:r w:rsidR="005529AE">
        <w:t xml:space="preserve">, </w:t>
      </w:r>
      <w:r w:rsidR="005529AE" w:rsidRPr="00B16C25">
        <w:rPr>
          <w:i/>
        </w:rPr>
        <w:t>AreaDeTrabajo</w:t>
      </w:r>
      <w:r w:rsidR="005529AE">
        <w:t xml:space="preserve">, </w:t>
      </w:r>
      <w:r w:rsidR="005529AE" w:rsidRPr="00B16C25">
        <w:rPr>
          <w:i/>
        </w:rPr>
        <w:t>Contrato</w:t>
      </w:r>
      <w:r w:rsidR="005529AE">
        <w:t xml:space="preserve">, </w:t>
      </w:r>
      <w:r w:rsidR="005529AE" w:rsidRPr="00B16C25">
        <w:rPr>
          <w:i/>
        </w:rPr>
        <w:t>EmpleadoPAS</w:t>
      </w:r>
      <w:r w:rsidR="005529AE">
        <w:t xml:space="preserve">, </w:t>
      </w:r>
      <w:r w:rsidR="005529AE" w:rsidRPr="00B16C25">
        <w:rPr>
          <w:i/>
        </w:rPr>
        <w:t>EmpleadoPDI</w:t>
      </w:r>
      <w:r w:rsidR="005529AE">
        <w:t xml:space="preserve">, </w:t>
      </w:r>
      <w:r w:rsidR="005529AE" w:rsidRPr="00B16C25">
        <w:rPr>
          <w:i/>
        </w:rPr>
        <w:t>TipoBaja</w:t>
      </w:r>
      <w:r w:rsidR="005529AE">
        <w:t xml:space="preserve">, </w:t>
      </w:r>
      <w:r w:rsidR="005529AE" w:rsidRPr="00B16C25">
        <w:rPr>
          <w:i/>
        </w:rPr>
        <w:t>TipoDocente</w:t>
      </w:r>
    </w:p>
    <w:p w:rsidR="00034DC6" w:rsidRPr="007D0D66" w:rsidRDefault="005529AE" w:rsidP="00C95B95">
      <w:pPr>
        <w:pStyle w:val="Prrafodelista"/>
      </w:pPr>
      <w:r>
        <w:t xml:space="preserve">Clases iniciales para usuario: </w:t>
      </w:r>
      <w:r w:rsidRPr="00B16C25">
        <w:rPr>
          <w:i/>
        </w:rPr>
        <w:t>Usuario</w:t>
      </w:r>
      <w:r>
        <w:t xml:space="preserve">, </w:t>
      </w:r>
      <w:r w:rsidR="00B16C25">
        <w:rPr>
          <w:i/>
        </w:rPr>
        <w:t>Ti</w:t>
      </w:r>
      <w:r w:rsidRPr="00B16C25">
        <w:rPr>
          <w:i/>
        </w:rPr>
        <w:t>poFacultad</w:t>
      </w:r>
      <w:r>
        <w:t xml:space="preserve">, </w:t>
      </w:r>
      <w:r w:rsidR="00B16C25">
        <w:rPr>
          <w:i/>
        </w:rPr>
        <w:t>Ti</w:t>
      </w:r>
      <w:r w:rsidRPr="00B16C25">
        <w:rPr>
          <w:i/>
        </w:rPr>
        <w:t>poPermiso</w:t>
      </w:r>
      <w:r>
        <w:t>.</w:t>
      </w:r>
    </w:p>
    <w:p w:rsidR="00034DC6" w:rsidRDefault="00034DC6" w:rsidP="00034DC6">
      <w:r>
        <w:t>La agrupación por capas sería la siguiente(aunque esto se considera diseño):</w:t>
      </w:r>
    </w:p>
    <w:p w:rsidR="00034DC6" w:rsidRDefault="00034DC6" w:rsidP="00034DC6">
      <w:pPr>
        <w:pStyle w:val="Ttulo4"/>
        <w:numPr>
          <w:ilvl w:val="1"/>
          <w:numId w:val="21"/>
        </w:numPr>
      </w:pPr>
      <w:r>
        <w:t>Capa de integración</w:t>
      </w:r>
    </w:p>
    <w:p w:rsidR="00034DC6" w:rsidRDefault="00034DC6" w:rsidP="00034DC6">
      <w:pPr>
        <w:pStyle w:val="Prrafodelista"/>
        <w:ind w:left="1440"/>
      </w:pPr>
      <w:r>
        <w:t>Contendra a todas las clases y paquetes que realicen una comunicación con la base de datos.</w:t>
      </w:r>
    </w:p>
    <w:p w:rsidR="00034DC6" w:rsidRDefault="00034DC6" w:rsidP="00034DC6">
      <w:pPr>
        <w:pStyle w:val="Ttulo4"/>
        <w:numPr>
          <w:ilvl w:val="1"/>
          <w:numId w:val="21"/>
        </w:numPr>
      </w:pPr>
      <w:r>
        <w:t>Capa de negocio</w:t>
      </w:r>
    </w:p>
    <w:p w:rsidR="00034DC6" w:rsidRDefault="00034DC6" w:rsidP="00034DC6">
      <w:pPr>
        <w:pStyle w:val="Prrafodelista"/>
        <w:ind w:left="1440"/>
      </w:pPr>
      <w:r>
        <w:t>En ella se situarán todas las clases y paquetes encargados de llevar la lógica de negocio.</w:t>
      </w:r>
    </w:p>
    <w:p w:rsidR="00034DC6" w:rsidRDefault="00034DC6" w:rsidP="00034DC6">
      <w:pPr>
        <w:pStyle w:val="Ttulo4"/>
        <w:numPr>
          <w:ilvl w:val="1"/>
          <w:numId w:val="21"/>
        </w:numPr>
      </w:pPr>
      <w:r>
        <w:t>Capa de presentación</w:t>
      </w:r>
    </w:p>
    <w:p w:rsidR="00034DC6" w:rsidRPr="008802B1" w:rsidRDefault="00034DC6" w:rsidP="00034DC6">
      <w:pPr>
        <w:pStyle w:val="Prrafodelista"/>
        <w:ind w:left="1440"/>
      </w:pPr>
      <w:r>
        <w:t>En esta capa irán todas las clases y paquetes destinados a la visualización de los datos solicitados por el actor y procesados por el sistema.</w:t>
      </w:r>
    </w:p>
    <w:p w:rsidR="00034DC6" w:rsidRDefault="00034DC6">
      <w:pPr>
        <w:jc w:val="left"/>
      </w:pPr>
    </w:p>
    <w:p w:rsidR="00640367" w:rsidRDefault="00A03D96" w:rsidP="00C95B95">
      <w:pPr>
        <w:pStyle w:val="Ttulo3"/>
      </w:pPr>
      <w:r>
        <w:t>Descr</w:t>
      </w:r>
      <w:r w:rsidR="00AB7E77">
        <w:t>ipción del dominio de la información</w:t>
      </w:r>
    </w:p>
    <w:p w:rsidR="00AB7E77" w:rsidRDefault="00AB7E77" w:rsidP="00AB7E77">
      <w:r>
        <w:t>En este apartado haremos una descripción del dominio de la información, es decir, de los tipos de datos que manejará nuestra aplicación.</w:t>
      </w:r>
    </w:p>
    <w:p w:rsidR="00AB7E77" w:rsidRDefault="00A03D96" w:rsidP="00AB7E77">
      <w:r>
        <w:t>Se manejaran los distintos tipos de datos:</w:t>
      </w:r>
    </w:p>
    <w:p w:rsidR="00A03D96" w:rsidRDefault="00A03D96" w:rsidP="00AB7E77">
      <w:r w:rsidRPr="00C95B95">
        <w:rPr>
          <w:b/>
        </w:rPr>
        <w:t>Tipo empleado:</w:t>
      </w:r>
      <w:r>
        <w:t xml:space="preserve"> representa a una persona dada de alta en nuestro sistema, y que vendrá descrita por :</w:t>
      </w:r>
    </w:p>
    <w:p w:rsidR="00A03D96" w:rsidRDefault="00A03D96" w:rsidP="00A03D96">
      <w:pPr>
        <w:pStyle w:val="Prrafodelista"/>
        <w:numPr>
          <w:ilvl w:val="0"/>
          <w:numId w:val="17"/>
        </w:numPr>
      </w:pPr>
      <w:r>
        <w:t>Identificador: es un numero unico y designado por el sistema, con el que un empleado quedará identificado.</w:t>
      </w:r>
    </w:p>
    <w:p w:rsidR="00A03D96" w:rsidRDefault="00A03D96" w:rsidP="00A03D96">
      <w:pPr>
        <w:pStyle w:val="Prrafodelista"/>
        <w:numPr>
          <w:ilvl w:val="0"/>
          <w:numId w:val="17"/>
        </w:numPr>
      </w:pPr>
      <w:r>
        <w:t>Nombre: nombre del empleado que se introducirá en el sistema.</w:t>
      </w:r>
    </w:p>
    <w:p w:rsidR="00A03D96" w:rsidRDefault="00A03D96" w:rsidP="00A03D96">
      <w:pPr>
        <w:pStyle w:val="Prrafodelista"/>
        <w:numPr>
          <w:ilvl w:val="0"/>
          <w:numId w:val="17"/>
        </w:numPr>
      </w:pPr>
      <w:r>
        <w:t>Apellido1: primer apellido del empleado.</w:t>
      </w:r>
    </w:p>
    <w:p w:rsidR="00A03D96" w:rsidRDefault="00A03D96" w:rsidP="00A03D96">
      <w:pPr>
        <w:pStyle w:val="Prrafodelista"/>
        <w:numPr>
          <w:ilvl w:val="0"/>
          <w:numId w:val="17"/>
        </w:numPr>
      </w:pPr>
      <w:r>
        <w:t>Apellido2: segundo apellido del empleado.</w:t>
      </w:r>
    </w:p>
    <w:p w:rsidR="00A03D96" w:rsidRDefault="004352A2" w:rsidP="00A03D96">
      <w:pPr>
        <w:pStyle w:val="Prrafodelista"/>
        <w:numPr>
          <w:ilvl w:val="0"/>
          <w:numId w:val="17"/>
        </w:numPr>
      </w:pPr>
      <w:r>
        <w:lastRenderedPageBreak/>
        <w:t>Path_foto: foto adjunta al empleado que quedará registrada en el sistema.</w:t>
      </w:r>
    </w:p>
    <w:p w:rsidR="004352A2" w:rsidRDefault="004352A2" w:rsidP="00A03D96">
      <w:pPr>
        <w:pStyle w:val="Prrafodelista"/>
        <w:numPr>
          <w:ilvl w:val="0"/>
          <w:numId w:val="17"/>
        </w:numPr>
      </w:pPr>
      <w:r>
        <w:t>Dirección: ubicación en la que vive el empleado.</w:t>
      </w:r>
    </w:p>
    <w:p w:rsidR="004352A2" w:rsidRDefault="004352A2" w:rsidP="00A03D96">
      <w:pPr>
        <w:pStyle w:val="Prrafodelista"/>
        <w:numPr>
          <w:ilvl w:val="0"/>
          <w:numId w:val="17"/>
        </w:numPr>
      </w:pPr>
      <w:r>
        <w:t>Idiomas: conjunto de idiomas que conoce el empleado.</w:t>
      </w:r>
    </w:p>
    <w:p w:rsidR="004352A2" w:rsidRDefault="004352A2" w:rsidP="00A03D96">
      <w:pPr>
        <w:pStyle w:val="Prrafodelista"/>
        <w:numPr>
          <w:ilvl w:val="0"/>
          <w:numId w:val="17"/>
        </w:numPr>
      </w:pPr>
      <w:r>
        <w:t>HistorialPath: historial referente al empleado.</w:t>
      </w:r>
    </w:p>
    <w:p w:rsidR="004352A2" w:rsidRDefault="004352A2" w:rsidP="00A03D96">
      <w:pPr>
        <w:pStyle w:val="Prrafodelista"/>
        <w:numPr>
          <w:ilvl w:val="0"/>
          <w:numId w:val="17"/>
        </w:numPr>
      </w:pPr>
      <w:r>
        <w:t>NominaPath: nomina del empleado.</w:t>
      </w:r>
    </w:p>
    <w:p w:rsidR="004352A2" w:rsidRDefault="004352A2" w:rsidP="004352A2">
      <w:pPr>
        <w:pStyle w:val="Prrafodelista"/>
        <w:numPr>
          <w:ilvl w:val="0"/>
          <w:numId w:val="17"/>
        </w:numPr>
      </w:pPr>
      <w:r>
        <w:t>Contrato: contrato del empleado.</w:t>
      </w:r>
    </w:p>
    <w:p w:rsidR="004352A2" w:rsidRDefault="004352A2" w:rsidP="004352A2">
      <w:pPr>
        <w:pStyle w:val="Prrafodelista"/>
        <w:numPr>
          <w:ilvl w:val="0"/>
          <w:numId w:val="17"/>
        </w:numPr>
      </w:pPr>
      <w:r>
        <w:t>CurriculumPath: curriculum del empleado.</w:t>
      </w:r>
    </w:p>
    <w:p w:rsidR="004352A2" w:rsidRDefault="004352A2" w:rsidP="004352A2">
      <w:pPr>
        <w:pStyle w:val="Prrafodelista"/>
        <w:numPr>
          <w:ilvl w:val="0"/>
          <w:numId w:val="17"/>
        </w:numPr>
      </w:pPr>
      <w:r>
        <w:t>TipoBaja: en caso de haber una baja de un empleado cursada, quedará aquí registrada.</w:t>
      </w:r>
    </w:p>
    <w:p w:rsidR="004352A2" w:rsidRDefault="004352A2" w:rsidP="004352A2">
      <w:pPr>
        <w:pStyle w:val="Prrafodelista"/>
        <w:numPr>
          <w:ilvl w:val="0"/>
          <w:numId w:val="17"/>
        </w:numPr>
      </w:pPr>
      <w:r>
        <w:t>Facultad: facultad en la que se encuentra el empleado.</w:t>
      </w:r>
    </w:p>
    <w:p w:rsidR="00FA6354" w:rsidRDefault="00FA6354" w:rsidP="00FA6354">
      <w:pPr>
        <w:ind w:left="360"/>
      </w:pPr>
      <w:r>
        <w:t>Si es PDI:</w:t>
      </w:r>
    </w:p>
    <w:p w:rsidR="00FA6354" w:rsidRDefault="00FA6354" w:rsidP="00FA6354">
      <w:pPr>
        <w:pStyle w:val="Prrafodelista"/>
        <w:numPr>
          <w:ilvl w:val="0"/>
          <w:numId w:val="20"/>
        </w:numPr>
      </w:pPr>
      <w:r>
        <w:t>Departamento: departamento al que pertenece el empleado.</w:t>
      </w:r>
    </w:p>
    <w:p w:rsidR="00FA6354" w:rsidRDefault="00FA6354" w:rsidP="00FA6354">
      <w:pPr>
        <w:pStyle w:val="Prrafodelista"/>
        <w:numPr>
          <w:ilvl w:val="0"/>
          <w:numId w:val="20"/>
        </w:numPr>
      </w:pPr>
      <w:r>
        <w:t>Especialidad: materia en la que el empleado está especializado.</w:t>
      </w:r>
    </w:p>
    <w:p w:rsidR="00FA6354" w:rsidRDefault="00FA6354" w:rsidP="00FA6354">
      <w:pPr>
        <w:pStyle w:val="Prrafodelista"/>
        <w:numPr>
          <w:ilvl w:val="0"/>
          <w:numId w:val="20"/>
        </w:numPr>
      </w:pPr>
      <w:r>
        <w:t>Despacho: despacho destinado al empleado.</w:t>
      </w:r>
    </w:p>
    <w:p w:rsidR="00FA6354" w:rsidRDefault="00FA6354" w:rsidP="00FA6354">
      <w:pPr>
        <w:pStyle w:val="Prrafodelista"/>
        <w:numPr>
          <w:ilvl w:val="0"/>
          <w:numId w:val="20"/>
        </w:numPr>
      </w:pPr>
      <w:r>
        <w:t xml:space="preserve">TipoDocente: a seleccionar entre </w:t>
      </w:r>
      <w:r w:rsidRPr="00FA6354">
        <w:t>ayudante, asociado, titular, catedratico</w:t>
      </w:r>
      <w:r>
        <w:t>.</w:t>
      </w:r>
    </w:p>
    <w:p w:rsidR="00FA6354" w:rsidRDefault="00FA6354" w:rsidP="00FA6354">
      <w:pPr>
        <w:ind w:left="360"/>
      </w:pPr>
      <w:r>
        <w:t>Si es PAS:</w:t>
      </w:r>
    </w:p>
    <w:p w:rsidR="00FA6354" w:rsidRDefault="00FA6354" w:rsidP="00FA6354">
      <w:pPr>
        <w:pStyle w:val="Prrafodelista"/>
        <w:numPr>
          <w:ilvl w:val="0"/>
          <w:numId w:val="20"/>
        </w:numPr>
      </w:pPr>
      <w:r>
        <w:t>ÁreaTrabajo: asignación de tareas que desempeña el empleado.</w:t>
      </w:r>
    </w:p>
    <w:p w:rsidR="00FA6354" w:rsidRDefault="00FA6354" w:rsidP="00C95B95">
      <w:pPr>
        <w:pStyle w:val="Prrafodelista"/>
        <w:numPr>
          <w:ilvl w:val="0"/>
          <w:numId w:val="20"/>
        </w:numPr>
      </w:pPr>
      <w:r>
        <w:t>Categoría: categoria a la que pertenece el empleado.</w:t>
      </w:r>
    </w:p>
    <w:p w:rsidR="00C95B95" w:rsidRPr="00C95B95" w:rsidRDefault="00C95B95" w:rsidP="00C95B95"/>
    <w:p w:rsidR="004352A2" w:rsidRDefault="004352A2" w:rsidP="004352A2">
      <w:r w:rsidRPr="00C95B95">
        <w:rPr>
          <w:b/>
        </w:rPr>
        <w:t xml:space="preserve">Tipo contrato: </w:t>
      </w:r>
      <w:r>
        <w:t>información almacenada referente a un contrato. Vendrá descrito por:</w:t>
      </w:r>
    </w:p>
    <w:p w:rsidR="004352A2" w:rsidRDefault="004352A2" w:rsidP="004352A2">
      <w:pPr>
        <w:pStyle w:val="Prrafodelista"/>
        <w:numPr>
          <w:ilvl w:val="0"/>
          <w:numId w:val="18"/>
        </w:numPr>
      </w:pPr>
      <w:r>
        <w:t>Cuenta bancaria: número de cuenta del banco en la que se hará el ingreso al empleado.</w:t>
      </w:r>
    </w:p>
    <w:p w:rsidR="004352A2" w:rsidRDefault="00F138CB" w:rsidP="004352A2">
      <w:pPr>
        <w:pStyle w:val="Prrafodelista"/>
        <w:numPr>
          <w:ilvl w:val="0"/>
          <w:numId w:val="18"/>
        </w:numPr>
      </w:pPr>
      <w:r>
        <w:t>HorasDeTrabajo</w:t>
      </w:r>
      <w:r w:rsidR="004352A2">
        <w:t>: número de horas de trabajo designadas a ese empleado.</w:t>
      </w:r>
    </w:p>
    <w:p w:rsidR="004352A2" w:rsidRDefault="00F138CB" w:rsidP="004352A2">
      <w:pPr>
        <w:pStyle w:val="Prrafodelista"/>
        <w:numPr>
          <w:ilvl w:val="0"/>
          <w:numId w:val="18"/>
        </w:numPr>
      </w:pPr>
      <w:r>
        <w:t>Fecha</w:t>
      </w:r>
      <w:r w:rsidR="004352A2">
        <w:t>Fin: fecha del fin de contrato, en caso de que sea temporal.</w:t>
      </w:r>
    </w:p>
    <w:p w:rsidR="004352A2" w:rsidRDefault="004352A2" w:rsidP="004352A2">
      <w:pPr>
        <w:pStyle w:val="Prrafodelista"/>
        <w:numPr>
          <w:ilvl w:val="0"/>
          <w:numId w:val="18"/>
        </w:numPr>
      </w:pPr>
      <w:r>
        <w:t>esTemporal: nos indicará si un empleado es temporal.</w:t>
      </w:r>
    </w:p>
    <w:p w:rsidR="00A03D96" w:rsidRDefault="00A03D96" w:rsidP="00AB7E77">
      <w:r w:rsidRPr="008C1F8E">
        <w:rPr>
          <w:b/>
        </w:rPr>
        <w:t>Tipo Usuario:</w:t>
      </w:r>
      <w:r w:rsidR="004352A2">
        <w:t xml:space="preserve"> representará a un usuario del sistema, y vendrá definido por:;</w:t>
      </w:r>
    </w:p>
    <w:p w:rsidR="004352A2" w:rsidRDefault="004352A2" w:rsidP="004352A2">
      <w:pPr>
        <w:pStyle w:val="Prrafodelista"/>
        <w:numPr>
          <w:ilvl w:val="0"/>
          <w:numId w:val="19"/>
        </w:numPr>
      </w:pPr>
      <w:r>
        <w:t>Nombre: nombre del usuario, con el que accederá a su sesión.</w:t>
      </w:r>
    </w:p>
    <w:p w:rsidR="004352A2" w:rsidRDefault="004352A2" w:rsidP="004352A2">
      <w:pPr>
        <w:pStyle w:val="Prrafodelista"/>
        <w:numPr>
          <w:ilvl w:val="0"/>
          <w:numId w:val="19"/>
        </w:numPr>
      </w:pPr>
      <w:r>
        <w:t>Contraseña: clave del usuario para acceder al sistema.</w:t>
      </w:r>
    </w:p>
    <w:p w:rsidR="004352A2" w:rsidRDefault="00FA6354" w:rsidP="00FA6354">
      <w:pPr>
        <w:pStyle w:val="Prrafodelista"/>
        <w:numPr>
          <w:ilvl w:val="0"/>
          <w:numId w:val="19"/>
        </w:numPr>
      </w:pPr>
      <w:r>
        <w:t>TipoFacultad: facultad a la que pertenece (</w:t>
      </w:r>
      <w:r w:rsidRPr="00FA6354">
        <w:t>matematicas, fisica, quimica, biologia, informatica, medicina, ninguna</w:t>
      </w:r>
      <w:r>
        <w:t>…).</w:t>
      </w:r>
    </w:p>
    <w:p w:rsidR="00FA6354" w:rsidRPr="00AB7E77" w:rsidRDefault="00FA6354" w:rsidP="00FA6354">
      <w:pPr>
        <w:pStyle w:val="Prrafodelista"/>
        <w:numPr>
          <w:ilvl w:val="0"/>
          <w:numId w:val="19"/>
        </w:numPr>
      </w:pPr>
      <w:r>
        <w:lastRenderedPageBreak/>
        <w:t>TipoPermiso: permiso que restringe la consulta de acceso a empleados(</w:t>
      </w:r>
      <w:r w:rsidRPr="00FA6354">
        <w:t>superusuario, administrador_rectorado, administrador_facultad, secretario_pas, secretario_pdi</w:t>
      </w:r>
      <w:r>
        <w:t>).</w:t>
      </w:r>
    </w:p>
    <w:p w:rsidR="00F50A8F" w:rsidRPr="00FC6A63" w:rsidRDefault="00F50A8F" w:rsidP="00FC6A63"/>
    <w:p w:rsidR="00E80220" w:rsidRDefault="00EA7695" w:rsidP="00AD7C5C">
      <w:pPr>
        <w:pStyle w:val="Ttulo1"/>
        <w:tabs>
          <w:tab w:val="left" w:pos="5026"/>
        </w:tabs>
      </w:pPr>
      <w:bookmarkStart w:id="2" w:name="_Toc452087783"/>
      <w:r>
        <w:lastRenderedPageBreak/>
        <w:t>Modelo de Diseño</w:t>
      </w:r>
      <w:bookmarkEnd w:id="2"/>
      <w:r w:rsidR="00AD7C5C">
        <w:tab/>
      </w:r>
    </w:p>
    <w:p w:rsidR="00AD7C5C" w:rsidRDefault="00AD7C5C" w:rsidP="00AD7C5C">
      <w:r>
        <w:t>En este apartado pasamos a diseñar el sistema a partir de los puntos estudiados en la parte de requisitos y análisis.</w:t>
      </w:r>
    </w:p>
    <w:p w:rsidR="00AD7C5C" w:rsidRDefault="00AD7C5C" w:rsidP="00AD7C5C">
      <w:r>
        <w:t xml:space="preserve">En primera instancia haremos un esquema general de los </w:t>
      </w:r>
      <w:r w:rsidR="008C1F8E">
        <w:t>subsistem</w:t>
      </w:r>
      <w:r>
        <w:t xml:space="preserve">as ya mencionados en la sección de </w:t>
      </w:r>
      <w:r w:rsidR="002F6254">
        <w:t>análisis</w:t>
      </w:r>
      <w:r>
        <w:t>, y pasaremos a describir las partes que lo componen.</w:t>
      </w:r>
      <w:r w:rsidR="00D16FEC">
        <w:t xml:space="preserve"> Para ello utilizaremos diagramas de clases, de secuencia, y de actividades.</w:t>
      </w:r>
    </w:p>
    <w:p w:rsidR="00D16FEC" w:rsidRDefault="00D16FEC" w:rsidP="00D16FEC">
      <w:pPr>
        <w:pStyle w:val="Ttulo2"/>
      </w:pPr>
      <w:r>
        <w:t>Subsistema Empleado</w:t>
      </w:r>
      <w:r w:rsidR="00DF4F5B">
        <w:t>: diagramas de clases</w:t>
      </w:r>
    </w:p>
    <w:p w:rsidR="00A265D5" w:rsidRDefault="008C1F8E" w:rsidP="00893DFC">
      <w:r>
        <w:t>Como hemos dicho en el análisis, este subsistema se encarga de gestionar todo lo relativo a los empleados: añadir, ver, editar  y eliminar. Dividiremos el sistema en tres capas, utilizando la arquitectura multicapa. De esta forma, t</w:t>
      </w:r>
      <w:r w:rsidR="00A265D5">
        <w:t xml:space="preserve">endremos </w:t>
      </w:r>
      <w:r>
        <w:t>la</w:t>
      </w:r>
      <w:r w:rsidR="00A265D5">
        <w:t xml:space="preserve"> capa de presentación</w:t>
      </w:r>
      <w:r>
        <w:t xml:space="preserve"> </w:t>
      </w:r>
      <w:r w:rsidR="00A265D5">
        <w:t>(encargada de ls visualizac</w:t>
      </w:r>
      <w:r>
        <w:t>ión de la aplicación), la capa d</w:t>
      </w:r>
      <w:r w:rsidR="00A265D5">
        <w:t>e negocio</w:t>
      </w:r>
      <w:r>
        <w:t xml:space="preserve"> </w:t>
      </w:r>
      <w:r w:rsidR="00A265D5">
        <w:t>(encargada de la gestión interna de la aplicación y de su lógica), y la capa de integración</w:t>
      </w:r>
      <w:r>
        <w:t xml:space="preserve"> </w:t>
      </w:r>
      <w:r w:rsidR="00A265D5">
        <w:t>(que gestiona la base de datos)</w:t>
      </w:r>
      <w:r w:rsidR="00893DFC">
        <w:t>.</w:t>
      </w:r>
    </w:p>
    <w:p w:rsidR="00893DFC" w:rsidRDefault="00893DFC" w:rsidP="00893DFC"/>
    <w:p w:rsidR="00A265D5" w:rsidRDefault="00893DFC" w:rsidP="00893DFC">
      <w:pPr>
        <w:pStyle w:val="Ttulo3"/>
      </w:pPr>
      <w:r>
        <w:t>Capa de presentación</w:t>
      </w:r>
    </w:p>
    <w:p w:rsidR="00893DFC" w:rsidRDefault="00893DFC" w:rsidP="00893DFC">
      <w:r>
        <w:t>Para realizar la visualización de nuestro subsistema, utilizaremos un patrón Modelo-Vista-Controlador</w:t>
      </w:r>
      <w:r w:rsidR="00F910FE">
        <w:t xml:space="preserve"> (MVC)</w:t>
      </w:r>
      <w:r>
        <w:t xml:space="preserve">. Para ello creamos una interfaz llamada </w:t>
      </w:r>
      <w:r>
        <w:rPr>
          <w:i/>
        </w:rPr>
        <w:t>VistaGenérica</w:t>
      </w:r>
      <w:r>
        <w:t xml:space="preserve"> que implementará cada una de nuestras vistas. Cada vista tiene un objeto </w:t>
      </w:r>
      <w:r>
        <w:rPr>
          <w:i/>
        </w:rPr>
        <w:t>Listener</w:t>
      </w:r>
      <w:r>
        <w:t xml:space="preserve"> que cumple un propósito</w:t>
      </w:r>
      <w:r w:rsidR="00F752F1">
        <w:t xml:space="preserve"> similar al </w:t>
      </w:r>
      <w:r w:rsidR="00F752F1" w:rsidRPr="00B16C25">
        <w:rPr>
          <w:i/>
        </w:rPr>
        <w:t>Patrón Observador</w:t>
      </w:r>
      <w:r w:rsidR="00F752F1">
        <w:t xml:space="preserve"> de forma que los cambios provocados por el usuario</w:t>
      </w:r>
      <w:r w:rsidR="00B16C25">
        <w:t xml:space="preserve"> </w:t>
      </w:r>
      <w:r w:rsidR="00F752F1">
        <w:t xml:space="preserve">(como </w:t>
      </w:r>
      <w:r w:rsidR="00B74D33">
        <w:t>por</w:t>
      </w:r>
      <w:r w:rsidR="00F752F1">
        <w:t xml:space="preserve"> ejemplo pulsar un boton) sean notificados a la clase que implementa el correspondiente </w:t>
      </w:r>
      <w:r w:rsidR="00F752F1" w:rsidRPr="00F752F1">
        <w:rPr>
          <w:i/>
        </w:rPr>
        <w:t>listener</w:t>
      </w:r>
      <w:r w:rsidR="00F752F1">
        <w:t xml:space="preserve">. En nuestro caso es el controlador tanto el que maneja las vistas, mostrandolas y ocultandolas, como el que implementa todos estos </w:t>
      </w:r>
      <w:r w:rsidR="00F752F1">
        <w:rPr>
          <w:i/>
        </w:rPr>
        <w:t>listener</w:t>
      </w:r>
      <w:r w:rsidR="00F752F1">
        <w:t>; de forma que es el controlador el que reacciona a todas las acciones del actor/usuario, creando este nuevas vistas, o interaccionando con el servicio de aplicación si es necesario.</w:t>
      </w:r>
    </w:p>
    <w:p w:rsidR="00F910FE" w:rsidRDefault="00F910FE" w:rsidP="00893DFC">
      <w:r>
        <w:t>Lo importante del patrón MVC es que permite tener en clases separadas el código que se encarga de mostrar las cosas (</w:t>
      </w:r>
      <w:r w:rsidRPr="00F910FE">
        <w:rPr>
          <w:i/>
        </w:rPr>
        <w:t>vista</w:t>
      </w:r>
      <w:r>
        <w:t>) del modelo (</w:t>
      </w:r>
      <w:r w:rsidRPr="00F910FE">
        <w:rPr>
          <w:i/>
        </w:rPr>
        <w:t>model</w:t>
      </w:r>
      <w:r>
        <w:t>) y de la lógica que se encarga de, por ejemplo, elegir qué vista se muestra en cada momento o solicitar la información de un empleado a la base de datos (</w:t>
      </w:r>
      <w:r w:rsidRPr="00F910FE">
        <w:rPr>
          <w:i/>
        </w:rPr>
        <w:t>controller</w:t>
      </w:r>
      <w:r>
        <w:t>).</w:t>
      </w:r>
    </w:p>
    <w:p w:rsidR="00F752F1" w:rsidRPr="005422F5" w:rsidRDefault="00F752F1" w:rsidP="00893DFC">
      <w:r>
        <w:t xml:space="preserve">Es interesante observar que hemos implementado el </w:t>
      </w:r>
      <w:r w:rsidRPr="00B16C25">
        <w:rPr>
          <w:i/>
        </w:rPr>
        <w:t>Patrón Factoria</w:t>
      </w:r>
      <w:r>
        <w:t xml:space="preserve"> para c</w:t>
      </w:r>
      <w:r w:rsidR="005422F5">
        <w:t>rear nuestras vistas. En efecto, todas nuestras vistas son abstractas para no limitarno</w:t>
      </w:r>
      <w:r w:rsidR="00F910FE">
        <w:t>s</w:t>
      </w:r>
      <w:r w:rsidR="005422F5">
        <w:t xml:space="preserve"> a una implementación concreta, y estar abiertos a distintas posibles interfaces</w:t>
      </w:r>
      <w:r w:rsidR="00610114">
        <w:t xml:space="preserve"> gráficas</w:t>
      </w:r>
      <w:r w:rsidR="005422F5">
        <w:t xml:space="preserve">. De esta forma, el controlador </w:t>
      </w:r>
      <w:r w:rsidR="005422F5">
        <w:lastRenderedPageBreak/>
        <w:t>solicita la vista apropiada a una factoria abstracta</w:t>
      </w:r>
      <w:r w:rsidR="00946AA1">
        <w:t xml:space="preserve"> que proporcionara</w:t>
      </w:r>
      <w:r w:rsidR="007338E7">
        <w:t xml:space="preserve"> la vistra ad</w:t>
      </w:r>
      <w:r w:rsidR="00497A6C">
        <w:t>ecuada según el tipo de interfa</w:t>
      </w:r>
      <w:r w:rsidR="007338E7">
        <w:t>z en el que estemos</w:t>
      </w:r>
      <w:r w:rsidR="00497A6C">
        <w:t xml:space="preserve"> </w:t>
      </w:r>
      <w:r w:rsidR="007338E7">
        <w:t>(ventana, consola…).</w:t>
      </w:r>
    </w:p>
    <w:p w:rsidR="00893DFC" w:rsidRPr="00893DFC" w:rsidRDefault="00893DFC" w:rsidP="00893DFC"/>
    <w:p w:rsidR="00D16FEC" w:rsidRDefault="00F15BCB" w:rsidP="00D16FEC">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75pt;height:211.5pt">
            <v:imagedata r:id="rId11" o:title="capa_presentacion_empleado"/>
          </v:shape>
        </w:pict>
      </w:r>
    </w:p>
    <w:p w:rsidR="00936A08" w:rsidRDefault="00936A08" w:rsidP="00884AC7">
      <w:r>
        <w:t>Como cada una de las vistas se refiere a un caso de uso, cuando hablamos de implementar el formulario asociado a una acción, este tiene los campos que ya enumeramos en el caso de uso correspondiente</w:t>
      </w:r>
      <w:r w:rsidR="00517184">
        <w:t xml:space="preserve"> </w:t>
      </w:r>
      <w:r>
        <w:t xml:space="preserve">(ver documento </w:t>
      </w:r>
      <w:r w:rsidRPr="00936A08">
        <w:rPr>
          <w:i/>
        </w:rPr>
        <w:t>Especificaci</w:t>
      </w:r>
      <w:r>
        <w:rPr>
          <w:i/>
        </w:rPr>
        <w:t>on_de_requis</w:t>
      </w:r>
      <w:r w:rsidRPr="00936A08">
        <w:rPr>
          <w:i/>
        </w:rPr>
        <w:t>itos</w:t>
      </w:r>
      <w:r>
        <w:t>).</w:t>
      </w:r>
    </w:p>
    <w:p w:rsidR="00D16FEC" w:rsidRDefault="00884AC7" w:rsidP="00884AC7">
      <w:r>
        <w:t>A continuación describiremos la funcionalidad de cada una de las vistas implementadas en el diagrama:</w:t>
      </w:r>
    </w:p>
    <w:p w:rsidR="00884AC7" w:rsidRDefault="005B19D2" w:rsidP="00884AC7">
      <w:pPr>
        <w:pStyle w:val="Prrafodelista"/>
        <w:numPr>
          <w:ilvl w:val="0"/>
          <w:numId w:val="33"/>
        </w:numPr>
      </w:pPr>
      <w:r>
        <w:rPr>
          <w:i/>
        </w:rPr>
        <w:t>Vista</w:t>
      </w:r>
      <w:r w:rsidR="00884AC7">
        <w:rPr>
          <w:i/>
        </w:rPr>
        <w:t>AniadirEmpleado</w:t>
      </w:r>
      <w:r w:rsidR="00A52488">
        <w:t>: crea el formulario</w:t>
      </w:r>
      <w:r w:rsidR="00884AC7">
        <w:t xml:space="preserve"> para añadir un empleado de </w:t>
      </w:r>
      <w:r w:rsidR="00DA4812">
        <w:t>tipo genérico.</w:t>
      </w:r>
    </w:p>
    <w:p w:rsidR="00884AC7" w:rsidRDefault="005B19D2" w:rsidP="00884AC7">
      <w:pPr>
        <w:pStyle w:val="Prrafodelista"/>
        <w:numPr>
          <w:ilvl w:val="0"/>
          <w:numId w:val="33"/>
        </w:numPr>
      </w:pPr>
      <w:r>
        <w:rPr>
          <w:i/>
        </w:rPr>
        <w:t>VistaAniadirEmpleadoPAS</w:t>
      </w:r>
      <w:r>
        <w:t xml:space="preserve">: es una subclase de la anterior que proporciona los campos concretos de un </w:t>
      </w:r>
      <w:r w:rsidRPr="005B19D2">
        <w:rPr>
          <w:i/>
        </w:rPr>
        <w:t>EmpleadoPAS</w:t>
      </w:r>
      <w:r>
        <w:t>.</w:t>
      </w:r>
    </w:p>
    <w:p w:rsidR="005B19D2" w:rsidRDefault="005B19D2" w:rsidP="005B19D2">
      <w:pPr>
        <w:pStyle w:val="Prrafodelista"/>
        <w:numPr>
          <w:ilvl w:val="0"/>
          <w:numId w:val="33"/>
        </w:numPr>
      </w:pPr>
      <w:r>
        <w:rPr>
          <w:i/>
        </w:rPr>
        <w:t>VistaAniadirEmpleadoPDI</w:t>
      </w:r>
      <w:r>
        <w:t xml:space="preserve">: es una subclase </w:t>
      </w:r>
      <w:r>
        <w:rPr>
          <w:i/>
        </w:rPr>
        <w:t>VistaAniadirEmpleado</w:t>
      </w:r>
      <w:r>
        <w:t xml:space="preserve"> de la que proporciona los campos concretos de un </w:t>
      </w:r>
      <w:r w:rsidRPr="005B19D2">
        <w:rPr>
          <w:i/>
        </w:rPr>
        <w:t>Empleado</w:t>
      </w:r>
      <w:r>
        <w:rPr>
          <w:i/>
        </w:rPr>
        <w:t>PDI</w:t>
      </w:r>
    </w:p>
    <w:p w:rsidR="005B19D2" w:rsidRDefault="005B19D2" w:rsidP="00884AC7">
      <w:pPr>
        <w:pStyle w:val="Prrafodelista"/>
        <w:numPr>
          <w:ilvl w:val="0"/>
          <w:numId w:val="33"/>
        </w:numPr>
      </w:pPr>
      <w:r>
        <w:rPr>
          <w:i/>
        </w:rPr>
        <w:t>VistaCambioContratos</w:t>
      </w:r>
      <w:r>
        <w:t xml:space="preserve">: </w:t>
      </w:r>
      <w:r w:rsidR="005640C2">
        <w:t xml:space="preserve">implementa </w:t>
      </w:r>
      <w:r w:rsidR="00145670">
        <w:t>el formulario</w:t>
      </w:r>
      <w:r w:rsidR="005640C2">
        <w:t xml:space="preserve"> para cambiar el contrato de un empleado.</w:t>
      </w:r>
    </w:p>
    <w:p w:rsidR="005640C2" w:rsidRDefault="005640C2" w:rsidP="00884AC7">
      <w:pPr>
        <w:pStyle w:val="Prrafodelista"/>
        <w:numPr>
          <w:ilvl w:val="0"/>
          <w:numId w:val="33"/>
        </w:numPr>
      </w:pPr>
      <w:r>
        <w:rPr>
          <w:i/>
        </w:rPr>
        <w:t>VistaCambioDepartamento</w:t>
      </w:r>
      <w:r>
        <w:t>: permite cambiar el departamento de un empleado.</w:t>
      </w:r>
    </w:p>
    <w:p w:rsidR="005640C2" w:rsidRDefault="005640C2" w:rsidP="00884AC7">
      <w:pPr>
        <w:pStyle w:val="Prrafodelista"/>
        <w:numPr>
          <w:ilvl w:val="0"/>
          <w:numId w:val="33"/>
        </w:numPr>
      </w:pPr>
      <w:r>
        <w:rPr>
          <w:i/>
        </w:rPr>
        <w:t>VistaEliminarEmpleado</w:t>
      </w:r>
      <w:r>
        <w:t xml:space="preserve">: muetra la opción al usuario </w:t>
      </w:r>
      <w:r w:rsidR="00555144">
        <w:t xml:space="preserve">de </w:t>
      </w:r>
      <w:r>
        <w:t>eliminar un empleado del sistema.</w:t>
      </w:r>
    </w:p>
    <w:p w:rsidR="005640C2" w:rsidRDefault="005640C2" w:rsidP="00884AC7">
      <w:pPr>
        <w:pStyle w:val="Prrafodelista"/>
        <w:numPr>
          <w:ilvl w:val="0"/>
          <w:numId w:val="33"/>
        </w:numPr>
      </w:pPr>
      <w:r>
        <w:rPr>
          <w:i/>
        </w:rPr>
        <w:lastRenderedPageBreak/>
        <w:t>VistaEspecificarBaja</w:t>
      </w:r>
      <w:r>
        <w:t>: mues</w:t>
      </w:r>
      <w:r w:rsidR="00F174E1">
        <w:t>tra el formulario para dar de baja a un usuario o cancelar una baja ya establecida.</w:t>
      </w:r>
      <w:r>
        <w:t xml:space="preserve"> </w:t>
      </w:r>
    </w:p>
    <w:p w:rsidR="005640C2" w:rsidRDefault="005640C2" w:rsidP="00884AC7">
      <w:pPr>
        <w:pStyle w:val="Prrafodelista"/>
        <w:numPr>
          <w:ilvl w:val="0"/>
          <w:numId w:val="33"/>
        </w:numPr>
      </w:pPr>
      <w:r>
        <w:rPr>
          <w:i/>
        </w:rPr>
        <w:t>VistaFichaEmpleados</w:t>
      </w:r>
      <w:r w:rsidRPr="005640C2">
        <w:t>:</w:t>
      </w:r>
      <w:r w:rsidR="00F174E1">
        <w:t xml:space="preserve"> muestra la información completa de un empleado concreto.</w:t>
      </w:r>
    </w:p>
    <w:p w:rsidR="005640C2" w:rsidRPr="005640C2" w:rsidRDefault="005640C2" w:rsidP="00884AC7">
      <w:pPr>
        <w:pStyle w:val="Prrafodelista"/>
        <w:numPr>
          <w:ilvl w:val="0"/>
          <w:numId w:val="33"/>
        </w:numPr>
      </w:pPr>
      <w:r>
        <w:rPr>
          <w:i/>
        </w:rPr>
        <w:t>VistaListaEmpleados</w:t>
      </w:r>
      <w:r>
        <w:t>:</w:t>
      </w:r>
      <w:r w:rsidR="00F174E1">
        <w:t xml:space="preserve"> muestrea una lista de empleados</w:t>
      </w:r>
      <w:r w:rsidR="00B026F0">
        <w:t xml:space="preserve"> </w:t>
      </w:r>
      <w:r w:rsidR="00F174E1">
        <w:t>(por nombre y apellidos), por páginas</w:t>
      </w:r>
      <w:r w:rsidR="00B026F0">
        <w:t xml:space="preserve"> </w:t>
      </w:r>
      <w:r w:rsidR="00F174E1">
        <w:t>(20 empleados por cada página), realizado así para optimizar la visualización de estos.</w:t>
      </w:r>
    </w:p>
    <w:p w:rsidR="005640C2" w:rsidRDefault="005640C2" w:rsidP="00884AC7">
      <w:pPr>
        <w:pStyle w:val="Prrafodelista"/>
        <w:numPr>
          <w:ilvl w:val="0"/>
          <w:numId w:val="33"/>
        </w:numPr>
      </w:pPr>
      <w:r>
        <w:t xml:space="preserve"> </w:t>
      </w:r>
      <w:r>
        <w:rPr>
          <w:i/>
        </w:rPr>
        <w:t>VistaTransladoFacultad</w:t>
      </w:r>
      <w:r>
        <w:t>:</w:t>
      </w:r>
      <w:r w:rsidR="00F174E1">
        <w:t xml:space="preserve"> muestra un formulario para especificar el translado de facultad.</w:t>
      </w:r>
    </w:p>
    <w:p w:rsidR="00F174E1" w:rsidRDefault="00F174E1" w:rsidP="00F174E1">
      <w:pPr>
        <w:ind w:left="360"/>
        <w:rPr>
          <w:i/>
        </w:rPr>
      </w:pPr>
      <w:r>
        <w:t xml:space="preserve">El </w:t>
      </w:r>
      <w:r>
        <w:rPr>
          <w:i/>
        </w:rPr>
        <w:t>listener</w:t>
      </w:r>
      <w:r>
        <w:t xml:space="preserve"> asociado a cada vista se nombra mediante: “&lt;nombre de la vista&gt;</w:t>
      </w:r>
      <w:r>
        <w:rPr>
          <w:i/>
        </w:rPr>
        <w:t>Listener”</w:t>
      </w:r>
      <w:r w:rsidR="006E0B70">
        <w:rPr>
          <w:i/>
        </w:rPr>
        <w:t>.</w:t>
      </w:r>
      <w:r w:rsidR="00F15BCB">
        <w:rPr>
          <w:i/>
        </w:rPr>
        <w:pict>
          <v:shape id="_x0000_i1026" type="#_x0000_t75" style="width:420pt;height:230.25pt">
            <v:imagedata r:id="rId12" o:title="factoria_capa_presentacion"/>
          </v:shape>
        </w:pict>
      </w:r>
    </w:p>
    <w:p w:rsidR="006E0B70" w:rsidRDefault="006E0B70" w:rsidP="00F174E1">
      <w:pPr>
        <w:ind w:left="360"/>
      </w:pPr>
      <w:r>
        <w:t xml:space="preserve">La clase </w:t>
      </w:r>
      <w:r w:rsidRPr="006E0B70">
        <w:rPr>
          <w:i/>
        </w:rPr>
        <w:t>FactoríaVistas</w:t>
      </w:r>
      <w:r>
        <w:t xml:space="preserve"> implementa la factoria ya comentada, y tiene un método </w:t>
      </w:r>
      <w:r w:rsidR="002D7014">
        <w:t xml:space="preserve">correspondiente </w:t>
      </w:r>
      <w:r>
        <w:t>a cada tipo de vista que se puede instanciar</w:t>
      </w:r>
      <w:r w:rsidR="002D7014">
        <w:t>.</w:t>
      </w:r>
    </w:p>
    <w:p w:rsidR="002D7014" w:rsidRDefault="002D7014" w:rsidP="00F174E1">
      <w:pPr>
        <w:ind w:left="360"/>
      </w:pPr>
      <w:r>
        <w:t xml:space="preserve">La interfaz </w:t>
      </w:r>
      <w:r>
        <w:rPr>
          <w:i/>
        </w:rPr>
        <w:t>BotonRetrocesoListener</w:t>
      </w:r>
      <w:r>
        <w:t xml:space="preserve"> es la parte común de todas las interfaces de cada uno de los tipos de vistas</w:t>
      </w:r>
      <w:r w:rsidR="002777A5">
        <w:t xml:space="preserve">. Proporciona funcionalidad para </w:t>
      </w:r>
      <w:r>
        <w:t>salir, retroceder</w:t>
      </w:r>
      <w:r w:rsidR="002777A5">
        <w:t>, cancelar</w:t>
      </w:r>
      <w:r>
        <w:t>…, en general</w:t>
      </w:r>
      <w:r w:rsidR="002777A5">
        <w:t>, volver a la vista ante</w:t>
      </w:r>
      <w:r>
        <w:t>rior.</w:t>
      </w:r>
    </w:p>
    <w:p w:rsidR="00DC1DCB" w:rsidRPr="002D7014" w:rsidRDefault="00DC1DCB" w:rsidP="00F174E1">
      <w:pPr>
        <w:ind w:left="360"/>
      </w:pPr>
    </w:p>
    <w:p w:rsidR="002D7014" w:rsidRDefault="002D7014" w:rsidP="002D7014">
      <w:pPr>
        <w:pStyle w:val="Ttulo3"/>
      </w:pPr>
      <w:r>
        <w:lastRenderedPageBreak/>
        <w:t>Capa de negoci</w:t>
      </w:r>
      <w:r w:rsidR="00E76DBC">
        <w:t>o</w:t>
      </w:r>
    </w:p>
    <w:p w:rsidR="00E76DBC" w:rsidRDefault="00E76DBC" w:rsidP="00E76DBC">
      <w:r>
        <w:t xml:space="preserve">En esta capa </w:t>
      </w:r>
      <w:r w:rsidR="00715D5C">
        <w:t>se encontrará</w:t>
      </w:r>
      <w:r>
        <w:t xml:space="preserve"> la lógica de nuestra aplicación, que será la encargada de procesar las peticiones de la vista (</w:t>
      </w:r>
      <w:r w:rsidR="00DC1DCB">
        <w:t xml:space="preserve">que comprobará, y que </w:t>
      </w:r>
      <w:r w:rsidR="00715D5C">
        <w:t>en caso de ser válidas llevará a cabo</w:t>
      </w:r>
      <w:r>
        <w:t>)</w:t>
      </w:r>
      <w:r w:rsidR="00B16C25">
        <w:t xml:space="preserve"> </w:t>
      </w:r>
      <w:r w:rsidR="00DC1DCB">
        <w:t>y comunicará</w:t>
      </w:r>
      <w:r>
        <w:t xml:space="preserve"> </w:t>
      </w:r>
      <w:r w:rsidR="00715D5C">
        <w:t xml:space="preserve">estas peticiones </w:t>
      </w:r>
      <w:r>
        <w:t>a la capa de integración, que desarrollaremos posteriormente.</w:t>
      </w:r>
    </w:p>
    <w:p w:rsidR="00E76DBC" w:rsidRDefault="00E76DBC" w:rsidP="00E76DBC">
      <w:r>
        <w:t xml:space="preserve">En esta capa utilizaremos el patrón </w:t>
      </w:r>
      <w:r>
        <w:rPr>
          <w:i/>
        </w:rPr>
        <w:t xml:space="preserve">Servicio de aplicación </w:t>
      </w:r>
      <w:r>
        <w:t xml:space="preserve"> para</w:t>
      </w:r>
      <w:r w:rsidR="00DC1DCB">
        <w:t xml:space="preserve"> </w:t>
      </w:r>
      <w:r w:rsidR="001158B0">
        <w:t>permitir a la capa de presentación interactuar con la capa de negocio</w:t>
      </w:r>
      <w:r w:rsidR="0025068D">
        <w:t>.</w:t>
      </w:r>
    </w:p>
    <w:p w:rsidR="0025068D" w:rsidRPr="00E76DBC" w:rsidRDefault="0025068D" w:rsidP="00E76DBC"/>
    <w:p w:rsidR="00E76DBC" w:rsidRPr="00E76DBC" w:rsidRDefault="00F15BCB" w:rsidP="00E76DBC">
      <w:r>
        <w:pict>
          <v:shape id="_x0000_i1027" type="#_x0000_t75" style="width:420.75pt;height:403.5pt">
            <v:imagedata r:id="rId13" o:title="capa_negocio_empleado"/>
          </v:shape>
        </w:pict>
      </w:r>
    </w:p>
    <w:p w:rsidR="0025068D" w:rsidRDefault="0025068D" w:rsidP="002D7014">
      <w:r>
        <w:lastRenderedPageBreak/>
        <w:t xml:space="preserve">Hemos dividido este subsistema en tres grandes grupos de clases. Por un lado, tenemos la </w:t>
      </w:r>
      <w:r w:rsidRPr="0025068D">
        <w:rPr>
          <w:i/>
        </w:rPr>
        <w:t>lógica</w:t>
      </w:r>
      <w:r>
        <w:t xml:space="preserve"> de nuestra aplicación, que es la parte que implementa el patrón </w:t>
      </w:r>
      <w:r>
        <w:rPr>
          <w:i/>
        </w:rPr>
        <w:t>Servicio de aplicación</w:t>
      </w:r>
      <w:r>
        <w:t xml:space="preserve">; por otro lado, tenemos las </w:t>
      </w:r>
      <w:r>
        <w:rPr>
          <w:i/>
        </w:rPr>
        <w:t>reglas</w:t>
      </w:r>
      <w:r>
        <w:t xml:space="preserve">, que son </w:t>
      </w:r>
      <w:r w:rsidR="008232E9">
        <w:t>los modelos de los objetos del mundo real</w:t>
      </w:r>
      <w:r w:rsidR="00B16C25">
        <w:t xml:space="preserve"> </w:t>
      </w:r>
      <w:r w:rsidR="008232E9">
        <w:t xml:space="preserve">(empleados, facultades, contratos…); y por último tenemos los </w:t>
      </w:r>
      <w:r w:rsidR="008232E9">
        <w:rPr>
          <w:i/>
        </w:rPr>
        <w:t>objetos de transferencia</w:t>
      </w:r>
      <w:r w:rsidR="008232E9">
        <w:t xml:space="preserve">, que aunque sean compartidos por todas las capas, </w:t>
      </w:r>
      <w:r w:rsidR="00D519CF">
        <w:t>tienen sentido</w:t>
      </w:r>
      <w:r w:rsidR="008232E9">
        <w:t xml:space="preserve"> en esta capa debido a que es la que más los </w:t>
      </w:r>
      <w:r w:rsidR="00C14CF7">
        <w:t>utiliza</w:t>
      </w:r>
      <w:r w:rsidR="008232E9">
        <w:t>.</w:t>
      </w:r>
    </w:p>
    <w:p w:rsidR="008232E9" w:rsidRPr="008232E9" w:rsidRDefault="008232E9" w:rsidP="00F7462E">
      <w:pPr>
        <w:pStyle w:val="Ttulo3"/>
      </w:pPr>
      <w:r>
        <w:t xml:space="preserve">Lógica </w:t>
      </w:r>
    </w:p>
    <w:p w:rsidR="008232E9" w:rsidRPr="00F7462E" w:rsidRDefault="00D92BC8" w:rsidP="00F7462E">
      <w:pPr>
        <w:rPr>
          <w:u w:val="single"/>
        </w:rPr>
      </w:pPr>
      <w:r>
        <w:t xml:space="preserve">Esta compuesta tan solo por la interfaz </w:t>
      </w:r>
      <w:r w:rsidRPr="00F7462E">
        <w:rPr>
          <w:i/>
        </w:rPr>
        <w:t>empleados</w:t>
      </w:r>
      <w:r>
        <w:t xml:space="preserve">  y una </w:t>
      </w:r>
      <w:r w:rsidR="00831023">
        <w:t xml:space="preserve">clase que la implementa, </w:t>
      </w:r>
      <w:r w:rsidR="00831023" w:rsidRPr="00F7462E">
        <w:rPr>
          <w:i/>
        </w:rPr>
        <w:t>implementaciónEmpleados.</w:t>
      </w:r>
      <w:r w:rsidR="00831023">
        <w:t xml:space="preserve"> La utilidad de esta interfaz es aislar la implementación de los métodos frente a las demás capas, de forma que puedan utilizar los métodos sin conocer su funcionamiento interno.</w:t>
      </w:r>
      <w:r w:rsidR="00B102FE">
        <w:t xml:space="preserve"> Estos métodos que implementa nuestra clase se encargan de interaccionar con la capa de integración, y también contienen toda la lógica, que en este caso se limita a comprobar los permisos. Para ello, tiene acceso a la clase análoga de la </w:t>
      </w:r>
      <w:r w:rsidR="00B102FE" w:rsidRPr="00F7462E">
        <w:rPr>
          <w:i/>
        </w:rPr>
        <w:t>capa de negocio</w:t>
      </w:r>
      <w:r w:rsidR="00B102FE">
        <w:t xml:space="preserve"> del módulo </w:t>
      </w:r>
      <w:r w:rsidR="00B102FE" w:rsidRPr="00F7462E">
        <w:rPr>
          <w:i/>
        </w:rPr>
        <w:t>Usuarios</w:t>
      </w:r>
      <w:r w:rsidR="00B102FE">
        <w:t>, de nuevo a través de una interfaz.</w:t>
      </w:r>
    </w:p>
    <w:p w:rsidR="008232E9" w:rsidRPr="00F7462E" w:rsidRDefault="008232E9" w:rsidP="00F7462E">
      <w:pPr>
        <w:rPr>
          <w:rStyle w:val="Ttulo3Car"/>
          <w:rFonts w:asciiTheme="minorHAnsi" w:eastAsiaTheme="minorHAnsi" w:hAnsiTheme="minorHAnsi" w:cstheme="minorBidi"/>
          <w:color w:val="404040" w:themeColor="text1" w:themeTint="BF"/>
          <w:sz w:val="20"/>
          <w:szCs w:val="20"/>
        </w:rPr>
      </w:pPr>
      <w:r w:rsidRPr="008232E9">
        <w:rPr>
          <w:rStyle w:val="Ttulo3Car"/>
        </w:rPr>
        <w:t>Reglas</w:t>
      </w:r>
    </w:p>
    <w:p w:rsidR="00D92BC8" w:rsidRDefault="00840974" w:rsidP="00F7462E">
      <w:r>
        <w:t>Son el modelo de nuestra aplicación, que incluye las clases:</w:t>
      </w:r>
    </w:p>
    <w:p w:rsidR="00840974" w:rsidRDefault="00840974" w:rsidP="00F7462E">
      <w:pPr>
        <w:pStyle w:val="Prrafodelista"/>
        <w:numPr>
          <w:ilvl w:val="0"/>
          <w:numId w:val="38"/>
        </w:numPr>
      </w:pPr>
      <w:r w:rsidRPr="00840974">
        <w:rPr>
          <w:i/>
        </w:rPr>
        <w:t>ÁreaTrabajo</w:t>
      </w:r>
      <w:r>
        <w:t>: designa que tipo de actividad realiza el empleado</w:t>
      </w:r>
      <w:r w:rsidR="00B16C25">
        <w:t xml:space="preserve"> </w:t>
      </w:r>
      <w:r>
        <w:t>(cafeteria, limpieza, mantenimiento…).</w:t>
      </w:r>
    </w:p>
    <w:p w:rsidR="00840974" w:rsidRDefault="00840974" w:rsidP="00F7462E">
      <w:pPr>
        <w:pStyle w:val="Prrafodelista"/>
        <w:numPr>
          <w:ilvl w:val="0"/>
          <w:numId w:val="38"/>
        </w:numPr>
      </w:pPr>
      <w:r w:rsidRPr="00840974">
        <w:rPr>
          <w:i/>
        </w:rPr>
        <w:t>Contrato</w:t>
      </w:r>
      <w:r>
        <w:t>: almacenará toda la información relativa a un contrato</w:t>
      </w:r>
      <w:r w:rsidR="00B16C25">
        <w:t xml:space="preserve"> </w:t>
      </w:r>
      <w:r>
        <w:t>(horas de trabajo, cuenta bancaria, fecha de fin del contrato…).</w:t>
      </w:r>
    </w:p>
    <w:p w:rsidR="00840974" w:rsidRDefault="00840974" w:rsidP="00F7462E">
      <w:pPr>
        <w:pStyle w:val="Prrafodelista"/>
        <w:numPr>
          <w:ilvl w:val="0"/>
          <w:numId w:val="38"/>
        </w:numPr>
      </w:pPr>
      <w:r w:rsidRPr="00840974">
        <w:rPr>
          <w:i/>
        </w:rPr>
        <w:t>Empleado</w:t>
      </w:r>
      <w:r>
        <w:t xml:space="preserve">: definirá un empleado. </w:t>
      </w:r>
    </w:p>
    <w:p w:rsidR="00840974" w:rsidRDefault="00840974" w:rsidP="00F7462E">
      <w:pPr>
        <w:pStyle w:val="Prrafodelista"/>
        <w:numPr>
          <w:ilvl w:val="0"/>
          <w:numId w:val="38"/>
        </w:numPr>
      </w:pPr>
      <w:r w:rsidRPr="00840974">
        <w:rPr>
          <w:i/>
        </w:rPr>
        <w:t>EmpleadoPAS</w:t>
      </w:r>
      <w:r>
        <w:t>: definirá un empleado de tipo PAS.</w:t>
      </w:r>
    </w:p>
    <w:p w:rsidR="00840974" w:rsidRDefault="00840974" w:rsidP="00F7462E">
      <w:pPr>
        <w:pStyle w:val="Prrafodelista"/>
        <w:numPr>
          <w:ilvl w:val="0"/>
          <w:numId w:val="38"/>
        </w:numPr>
      </w:pPr>
      <w:r w:rsidRPr="00840974">
        <w:rPr>
          <w:i/>
        </w:rPr>
        <w:t>EmpleadoPDI</w:t>
      </w:r>
      <w:r>
        <w:t>: definirá un empleado de tipo PDI.</w:t>
      </w:r>
    </w:p>
    <w:p w:rsidR="00840974" w:rsidRDefault="00840974" w:rsidP="00F7462E">
      <w:pPr>
        <w:pStyle w:val="Prrafodelista"/>
        <w:numPr>
          <w:ilvl w:val="0"/>
          <w:numId w:val="38"/>
        </w:numPr>
      </w:pPr>
      <w:r w:rsidRPr="00840974">
        <w:rPr>
          <w:i/>
        </w:rPr>
        <w:t>EmpleadoVista</w:t>
      </w:r>
      <w:r>
        <w:t xml:space="preserve">: </w:t>
      </w:r>
      <w:r w:rsidR="00AA5B98">
        <w:t>almacena los datos referentes a un empleado para mostrarse.</w:t>
      </w:r>
    </w:p>
    <w:p w:rsidR="00840974" w:rsidRDefault="00840974" w:rsidP="00F7462E">
      <w:pPr>
        <w:pStyle w:val="Prrafodelista"/>
        <w:numPr>
          <w:ilvl w:val="0"/>
          <w:numId w:val="38"/>
        </w:numPr>
      </w:pPr>
      <w:r w:rsidRPr="00840974">
        <w:rPr>
          <w:i/>
        </w:rPr>
        <w:t>TipoBaja</w:t>
      </w:r>
      <w:r>
        <w:t>:</w:t>
      </w:r>
      <w:r w:rsidR="00AA5B98">
        <w:t xml:space="preserve"> define si la baja es una alta, temporal, y planificada.</w:t>
      </w:r>
    </w:p>
    <w:p w:rsidR="00840974" w:rsidRPr="00AC6001" w:rsidRDefault="00840974" w:rsidP="00F7462E">
      <w:pPr>
        <w:pStyle w:val="Prrafodelista"/>
        <w:numPr>
          <w:ilvl w:val="0"/>
          <w:numId w:val="38"/>
        </w:numPr>
        <w:rPr>
          <w:i/>
        </w:rPr>
      </w:pPr>
      <w:r w:rsidRPr="00840974">
        <w:rPr>
          <w:i/>
        </w:rPr>
        <w:t>TipoDocente</w:t>
      </w:r>
      <w:r w:rsidRPr="00840974">
        <w:t>:</w:t>
      </w:r>
      <w:r w:rsidR="00AA5B98">
        <w:t xml:space="preserve"> </w:t>
      </w:r>
      <w:r w:rsidR="00AC6001">
        <w:t>(asociado, ayudante, catedrátic</w:t>
      </w:r>
      <w:r w:rsidR="00AA5B98">
        <w:t>o y titular)</w:t>
      </w:r>
    </w:p>
    <w:p w:rsidR="008232E9" w:rsidRPr="00F7462E" w:rsidRDefault="008232E9" w:rsidP="00F7462E">
      <w:pPr>
        <w:rPr>
          <w:rStyle w:val="Ttulo3Car"/>
          <w:rFonts w:asciiTheme="minorHAnsi" w:eastAsiaTheme="minorHAnsi" w:hAnsiTheme="minorHAnsi" w:cstheme="minorBidi"/>
          <w:color w:val="404040" w:themeColor="text1" w:themeTint="BF"/>
          <w:sz w:val="20"/>
          <w:szCs w:val="20"/>
        </w:rPr>
      </w:pPr>
      <w:r w:rsidRPr="008232E9">
        <w:rPr>
          <w:rStyle w:val="Ttulo3Car"/>
        </w:rPr>
        <w:t>Objetos de transferencia</w:t>
      </w:r>
    </w:p>
    <w:p w:rsidR="00AA5B98" w:rsidRDefault="00840974" w:rsidP="00F7462E">
      <w:r w:rsidRPr="00840974">
        <w:t xml:space="preserve">Los objetos de transferencia son usados por todo el módulo para transferir información entre distintas capas. Tenemos los siguientes tipos: </w:t>
      </w:r>
      <w:r w:rsidR="00AA5B98" w:rsidRPr="00F7462E">
        <w:rPr>
          <w:i/>
        </w:rPr>
        <w:t>TransferBusqueda</w:t>
      </w:r>
      <w:r w:rsidR="00AA5B98">
        <w:t xml:space="preserve">, </w:t>
      </w:r>
      <w:r w:rsidR="00AA5B98" w:rsidRPr="00F7462E">
        <w:rPr>
          <w:i/>
        </w:rPr>
        <w:t>TransferBusquedaPAS</w:t>
      </w:r>
      <w:r w:rsidR="00AA5B98">
        <w:t xml:space="preserve">, </w:t>
      </w:r>
      <w:r w:rsidR="00AA5B98" w:rsidRPr="00F7462E">
        <w:rPr>
          <w:i/>
        </w:rPr>
        <w:t>TransferBusquedaPDI</w:t>
      </w:r>
      <w:r w:rsidR="00AA5B98">
        <w:t xml:space="preserve">, </w:t>
      </w:r>
      <w:r w:rsidR="00AA5B98" w:rsidRPr="00F7462E">
        <w:rPr>
          <w:i/>
        </w:rPr>
        <w:t>TransferEmpleado</w:t>
      </w:r>
      <w:r w:rsidR="00AA5B98" w:rsidRPr="00AA5B98">
        <w:t xml:space="preserve">, </w:t>
      </w:r>
      <w:r w:rsidR="00AA5B98" w:rsidRPr="00F7462E">
        <w:rPr>
          <w:i/>
        </w:rPr>
        <w:t>TransferEmpleadoVista</w:t>
      </w:r>
      <w:r w:rsidR="00AA5B98" w:rsidRPr="00AA5B98">
        <w:t xml:space="preserve">, </w:t>
      </w:r>
      <w:r w:rsidR="00AA5B98" w:rsidRPr="00F7462E">
        <w:rPr>
          <w:i/>
        </w:rPr>
        <w:t>TransferInt</w:t>
      </w:r>
      <w:r w:rsidR="00AA5B98" w:rsidRPr="00AA5B98">
        <w:t xml:space="preserve">, </w:t>
      </w:r>
      <w:r w:rsidR="00AA5B98" w:rsidRPr="00F7462E">
        <w:rPr>
          <w:i/>
        </w:rPr>
        <w:t>TransferListEmpleados</w:t>
      </w:r>
      <w:r w:rsidR="00AA5B98" w:rsidRPr="00AA5B98">
        <w:t xml:space="preserve">, </w:t>
      </w:r>
      <w:r w:rsidR="00AA5B98" w:rsidRPr="00F7462E">
        <w:rPr>
          <w:i/>
        </w:rPr>
        <w:t>TransferPermisos</w:t>
      </w:r>
      <w:r w:rsidRPr="00840974">
        <w:t xml:space="preserve">, cuyo nombre es descriptivo de lo que contienen. Los </w:t>
      </w:r>
      <w:r w:rsidRPr="00840974">
        <w:lastRenderedPageBreak/>
        <w:t>objetos de transferencia no tienen lógica ni código, solo encapsulan la información de otra cosa (un entero, un empleado...).</w:t>
      </w:r>
    </w:p>
    <w:p w:rsidR="00AA5B98" w:rsidRDefault="00AA5B98" w:rsidP="00AA5B98">
      <w:pPr>
        <w:pStyle w:val="Prrafodelista"/>
      </w:pPr>
      <w:r>
        <w:t>El diagrama</w:t>
      </w:r>
      <w:r w:rsidR="00A47A3F">
        <w:t xml:space="preserve"> de estos objetos de transferencia</w:t>
      </w:r>
      <w:r>
        <w:t xml:space="preserve"> se adjunta a continuación:</w:t>
      </w:r>
    </w:p>
    <w:p w:rsidR="00AA5B98" w:rsidRDefault="00AA5B98" w:rsidP="00AA5B98"/>
    <w:p w:rsidR="00AA5B98" w:rsidRPr="008232E9" w:rsidRDefault="00F15BCB" w:rsidP="00AA5B98">
      <w:r>
        <w:pict>
          <v:shape id="_x0000_i1028" type="#_x0000_t75" style="width:420.75pt;height:360.75pt">
            <v:imagedata r:id="rId14" o:title="TransferenciaEmpleado"/>
          </v:shape>
        </w:pict>
      </w:r>
    </w:p>
    <w:p w:rsidR="008232E9" w:rsidRDefault="008232E9" w:rsidP="008232E9">
      <w:pPr>
        <w:pStyle w:val="Prrafodelista"/>
      </w:pPr>
    </w:p>
    <w:p w:rsidR="00520B35" w:rsidRDefault="00520B35" w:rsidP="00520B35">
      <w:pPr>
        <w:pStyle w:val="Ttulo3"/>
      </w:pPr>
      <w:r>
        <w:lastRenderedPageBreak/>
        <w:t>Capa de integración</w:t>
      </w:r>
    </w:p>
    <w:p w:rsidR="008232E9" w:rsidRPr="008232E9" w:rsidRDefault="00F15BCB" w:rsidP="00520B35">
      <w:r>
        <w:pict>
          <v:shape id="_x0000_i1029" type="#_x0000_t75" style="width:420.75pt;height:272.25pt">
            <v:imagedata r:id="rId15" o:title="capa_integracion_empleado"/>
          </v:shape>
        </w:pict>
      </w:r>
    </w:p>
    <w:p w:rsidR="00BE2A31" w:rsidRDefault="00BE2A31" w:rsidP="000C608D">
      <w:r w:rsidRPr="00B16C25">
        <w:t>En esta capa se realizará el intercambio de datos con la unidad de almacenamiento de información. Dicha unidad puede ser física,</w:t>
      </w:r>
      <w:r w:rsidR="00833623">
        <w:t xml:space="preserve"> </w:t>
      </w:r>
      <w:r w:rsidRPr="00B16C25">
        <w:t>digital, etc.</w:t>
      </w:r>
      <w:r w:rsidR="00833623">
        <w:t xml:space="preserve"> En nuestro caso, los requisitos de la aplicación especificaban que nuestra información se guardaba en una base de datos, aunque nuestro código no hace asunciones en ese sentido.</w:t>
      </w:r>
    </w:p>
    <w:p w:rsidR="00B16C25" w:rsidRPr="00B16C25" w:rsidRDefault="00B16C25" w:rsidP="000C608D"/>
    <w:p w:rsidR="00BE2A31" w:rsidRDefault="00BE2A31" w:rsidP="000C608D">
      <w:r w:rsidRPr="00B16C25">
        <w:t xml:space="preserve">Hemos utilizado el Patrón de diseño </w:t>
      </w:r>
      <w:r w:rsidRPr="00B16C25">
        <w:rPr>
          <w:i/>
        </w:rPr>
        <w:t>DAO</w:t>
      </w:r>
      <w:r w:rsidRPr="00B16C25">
        <w:t xml:space="preserve"> (“</w:t>
      </w:r>
      <w:r w:rsidRPr="00B16C25">
        <w:rPr>
          <w:i/>
        </w:rPr>
        <w:t>Data Access Objec</w:t>
      </w:r>
      <w:r w:rsidRPr="00B16C25">
        <w:t>t”), que nos permite transferir datos específicos sin la necesidad de saber los detalles del almacenamiento que haya detrás. Como consecuencia, la utilización de este Patrón aportará seguridad en la capa de negocio ante cambios en la organización o en la estructura de los datos en la base de datos.</w:t>
      </w:r>
    </w:p>
    <w:p w:rsidR="00B16C25" w:rsidRPr="00B16C25" w:rsidRDefault="00B16C25" w:rsidP="000C608D"/>
    <w:p w:rsidR="009364AE" w:rsidRDefault="00BE2A31" w:rsidP="00AD0B56">
      <w:r w:rsidRPr="00B16C25">
        <w:t>Así, la capa de integración se compone básicamente de una interfaz “</w:t>
      </w:r>
      <w:r w:rsidRPr="00B16C25">
        <w:rPr>
          <w:i/>
        </w:rPr>
        <w:t>DAOEmpleados</w:t>
      </w:r>
      <w:r w:rsidRPr="00B16C25">
        <w:t>”, que proporciona métodos específicos donde devolverá objetos de transferencia. Esta interfaz será implementada por la clase “</w:t>
      </w:r>
      <w:r w:rsidRPr="00B16C25">
        <w:rPr>
          <w:i/>
        </w:rPr>
        <w:t>DAOEmpleadosImp</w:t>
      </w:r>
      <w:r w:rsidRPr="00B16C25">
        <w:t xml:space="preserve">”. Para evitar que circulen un número grande de instancias de este tipo por nuestra aplicación y evitar conexiones simultáneas de varios objetos </w:t>
      </w:r>
      <w:r w:rsidRPr="00B16C25">
        <w:lastRenderedPageBreak/>
        <w:t xml:space="preserve">distintos a la base de datos, hemos implementado el Patrón </w:t>
      </w:r>
      <w:r w:rsidRPr="00B16C25">
        <w:rPr>
          <w:i/>
        </w:rPr>
        <w:t>Singleton</w:t>
      </w:r>
      <w:r w:rsidRPr="00B16C25">
        <w:t xml:space="preserve">. De esta forma, privatizamos el constructor y sólo se crea una única instancia de </w:t>
      </w:r>
      <w:r w:rsidR="00B16C25">
        <w:rPr>
          <w:i/>
        </w:rPr>
        <w:t>DAO</w:t>
      </w:r>
      <w:r w:rsidRPr="00B16C25">
        <w:rPr>
          <w:i/>
        </w:rPr>
        <w:t>EmpleadosImp</w:t>
      </w:r>
      <w:r w:rsidRPr="00B16C25">
        <w:t>, que es compartida por todos los objetos que la necesitan</w:t>
      </w:r>
      <w:r w:rsidR="000C608D">
        <w:t xml:space="preserve"> a través del método </w:t>
      </w:r>
      <w:r w:rsidR="003F6EA9">
        <w:rPr>
          <w:i/>
        </w:rPr>
        <w:t>getInstance</w:t>
      </w:r>
      <w:r w:rsidRPr="00B16C25">
        <w:t>.</w:t>
      </w:r>
    </w:p>
    <w:p w:rsidR="00D16FEC" w:rsidRDefault="009364AE" w:rsidP="009319EA">
      <w:pPr>
        <w:tabs>
          <w:tab w:val="left" w:pos="2282"/>
        </w:tabs>
      </w:pPr>
      <w:r>
        <w:t xml:space="preserve">A continuación pasaremos a </w:t>
      </w:r>
      <w:r w:rsidR="004A75C1">
        <w:t>hacer un recorrido por lo</w:t>
      </w:r>
      <w:r>
        <w:t xml:space="preserve">s distintos casos de uso </w:t>
      </w:r>
      <w:r w:rsidR="004A75C1">
        <w:t>que forman parte de este subsistema</w:t>
      </w:r>
      <w:r>
        <w:t>, describiendolas mediante diagramas de secuencia.</w:t>
      </w:r>
    </w:p>
    <w:p w:rsidR="00AD0B56" w:rsidRDefault="00AD0B56" w:rsidP="00AD0B56">
      <w:pPr>
        <w:pStyle w:val="Ttulo2"/>
      </w:pPr>
      <w:r>
        <w:t>Subsistema empleados: diagramas de secuencia</w:t>
      </w:r>
    </w:p>
    <w:p w:rsidR="009364AE" w:rsidRDefault="00217E89" w:rsidP="00217E89">
      <w:pPr>
        <w:pStyle w:val="Ttulo3"/>
      </w:pPr>
      <w:r>
        <w:t>Añiadir empleado</w:t>
      </w:r>
    </w:p>
    <w:p w:rsidR="009041E0" w:rsidRDefault="00F15BCB" w:rsidP="009041E0">
      <w:pPr>
        <w:tabs>
          <w:tab w:val="left" w:pos="2282"/>
        </w:tabs>
      </w:pPr>
      <w:r>
        <w:pict>
          <v:shape id="_x0000_i1030" type="#_x0000_t75" style="width:420pt;height:218.25pt">
            <v:imagedata r:id="rId16" o:title="ds_aniadir_empleado"/>
          </v:shape>
        </w:pict>
      </w:r>
    </w:p>
    <w:p w:rsidR="008C64E9" w:rsidRDefault="008C64E9" w:rsidP="008C64E9">
      <w:r>
        <w:t>El siguiente diagrama de secuencias describe el caso de uso correspondiente a añadir un nuevo empleado independientemente si es de PDI o PAS a la base de datos de empleado.</w:t>
      </w:r>
    </w:p>
    <w:p w:rsidR="008C64E9" w:rsidRDefault="008C64E9" w:rsidP="008C64E9">
      <w:r>
        <w:t>La secuencia comienza con la acción del actor o usuario llamando a la acción de crear un nuevo empleado. Se pedirá al usuario la información correspondiente al nuevo usuario,</w:t>
      </w:r>
      <w:r w:rsidR="00B16C25">
        <w:t xml:space="preserve"> la cual sera encapsulada en un </w:t>
      </w:r>
      <w:r w:rsidR="00B16C25" w:rsidRPr="00B16C25">
        <w:rPr>
          <w:i/>
        </w:rPr>
        <w:t>T</w:t>
      </w:r>
      <w:r w:rsidRPr="00B16C25">
        <w:rPr>
          <w:i/>
        </w:rPr>
        <w:t>ransfer</w:t>
      </w:r>
      <w:r w:rsidR="00B16C25" w:rsidRPr="00B16C25">
        <w:rPr>
          <w:i/>
        </w:rPr>
        <w:t>E</w:t>
      </w:r>
      <w:r w:rsidRPr="00B16C25">
        <w:rPr>
          <w:i/>
        </w:rPr>
        <w:t>mple</w:t>
      </w:r>
      <w:r w:rsidR="00B16C25" w:rsidRPr="00B16C25">
        <w:rPr>
          <w:i/>
        </w:rPr>
        <w:t>ado</w:t>
      </w:r>
      <w:r w:rsidR="005E2619">
        <w:t>, que</w:t>
      </w:r>
      <w:r>
        <w:t xml:space="preserve"> obtendrá el </w:t>
      </w:r>
      <w:r w:rsidR="00030C6B">
        <w:rPr>
          <w:i/>
        </w:rPr>
        <w:t>Controlador</w:t>
      </w:r>
      <w:r>
        <w:t xml:space="preserve">. Este controlador llamará a su método </w:t>
      </w:r>
      <w:r w:rsidRPr="00B16C25">
        <w:rPr>
          <w:i/>
        </w:rPr>
        <w:t>aniadirEmpleado</w:t>
      </w:r>
      <w:r w:rsidR="00B16C25" w:rsidRPr="00B16C25">
        <w:rPr>
          <w:i/>
        </w:rPr>
        <w:t>()</w:t>
      </w:r>
      <w:r>
        <w:t>, el</w:t>
      </w:r>
      <w:r w:rsidR="00B16C25">
        <w:t xml:space="preserve"> cual obtendra la facultad del </w:t>
      </w:r>
      <w:r w:rsidR="005E2619">
        <w:rPr>
          <w:i/>
        </w:rPr>
        <w:t>Tra</w:t>
      </w:r>
      <w:r w:rsidR="00B16C25" w:rsidRPr="00B16C25">
        <w:rPr>
          <w:i/>
        </w:rPr>
        <w:t>n</w:t>
      </w:r>
      <w:r w:rsidR="005E2619">
        <w:rPr>
          <w:i/>
        </w:rPr>
        <w:t>s</w:t>
      </w:r>
      <w:r w:rsidR="00B16C25" w:rsidRPr="00B16C25">
        <w:rPr>
          <w:i/>
        </w:rPr>
        <w:t>ferE</w:t>
      </w:r>
      <w:r w:rsidRPr="00B16C25">
        <w:rPr>
          <w:i/>
        </w:rPr>
        <w:t>mpleado</w:t>
      </w:r>
      <w:r>
        <w:t xml:space="preserve"> mediante el metodo </w:t>
      </w:r>
      <w:r w:rsidRPr="00B16C25">
        <w:rPr>
          <w:i/>
        </w:rPr>
        <w:t>getFacul</w:t>
      </w:r>
      <w:r w:rsidR="00B16C25" w:rsidRPr="00B16C25">
        <w:rPr>
          <w:i/>
        </w:rPr>
        <w:t>t</w:t>
      </w:r>
      <w:r w:rsidRPr="00B16C25">
        <w:rPr>
          <w:i/>
        </w:rPr>
        <w:t>ad</w:t>
      </w:r>
      <w:r w:rsidR="00B16C25" w:rsidRPr="00B16C25">
        <w:rPr>
          <w:i/>
        </w:rPr>
        <w:t>()</w:t>
      </w:r>
      <w:r>
        <w:t xml:space="preserve"> el cual es posible gracias a haber obtenido el empleado completo con </w:t>
      </w:r>
      <w:r w:rsidRPr="00B16C25">
        <w:rPr>
          <w:i/>
        </w:rPr>
        <w:t>getEmpleado</w:t>
      </w:r>
      <w:r w:rsidR="00B16C25" w:rsidRPr="00B16C25">
        <w:rPr>
          <w:i/>
        </w:rPr>
        <w:t>()</w:t>
      </w:r>
      <w:r>
        <w:t>.</w:t>
      </w:r>
    </w:p>
    <w:p w:rsidR="00AA5B98" w:rsidRPr="00AA5B98" w:rsidRDefault="008C64E9" w:rsidP="008C64E9">
      <w:r>
        <w:t xml:space="preserve">Esta facultad es un dato </w:t>
      </w:r>
      <w:r w:rsidR="00FC27A3">
        <w:t>que</w:t>
      </w:r>
      <w:r>
        <w:t xml:space="preserve"> el </w:t>
      </w:r>
      <w:r w:rsidRPr="00B16C25">
        <w:rPr>
          <w:i/>
        </w:rPr>
        <w:t>serviciodeAplicaciónEmpleado</w:t>
      </w:r>
      <w:r>
        <w:t xml:space="preserve"> de la capa de negocio necesita para llamar a </w:t>
      </w:r>
      <w:r w:rsidRPr="00FC27A3">
        <w:rPr>
          <w:i/>
        </w:rPr>
        <w:t>comprobacionPermisos</w:t>
      </w:r>
      <w:r w:rsidR="00FC27A3">
        <w:t>, que recibe</w:t>
      </w:r>
      <w:r>
        <w:t xml:space="preserve"> dos argumentos de</w:t>
      </w:r>
      <w:r w:rsidR="00FC27A3">
        <w:t xml:space="preserve"> tipo</w:t>
      </w:r>
      <w:r>
        <w:t xml:space="preserve"> </w:t>
      </w:r>
      <w:r w:rsidR="00FC27A3">
        <w:rPr>
          <w:i/>
        </w:rPr>
        <w:t>TransferPermiso</w:t>
      </w:r>
      <w:r>
        <w:t xml:space="preserve"> y </w:t>
      </w:r>
      <w:r w:rsidR="00FC27A3">
        <w:rPr>
          <w:i/>
        </w:rPr>
        <w:lastRenderedPageBreak/>
        <w:t>TransferFacultad</w:t>
      </w:r>
      <w:r w:rsidR="00FC27A3">
        <w:t>. Este método</w:t>
      </w:r>
      <w:r w:rsidR="00B16C25">
        <w:t xml:space="preserve"> </w:t>
      </w:r>
      <w:r>
        <w:t>que determinará si el usuario posee los permisos necesarios para crearl</w:t>
      </w:r>
      <w:r w:rsidR="00C444DF">
        <w:t>o. En el caso de que el usuario</w:t>
      </w:r>
      <w:r>
        <w:t xml:space="preserve"> </w:t>
      </w:r>
      <w:r w:rsidR="00C444DF">
        <w:t xml:space="preserve">tenga permiso, la capa de negocio, </w:t>
      </w:r>
      <w:r>
        <w:t>mediante el servicio de aplicación</w:t>
      </w:r>
      <w:r w:rsidR="00C444DF">
        <w:t>,</w:t>
      </w:r>
      <w:r>
        <w:t xml:space="preserve"> le pedirá al </w:t>
      </w:r>
      <w:r w:rsidRPr="00B16C25">
        <w:rPr>
          <w:i/>
        </w:rPr>
        <w:t>DAO</w:t>
      </w:r>
      <w:r w:rsidR="00B16C25">
        <w:rPr>
          <w:i/>
        </w:rPr>
        <w:t xml:space="preserve"> </w:t>
      </w:r>
      <w:r>
        <w:t xml:space="preserve">que inserte el nuevo empleado en la base de datos con su método </w:t>
      </w:r>
      <w:r w:rsidR="006D3988" w:rsidRPr="006D3988">
        <w:rPr>
          <w:i/>
        </w:rPr>
        <w:t>i</w:t>
      </w:r>
      <w:r w:rsidRPr="006D3988">
        <w:rPr>
          <w:i/>
        </w:rPr>
        <w:t>nsertarEmpleado</w:t>
      </w:r>
      <w:r w:rsidR="006D3988" w:rsidRPr="006D3988">
        <w:rPr>
          <w:i/>
        </w:rPr>
        <w:t>()</w:t>
      </w:r>
      <w:r>
        <w:t xml:space="preserve">, en caso contrario el </w:t>
      </w:r>
      <w:r w:rsidR="00030C6B">
        <w:rPr>
          <w:i/>
        </w:rPr>
        <w:t>Controlador</w:t>
      </w:r>
      <w:r>
        <w:t xml:space="preserve"> mostrara un mensaje de error y no se realizará la acción de añadir empleado. Finalmente el </w:t>
      </w:r>
      <w:r w:rsidR="00030C6B">
        <w:rPr>
          <w:i/>
        </w:rPr>
        <w:t>Controlador</w:t>
      </w:r>
      <w:r>
        <w:t xml:space="preserve"> ocultará la vista de añadir empleado y se recuperará la vista anterior en la que comenzó.</w:t>
      </w:r>
    </w:p>
    <w:p w:rsidR="009041E0" w:rsidRDefault="009041E0" w:rsidP="009041E0">
      <w:pPr>
        <w:tabs>
          <w:tab w:val="left" w:pos="2282"/>
        </w:tabs>
      </w:pPr>
    </w:p>
    <w:p w:rsidR="00D16FEC" w:rsidRDefault="00217E89" w:rsidP="00217E89">
      <w:pPr>
        <w:pStyle w:val="Ttulo3"/>
      </w:pPr>
      <w:r>
        <w:t>Cambiar contrato</w:t>
      </w:r>
    </w:p>
    <w:p w:rsidR="00217E89" w:rsidRDefault="00F15BCB" w:rsidP="00217E89">
      <w:r>
        <w:pict>
          <v:shape id="_x0000_i1031" type="#_x0000_t75" style="width:420.75pt;height:231pt">
            <v:imagedata r:id="rId17" o:title="ds_cambiar_contrato"/>
          </v:shape>
        </w:pict>
      </w:r>
    </w:p>
    <w:p w:rsidR="00281CE0" w:rsidRDefault="008E6B02" w:rsidP="00281CE0">
      <w:r>
        <w:t>Este</w:t>
      </w:r>
      <w:r w:rsidR="00281CE0">
        <w:t xml:space="preserve"> diagrama de secuencias describe el caso de uso correspondiente a cambiar el contrato de un empleado de la base de datos de empleado.</w:t>
      </w:r>
    </w:p>
    <w:p w:rsidR="00281CE0" w:rsidRDefault="00281CE0" w:rsidP="00281CE0">
      <w:r>
        <w:t xml:space="preserve">La secuencia comienza con un actor o usuario llamando a </w:t>
      </w:r>
      <w:r w:rsidRPr="006D3988">
        <w:rPr>
          <w:i/>
        </w:rPr>
        <w:t>contratoCambiado</w:t>
      </w:r>
      <w:r w:rsidR="006D3988" w:rsidRPr="006D3988">
        <w:rPr>
          <w:i/>
        </w:rPr>
        <w:t>()</w:t>
      </w:r>
      <w:r>
        <w:t xml:space="preserve"> que mostrara la </w:t>
      </w:r>
      <w:r w:rsidRPr="006D3988">
        <w:rPr>
          <w:i/>
        </w:rPr>
        <w:t>VistaCambioContrato</w:t>
      </w:r>
      <w:r>
        <w:t xml:space="preserve">. Acto seguido la </w:t>
      </w:r>
      <w:r w:rsidRPr="006D3988">
        <w:rPr>
          <w:i/>
        </w:rPr>
        <w:t>VistaCambioContrato</w:t>
      </w:r>
      <w:r>
        <w:t xml:space="preserve"> pedirá al usuario</w:t>
      </w:r>
      <w:r w:rsidR="006D3988">
        <w:t xml:space="preserve"> </w:t>
      </w:r>
      <w:r>
        <w:t xml:space="preserve">la nueva información del contrato y llamará al </w:t>
      </w:r>
      <w:r w:rsidR="00030C6B">
        <w:rPr>
          <w:i/>
        </w:rPr>
        <w:t>Controlador</w:t>
      </w:r>
      <w:r w:rsidR="00030C6B">
        <w:t>, que modificará</w:t>
      </w:r>
      <w:r>
        <w:t xml:space="preserve"> el contrato del </w:t>
      </w:r>
      <w:r w:rsidR="00030C6B" w:rsidRPr="00030C6B">
        <w:rPr>
          <w:i/>
        </w:rPr>
        <w:t>Empleado</w:t>
      </w:r>
      <w:r>
        <w:t xml:space="preserve"> del que se quiera cambiar el contrato con </w:t>
      </w:r>
      <w:r w:rsidRPr="006D3988">
        <w:rPr>
          <w:i/>
        </w:rPr>
        <w:t>setContrato</w:t>
      </w:r>
      <w:r w:rsidR="006D3988" w:rsidRPr="006D3988">
        <w:rPr>
          <w:i/>
        </w:rPr>
        <w:t>()</w:t>
      </w:r>
      <w:r w:rsidR="00030C6B">
        <w:t>. Entonces,</w:t>
      </w:r>
      <w:r>
        <w:t xml:space="preserve"> creará un nuevo </w:t>
      </w:r>
      <w:r w:rsidRPr="006D3988">
        <w:rPr>
          <w:i/>
        </w:rPr>
        <w:t>TransferEmpleado</w:t>
      </w:r>
      <w:r>
        <w:t xml:space="preserve"> que</w:t>
      </w:r>
      <w:r w:rsidR="00F84F01">
        <w:t xml:space="preserve"> utilizará para invocar </w:t>
      </w:r>
      <w:r w:rsidR="00F84F01">
        <w:rPr>
          <w:i/>
        </w:rPr>
        <w:t>modificarEmpleado()</w:t>
      </w:r>
      <w:r w:rsidR="00F84F01">
        <w:t xml:space="preserve"> de</w:t>
      </w:r>
      <w:r>
        <w:t xml:space="preserve"> </w:t>
      </w:r>
      <w:r w:rsidRPr="006D3988">
        <w:rPr>
          <w:i/>
        </w:rPr>
        <w:t>ImplementaciónEmpleados</w:t>
      </w:r>
      <w:r w:rsidR="00F84F01">
        <w:t>. Este método obtendrá</w:t>
      </w:r>
      <w:r>
        <w:t xml:space="preserve"> la facultad del empleado primero con </w:t>
      </w:r>
      <w:r w:rsidRPr="006D3988">
        <w:rPr>
          <w:i/>
        </w:rPr>
        <w:t>getEmpleado</w:t>
      </w:r>
      <w:r w:rsidR="006D3988" w:rsidRPr="006D3988">
        <w:rPr>
          <w:i/>
        </w:rPr>
        <w:t>()</w:t>
      </w:r>
      <w:r>
        <w:t xml:space="preserve"> y luego con </w:t>
      </w:r>
      <w:r w:rsidRPr="006D3988">
        <w:rPr>
          <w:i/>
        </w:rPr>
        <w:t>getFacultad</w:t>
      </w:r>
      <w:r w:rsidR="006D3988" w:rsidRPr="006D3988">
        <w:rPr>
          <w:i/>
        </w:rPr>
        <w:t>()</w:t>
      </w:r>
      <w:r>
        <w:t xml:space="preserve">, para así poder comprobar los permisos del usuario </w:t>
      </w:r>
      <w:r>
        <w:lastRenderedPageBreak/>
        <w:t xml:space="preserve">haciendo uso de la función </w:t>
      </w:r>
      <w:r w:rsidRPr="006D3988">
        <w:rPr>
          <w:i/>
        </w:rPr>
        <w:t>comprobarPermisos</w:t>
      </w:r>
      <w:r w:rsidR="006D3988" w:rsidRPr="006D3988">
        <w:rPr>
          <w:i/>
        </w:rPr>
        <w:t>()</w:t>
      </w:r>
      <w:r>
        <w:t xml:space="preserve"> del servicioAplicación de la capa de negocio del subsistema de </w:t>
      </w:r>
      <w:r w:rsidRPr="006D3988">
        <w:rPr>
          <w:i/>
        </w:rPr>
        <w:t>Usuario</w:t>
      </w:r>
      <w:r>
        <w:t xml:space="preserve">. </w:t>
      </w:r>
    </w:p>
    <w:p w:rsidR="009041E0" w:rsidRDefault="00281CE0" w:rsidP="00281CE0">
      <w:r>
        <w:t xml:space="preserve">Si el usuario posee los permisos necesarios entonces el servicioAplicación de Empleado llamará al </w:t>
      </w:r>
      <w:r w:rsidRPr="006D3988">
        <w:rPr>
          <w:i/>
        </w:rPr>
        <w:t>DAOEmpleados</w:t>
      </w:r>
      <w:r>
        <w:t xml:space="preserve"> y modificará el empleado de la base de datos. Por último el </w:t>
      </w:r>
      <w:r w:rsidR="00030C6B">
        <w:rPr>
          <w:i/>
        </w:rPr>
        <w:t>Controlador</w:t>
      </w:r>
      <w:r w:rsidR="006D3988">
        <w:rPr>
          <w:i/>
        </w:rPr>
        <w:t xml:space="preserve"> </w:t>
      </w:r>
      <w:r>
        <w:t>ocultará la vista volviendo así al vista de antes de comenzar la secuencia.</w:t>
      </w:r>
    </w:p>
    <w:p w:rsidR="009041E0" w:rsidRDefault="009041E0" w:rsidP="00217E89"/>
    <w:p w:rsidR="009041E0" w:rsidRDefault="009041E0" w:rsidP="009041E0">
      <w:pPr>
        <w:pStyle w:val="Ttulo3"/>
      </w:pPr>
      <w:r>
        <w:t>Cambiar departamento</w:t>
      </w:r>
    </w:p>
    <w:p w:rsidR="009041E0" w:rsidRDefault="00F15BCB" w:rsidP="009041E0">
      <w:r>
        <w:pict>
          <v:shape id="_x0000_i1032" type="#_x0000_t75" style="width:420.75pt;height:202.5pt">
            <v:imagedata r:id="rId18" o:title="ds_cambio_departamento"/>
          </v:shape>
        </w:pict>
      </w:r>
    </w:p>
    <w:p w:rsidR="00281CE0" w:rsidRDefault="00281CE0" w:rsidP="00281CE0">
      <w:r>
        <w:t>El siguiente diagrama de secuencias describe el caso de uso correspondiente a cambiar el departamento de un empleado de PDI de la base de datos de empleado.</w:t>
      </w:r>
    </w:p>
    <w:p w:rsidR="00281CE0" w:rsidRDefault="00281CE0" w:rsidP="00281CE0">
      <w:r>
        <w:t xml:space="preserve">La secuencia comienza con un actor o usuario llamando a </w:t>
      </w:r>
      <w:r w:rsidRPr="006D3988">
        <w:rPr>
          <w:i/>
        </w:rPr>
        <w:t>cambioDepartamento</w:t>
      </w:r>
      <w:r w:rsidR="006D3988" w:rsidRPr="006D3988">
        <w:rPr>
          <w:i/>
        </w:rPr>
        <w:t>()</w:t>
      </w:r>
      <w:r>
        <w:t xml:space="preserve"> que mostrara la </w:t>
      </w:r>
      <w:r w:rsidRPr="006D3988">
        <w:rPr>
          <w:i/>
        </w:rPr>
        <w:t>VistaCambioDepartamento</w:t>
      </w:r>
      <w:r>
        <w:t xml:space="preserve">. A continuación la </w:t>
      </w:r>
      <w:r w:rsidRPr="006D3988">
        <w:rPr>
          <w:i/>
        </w:rPr>
        <w:t>VistaCambioDepartemento</w:t>
      </w:r>
      <w:r>
        <w:t xml:space="preserve"> solicitará al usuario</w:t>
      </w:r>
      <w:r w:rsidR="006D3988">
        <w:t xml:space="preserve"> </w:t>
      </w:r>
      <w:r>
        <w:t xml:space="preserve">el nuevo departamento al cual el empleado va a cambiar y llamará al </w:t>
      </w:r>
      <w:r w:rsidR="00030C6B">
        <w:rPr>
          <w:i/>
        </w:rPr>
        <w:t>Controlador</w:t>
      </w:r>
      <w:r>
        <w:t xml:space="preserve"> que modificara el departamento del objeto empleado del que se quiera cambiar con </w:t>
      </w:r>
      <w:r w:rsidRPr="006D3988">
        <w:rPr>
          <w:i/>
        </w:rPr>
        <w:t>setDepartamento</w:t>
      </w:r>
      <w:r w:rsidR="006D3988" w:rsidRPr="006D3988">
        <w:rPr>
          <w:i/>
        </w:rPr>
        <w:t>()</w:t>
      </w:r>
      <w:r>
        <w:t>.</w:t>
      </w:r>
    </w:p>
    <w:p w:rsidR="00281CE0" w:rsidRDefault="00281CE0" w:rsidP="00281CE0">
      <w:r>
        <w:t xml:space="preserve">Este </w:t>
      </w:r>
      <w:r w:rsidR="00030C6B">
        <w:rPr>
          <w:i/>
        </w:rPr>
        <w:t>Controlador</w:t>
      </w:r>
      <w:r>
        <w:t xml:space="preserve"> creará un nuevo </w:t>
      </w:r>
      <w:r w:rsidRPr="006D3988">
        <w:rPr>
          <w:i/>
        </w:rPr>
        <w:t>TransferEmpleado</w:t>
      </w:r>
      <w:r>
        <w:t xml:space="preserve"> que le pasará a la capa de negocio que mediante su clase </w:t>
      </w:r>
      <w:r w:rsidRPr="006D3988">
        <w:rPr>
          <w:i/>
        </w:rPr>
        <w:t>ImplementaciónEmpleados</w:t>
      </w:r>
      <w:r>
        <w:t xml:space="preserve"> obtendra la facultad del empleado primero con </w:t>
      </w:r>
      <w:r w:rsidRPr="006D3988">
        <w:rPr>
          <w:i/>
        </w:rPr>
        <w:t>getEmpleado</w:t>
      </w:r>
      <w:r w:rsidR="006D3988" w:rsidRPr="006D3988">
        <w:rPr>
          <w:i/>
        </w:rPr>
        <w:t>()</w:t>
      </w:r>
      <w:r>
        <w:t xml:space="preserve"> y luego con </w:t>
      </w:r>
      <w:r w:rsidRPr="006D3988">
        <w:rPr>
          <w:i/>
        </w:rPr>
        <w:t>getFacultad</w:t>
      </w:r>
      <w:r w:rsidR="006D3988" w:rsidRPr="006D3988">
        <w:rPr>
          <w:i/>
        </w:rPr>
        <w:t>()</w:t>
      </w:r>
      <w:r>
        <w:t xml:space="preserve">, para así poder comprobar los permisos del usuario haciendo uso de la función </w:t>
      </w:r>
      <w:r w:rsidRPr="006D3988">
        <w:rPr>
          <w:i/>
        </w:rPr>
        <w:t>comprobarPermisos</w:t>
      </w:r>
      <w:r w:rsidR="006D3988" w:rsidRPr="006D3988">
        <w:rPr>
          <w:i/>
        </w:rPr>
        <w:t>()</w:t>
      </w:r>
      <w:r>
        <w:t xml:space="preserve"> del servicioAplicación de la capa de negocio del subsistema de </w:t>
      </w:r>
      <w:r w:rsidRPr="006D3988">
        <w:rPr>
          <w:i/>
        </w:rPr>
        <w:t>Usuario</w:t>
      </w:r>
      <w:r>
        <w:t xml:space="preserve">. </w:t>
      </w:r>
    </w:p>
    <w:p w:rsidR="00281CE0" w:rsidRDefault="00281CE0" w:rsidP="00281CE0">
      <w:r>
        <w:lastRenderedPageBreak/>
        <w:t xml:space="preserve">Si el usuario posee los permisos necesarios entonces el servicioAplicación de </w:t>
      </w:r>
      <w:r w:rsidRPr="006D3988">
        <w:rPr>
          <w:i/>
        </w:rPr>
        <w:t>Empleado</w:t>
      </w:r>
      <w:r>
        <w:t xml:space="preserve"> llamará al </w:t>
      </w:r>
      <w:r w:rsidRPr="006D3988">
        <w:rPr>
          <w:i/>
        </w:rPr>
        <w:t>DAOEmpleados</w:t>
      </w:r>
      <w:r>
        <w:t xml:space="preserve"> y modificará el empleado de la base de datos cambiando así el departamento del empleado.</w:t>
      </w:r>
    </w:p>
    <w:p w:rsidR="009041E0" w:rsidRDefault="00281CE0" w:rsidP="00281CE0">
      <w:r>
        <w:t xml:space="preserve">Por último el </w:t>
      </w:r>
      <w:r w:rsidR="00030C6B">
        <w:rPr>
          <w:i/>
        </w:rPr>
        <w:t>Controlador</w:t>
      </w:r>
      <w:r>
        <w:t xml:space="preserve"> ocultará la vista volviendo así al vista de antes de comenzar la secuencia.</w:t>
      </w:r>
    </w:p>
    <w:p w:rsidR="009041E0" w:rsidRDefault="009041E0" w:rsidP="009041E0"/>
    <w:p w:rsidR="009041E0" w:rsidRPr="006D3988" w:rsidRDefault="009041E0" w:rsidP="009041E0">
      <w:pPr>
        <w:pStyle w:val="Ttulo3"/>
      </w:pPr>
      <w:r w:rsidRPr="006D3988">
        <w:t>Eliminar empleado</w:t>
      </w:r>
    </w:p>
    <w:p w:rsidR="009041E0" w:rsidRDefault="00F15BCB" w:rsidP="009041E0">
      <w:r>
        <w:pict>
          <v:shape id="_x0000_i1033" type="#_x0000_t75" style="width:419.25pt;height:228.75pt">
            <v:imagedata r:id="rId19" o:title="ds_eliminar_empleado"/>
          </v:shape>
        </w:pict>
      </w:r>
    </w:p>
    <w:p w:rsidR="006D3988" w:rsidRPr="006D3988" w:rsidRDefault="005C50FF" w:rsidP="00F5669B">
      <w:r w:rsidRPr="006D3988">
        <w:t xml:space="preserve">El siguiente diagrama de secuencia describe el caso de uso correspondiente a </w:t>
      </w:r>
      <w:r w:rsidRPr="006D3988">
        <w:rPr>
          <w:i/>
        </w:rPr>
        <w:t>Eliminar ficha</w:t>
      </w:r>
      <w:r w:rsidRPr="006D3988">
        <w:t xml:space="preserve"> que es un subcaso de </w:t>
      </w:r>
      <w:r w:rsidRPr="006D3988">
        <w:rPr>
          <w:i/>
        </w:rPr>
        <w:t>Ver ficha empleado</w:t>
      </w:r>
      <w:r w:rsidRPr="006D3988">
        <w:t>.</w:t>
      </w:r>
    </w:p>
    <w:p w:rsidR="005C50FF" w:rsidRPr="006D3988" w:rsidRDefault="005C50FF" w:rsidP="00F5669B">
      <w:r w:rsidRPr="006D3988">
        <w:t>La secuencia comienza cuando el actor llama a la acción eliminar empleado y se accede a la vista correspondiente (</w:t>
      </w:r>
      <w:r w:rsidRPr="006D3988">
        <w:rPr>
          <w:i/>
        </w:rPr>
        <w:t>VistaEliminarEmpleado</w:t>
      </w:r>
      <w:r w:rsidRPr="006D3988">
        <w:t>)</w:t>
      </w:r>
      <w:r w:rsidR="00E365A5">
        <w:t>,</w:t>
      </w:r>
      <w:r w:rsidRPr="006D3988">
        <w:t xml:space="preserve"> en la que el actor proporciona la información necesaria para eliminar el empleado que desea. La vista llama entonces al </w:t>
      </w:r>
      <w:r w:rsidRPr="006D3988">
        <w:rPr>
          <w:i/>
        </w:rPr>
        <w:t>Controlador</w:t>
      </w:r>
      <w:r w:rsidRPr="006D3988">
        <w:t xml:space="preserve"> que gestiona sus listeners. Se envía por tanto un entero que identifica al empleado que se desea eliminar al </w:t>
      </w:r>
      <w:r w:rsidRPr="006D3988">
        <w:rPr>
          <w:i/>
        </w:rPr>
        <w:t>Controlador</w:t>
      </w:r>
      <w:r w:rsidRPr="006D3988">
        <w:t xml:space="preserve"> llamando a su método </w:t>
      </w:r>
      <w:r w:rsidRPr="006D3988">
        <w:rPr>
          <w:i/>
        </w:rPr>
        <w:t>eliminarEmpleado()</w:t>
      </w:r>
      <w:r w:rsidRPr="006D3988">
        <w:t xml:space="preserve">. Este último método crea un </w:t>
      </w:r>
      <w:r w:rsidRPr="006D3988">
        <w:rPr>
          <w:i/>
        </w:rPr>
        <w:t>TransferInt</w:t>
      </w:r>
      <w:r w:rsidRPr="006D3988">
        <w:t xml:space="preserve"> para poder enviarselo al servicio de aplicación </w:t>
      </w:r>
      <w:r w:rsidRPr="006D3988">
        <w:rPr>
          <w:i/>
        </w:rPr>
        <w:t>ImplementacionEmpleados</w:t>
      </w:r>
      <w:r w:rsidRPr="006D3988">
        <w:t xml:space="preserve"> a través del método </w:t>
      </w:r>
      <w:r w:rsidRPr="006D3988">
        <w:rPr>
          <w:i/>
        </w:rPr>
        <w:t>eliminarEmpleado()</w:t>
      </w:r>
      <w:r w:rsidRPr="006D3988">
        <w:t xml:space="preserve">. En este método comprobamos ciertas cosas como que el perfil del empleado a elimiar esté completo y que el usuario que vaya a eliminarlo tenga permisos </w:t>
      </w:r>
      <w:r w:rsidRPr="006D3988">
        <w:lastRenderedPageBreak/>
        <w:t xml:space="preserve">para tal acción. Una vez que se comprueba que todo es correcto, llamamos al </w:t>
      </w:r>
      <w:r w:rsidRPr="006D3988">
        <w:rPr>
          <w:i/>
        </w:rPr>
        <w:t>DAOEmpleadosImp</w:t>
      </w:r>
      <w:r w:rsidRPr="006D3988">
        <w:t xml:space="preserve"> con </w:t>
      </w:r>
      <w:r w:rsidRPr="006D3988">
        <w:rPr>
          <w:i/>
        </w:rPr>
        <w:t>getInstance()</w:t>
      </w:r>
      <w:r w:rsidRPr="006D3988">
        <w:t xml:space="preserve"> para enviarle el </w:t>
      </w:r>
      <w:r w:rsidRPr="006D3988">
        <w:rPr>
          <w:i/>
        </w:rPr>
        <w:t>TransferInt</w:t>
      </w:r>
      <w:r w:rsidRPr="006D3988">
        <w:t xml:space="preserve"> que hemos creado anteriormente y que este se lo pase a la base de datos con el fin de eliminar el empleado que corresponda a ese Id.</w:t>
      </w:r>
    </w:p>
    <w:p w:rsidR="009041E0" w:rsidRPr="009041E0" w:rsidRDefault="009041E0" w:rsidP="009041E0">
      <w:pPr>
        <w:pStyle w:val="Ttulo3"/>
      </w:pPr>
      <w:r>
        <w:t>Especificar baja</w:t>
      </w:r>
    </w:p>
    <w:p w:rsidR="009041E0" w:rsidRDefault="00F15BCB" w:rsidP="009041E0">
      <w:r>
        <w:pict>
          <v:shape id="_x0000_i1034" type="#_x0000_t75" style="width:420.75pt;height:210.75pt">
            <v:imagedata r:id="rId20" o:title="ds_especificar_baja"/>
          </v:shape>
        </w:pict>
      </w:r>
    </w:p>
    <w:p w:rsidR="00E34578" w:rsidRDefault="00E34578" w:rsidP="00E34578">
      <w:r>
        <w:t xml:space="preserve">El siguiente diagrama de secuencias describe el caso de uso correspondiente a </w:t>
      </w:r>
      <w:r w:rsidR="006D3988" w:rsidRPr="006D3988">
        <w:rPr>
          <w:i/>
        </w:rPr>
        <w:t>E</w:t>
      </w:r>
      <w:r w:rsidRPr="006D3988">
        <w:rPr>
          <w:i/>
        </w:rPr>
        <w:t>specificar una baja</w:t>
      </w:r>
      <w:r>
        <w:t xml:space="preserve"> de un empleado de la base de datos de empleado.</w:t>
      </w:r>
    </w:p>
    <w:p w:rsidR="00E34578" w:rsidRDefault="00E34578" w:rsidP="00E34578">
      <w:r>
        <w:t xml:space="preserve">La secuencia comienza con un actor o usuario llamando a </w:t>
      </w:r>
      <w:r w:rsidRPr="006D3988">
        <w:rPr>
          <w:i/>
        </w:rPr>
        <w:t>darDeBaja</w:t>
      </w:r>
      <w:r w:rsidR="006D3988" w:rsidRPr="006D3988">
        <w:rPr>
          <w:i/>
        </w:rPr>
        <w:t>()</w:t>
      </w:r>
      <w:r>
        <w:t xml:space="preserve"> que mostrara la </w:t>
      </w:r>
      <w:r w:rsidRPr="006D3988">
        <w:rPr>
          <w:i/>
        </w:rPr>
        <w:t>VistaEspecificarBaja</w:t>
      </w:r>
      <w:r>
        <w:t xml:space="preserve">. A continuación la </w:t>
      </w:r>
      <w:r w:rsidRPr="006D3988">
        <w:rPr>
          <w:i/>
        </w:rPr>
        <w:t>VistaEspecificarBaja</w:t>
      </w:r>
      <w:r>
        <w:t xml:space="preserve"> solicitará al usuario</w:t>
      </w:r>
      <w:r w:rsidR="006D3988">
        <w:t xml:space="preserve"> </w:t>
      </w:r>
      <w:r>
        <w:t xml:space="preserve">el tipo de baja la cual el empleado haya solicitado y llamará al </w:t>
      </w:r>
      <w:r w:rsidR="00030C6B">
        <w:rPr>
          <w:i/>
        </w:rPr>
        <w:t>Controlador</w:t>
      </w:r>
      <w:r>
        <w:t xml:space="preserve"> que modificara el valor del </w:t>
      </w:r>
      <w:r w:rsidRPr="006D3988">
        <w:rPr>
          <w:i/>
        </w:rPr>
        <w:t>EnumBaja</w:t>
      </w:r>
      <w:r>
        <w:t xml:space="preserve"> del objeto empleado del que se quiera cambiar con </w:t>
      </w:r>
      <w:r w:rsidRPr="006D3988">
        <w:rPr>
          <w:i/>
        </w:rPr>
        <w:t>setTipoBaja</w:t>
      </w:r>
      <w:r w:rsidR="006D3988" w:rsidRPr="006D3988">
        <w:rPr>
          <w:i/>
        </w:rPr>
        <w:t>()</w:t>
      </w:r>
      <w:r>
        <w:t>.</w:t>
      </w:r>
    </w:p>
    <w:p w:rsidR="00E34578" w:rsidRDefault="00E34578" w:rsidP="00E34578">
      <w:r>
        <w:t xml:space="preserve">Este </w:t>
      </w:r>
      <w:r w:rsidR="00030C6B">
        <w:rPr>
          <w:i/>
        </w:rPr>
        <w:t>Controlador</w:t>
      </w:r>
      <w:r>
        <w:t xml:space="preserve"> creará un nuevo </w:t>
      </w:r>
      <w:r w:rsidRPr="006D3988">
        <w:rPr>
          <w:i/>
        </w:rPr>
        <w:t>TransferEmpleado</w:t>
      </w:r>
      <w:r>
        <w:t xml:space="preserve"> que le pasará a la capa de negocio</w:t>
      </w:r>
      <w:r w:rsidR="00806C21">
        <w:t>,</w:t>
      </w:r>
      <w:r>
        <w:t xml:space="preserve"> </w:t>
      </w:r>
      <w:r w:rsidR="00806C21">
        <w:t>la cual,</w:t>
      </w:r>
      <w:r>
        <w:t xml:space="preserve"> mediante su clase </w:t>
      </w:r>
      <w:r w:rsidRPr="006D3988">
        <w:rPr>
          <w:i/>
        </w:rPr>
        <w:t>ImplementaciónEmpleados</w:t>
      </w:r>
      <w:r w:rsidR="00806C21">
        <w:t>,</w:t>
      </w:r>
      <w:r>
        <w:t xml:space="preserve"> obtendra la facultad del empleado primero con </w:t>
      </w:r>
      <w:r w:rsidRPr="006D3988">
        <w:rPr>
          <w:i/>
        </w:rPr>
        <w:t>getEmpleado</w:t>
      </w:r>
      <w:r w:rsidR="006D3988" w:rsidRPr="006D3988">
        <w:rPr>
          <w:i/>
        </w:rPr>
        <w:t>()</w:t>
      </w:r>
      <w:r>
        <w:t xml:space="preserve"> y luego con </w:t>
      </w:r>
      <w:r w:rsidRPr="006D3988">
        <w:rPr>
          <w:i/>
        </w:rPr>
        <w:t>getFacultad</w:t>
      </w:r>
      <w:r w:rsidR="006D3988" w:rsidRPr="006D3988">
        <w:rPr>
          <w:i/>
        </w:rPr>
        <w:t>()</w:t>
      </w:r>
      <w:r>
        <w:t xml:space="preserve">, para así poder comprobar los permisos del usuario haciendo uso de la función </w:t>
      </w:r>
      <w:r w:rsidRPr="00806C21">
        <w:rPr>
          <w:i/>
        </w:rPr>
        <w:t>comprobarPermisos</w:t>
      </w:r>
      <w:r>
        <w:t xml:space="preserve"> del servicioAplicación de la capa de negocio del subsistema de </w:t>
      </w:r>
      <w:r w:rsidRPr="006D3988">
        <w:rPr>
          <w:i/>
        </w:rPr>
        <w:t>Usuario</w:t>
      </w:r>
      <w:r>
        <w:t xml:space="preserve">. </w:t>
      </w:r>
    </w:p>
    <w:p w:rsidR="00E34578" w:rsidRDefault="00E34578" w:rsidP="00E34578">
      <w:r>
        <w:lastRenderedPageBreak/>
        <w:t xml:space="preserve">Si el usuario posee los permisos necesarios entonces el servicioAplicación de </w:t>
      </w:r>
      <w:r w:rsidRPr="006D3988">
        <w:rPr>
          <w:i/>
        </w:rPr>
        <w:t>Empleado</w:t>
      </w:r>
      <w:r>
        <w:t xml:space="preserve"> llamará al </w:t>
      </w:r>
      <w:r w:rsidRPr="006D3988">
        <w:rPr>
          <w:i/>
        </w:rPr>
        <w:t>DAOEmpleados</w:t>
      </w:r>
      <w:r>
        <w:t xml:space="preserve"> y modificará el empleado de la base de datos cambiando así el tipo de baja del empleado.</w:t>
      </w:r>
    </w:p>
    <w:p w:rsidR="009041E0" w:rsidRDefault="00E34578" w:rsidP="00E34578">
      <w:r>
        <w:t xml:space="preserve">Por último el </w:t>
      </w:r>
      <w:r w:rsidR="00030C6B">
        <w:rPr>
          <w:i/>
        </w:rPr>
        <w:t>Controlador</w:t>
      </w:r>
      <w:r>
        <w:t xml:space="preserve"> ocultará la vista volviendo así al vista de antes de comenzar la secuencia.</w:t>
      </w:r>
    </w:p>
    <w:p w:rsidR="009041E0" w:rsidRDefault="009041E0" w:rsidP="009041E0"/>
    <w:p w:rsidR="009364AE" w:rsidRDefault="009041E0" w:rsidP="009041E0">
      <w:pPr>
        <w:pStyle w:val="Ttulo3"/>
      </w:pPr>
      <w:r>
        <w:t>Especificar traslado de facultad</w:t>
      </w:r>
    </w:p>
    <w:p w:rsidR="009041E0" w:rsidRDefault="00F15BCB" w:rsidP="009041E0">
      <w:r>
        <w:pict>
          <v:shape id="_x0000_i1035" type="#_x0000_t75" style="width:420.75pt;height:187.5pt">
            <v:imagedata r:id="rId21" o:title="ds_especificar_traslado_facultad"/>
          </v:shape>
        </w:pict>
      </w:r>
    </w:p>
    <w:p w:rsidR="00E34578" w:rsidRDefault="00E34578" w:rsidP="00E34578">
      <w:r>
        <w:t>El siguiente diagrama de secuencias describe el</w:t>
      </w:r>
      <w:r w:rsidR="00A17FFB">
        <w:t xml:space="preserve"> caso de uso correspondiente a E</w:t>
      </w:r>
      <w:r>
        <w:t>specificar un traslado de facultad de un empleado de la base de datos de empleado.</w:t>
      </w:r>
    </w:p>
    <w:p w:rsidR="00E34578" w:rsidRDefault="00E34578" w:rsidP="00E34578">
      <w:r>
        <w:t xml:space="preserve">La secuencia comienza con un actor o usuario llamando a </w:t>
      </w:r>
      <w:r w:rsidRPr="00A17FFB">
        <w:rPr>
          <w:i/>
        </w:rPr>
        <w:t>trasladoFacultad</w:t>
      </w:r>
      <w:r w:rsidR="00A17FFB" w:rsidRPr="00A17FFB">
        <w:rPr>
          <w:i/>
        </w:rPr>
        <w:t>()</w:t>
      </w:r>
      <w:r>
        <w:t xml:space="preserve"> que mostrara la </w:t>
      </w:r>
      <w:r w:rsidRPr="00A17FFB">
        <w:rPr>
          <w:i/>
        </w:rPr>
        <w:t>VistaTrasladoFacultad</w:t>
      </w:r>
      <w:r>
        <w:t xml:space="preserve">. A continuación la </w:t>
      </w:r>
      <w:r w:rsidRPr="00A17FFB">
        <w:rPr>
          <w:i/>
        </w:rPr>
        <w:t>VistaTrasladoFacultad</w:t>
      </w:r>
      <w:r>
        <w:t xml:space="preserve"> solicitará al usuario</w:t>
      </w:r>
      <w:r w:rsidR="006D3988">
        <w:t xml:space="preserve"> </w:t>
      </w:r>
      <w:r>
        <w:t xml:space="preserve">el cambio de facultad que el empleado haya solicitado o se le haya asignado y llamará al </w:t>
      </w:r>
      <w:r w:rsidR="00030C6B">
        <w:rPr>
          <w:i/>
        </w:rPr>
        <w:t>Controlador</w:t>
      </w:r>
      <w:r>
        <w:t xml:space="preserve"> que modificara la facultad del objeto empleado del que se quiera cambiar con </w:t>
      </w:r>
      <w:r w:rsidRPr="00A17FFB">
        <w:rPr>
          <w:i/>
        </w:rPr>
        <w:t>setFacultad</w:t>
      </w:r>
      <w:r w:rsidR="00A17FFB" w:rsidRPr="00A17FFB">
        <w:rPr>
          <w:i/>
        </w:rPr>
        <w:t>()</w:t>
      </w:r>
      <w:r>
        <w:t>.</w:t>
      </w:r>
    </w:p>
    <w:p w:rsidR="00E34578" w:rsidRDefault="00E34578" w:rsidP="00E34578">
      <w:r>
        <w:t xml:space="preserve">Este </w:t>
      </w:r>
      <w:r w:rsidR="00030C6B">
        <w:t>Controlador</w:t>
      </w:r>
      <w:r>
        <w:t xml:space="preserve"> creará un nuevo </w:t>
      </w:r>
      <w:r w:rsidRPr="00A17FFB">
        <w:rPr>
          <w:i/>
        </w:rPr>
        <w:t>TransferEmpleado</w:t>
      </w:r>
      <w:r>
        <w:t xml:space="preserve"> que le </w:t>
      </w:r>
      <w:r w:rsidR="00806C21">
        <w:t>pasará a la capa de negocio que,</w:t>
      </w:r>
      <w:r>
        <w:t xml:space="preserve">mediante su clase </w:t>
      </w:r>
      <w:r w:rsidRPr="00A17FFB">
        <w:rPr>
          <w:i/>
        </w:rPr>
        <w:t>ImplementaciónEmpleados</w:t>
      </w:r>
      <w:r w:rsidR="00806C21">
        <w:t>,</w:t>
      </w:r>
      <w:r>
        <w:t xml:space="preserve"> obtendra la facultad del empleado primero con </w:t>
      </w:r>
      <w:r w:rsidRPr="00A17FFB">
        <w:rPr>
          <w:i/>
        </w:rPr>
        <w:t>getEmpleado</w:t>
      </w:r>
      <w:r w:rsidR="00A17FFB" w:rsidRPr="00A17FFB">
        <w:rPr>
          <w:i/>
        </w:rPr>
        <w:t>()</w:t>
      </w:r>
      <w:r>
        <w:t xml:space="preserve"> y luego con getFacultad, para así poder comprobar los permisos del usuario haciendo uso de la función </w:t>
      </w:r>
      <w:r w:rsidRPr="00A17FFB">
        <w:rPr>
          <w:i/>
        </w:rPr>
        <w:t>comprobarPermisos</w:t>
      </w:r>
      <w:r w:rsidR="00A17FFB" w:rsidRPr="00A17FFB">
        <w:rPr>
          <w:i/>
        </w:rPr>
        <w:t>()</w:t>
      </w:r>
      <w:r>
        <w:t xml:space="preserve"> del servicioAplicación de la capa de negocio del subsistema de </w:t>
      </w:r>
      <w:r w:rsidRPr="00A17FFB">
        <w:rPr>
          <w:i/>
        </w:rPr>
        <w:t>Usuario</w:t>
      </w:r>
      <w:r>
        <w:t xml:space="preserve">. </w:t>
      </w:r>
    </w:p>
    <w:p w:rsidR="00E34578" w:rsidRDefault="00E34578" w:rsidP="00E34578">
      <w:r>
        <w:lastRenderedPageBreak/>
        <w:t xml:space="preserve">Si el usuario posee los permisos necesarios entonces el servicioAplicación de </w:t>
      </w:r>
      <w:r w:rsidRPr="006D3988">
        <w:rPr>
          <w:i/>
        </w:rPr>
        <w:t>Empleado</w:t>
      </w:r>
      <w:r>
        <w:t xml:space="preserve"> llamará al </w:t>
      </w:r>
      <w:r w:rsidRPr="006D3988">
        <w:rPr>
          <w:i/>
        </w:rPr>
        <w:t>DAOEmpleados</w:t>
      </w:r>
      <w:r>
        <w:t xml:space="preserve"> y modificará el empleado de la base de datos cambiando así el tipo de baja del empleado.</w:t>
      </w:r>
    </w:p>
    <w:p w:rsidR="009041E0" w:rsidRDefault="00E34578" w:rsidP="00E34578">
      <w:r>
        <w:t xml:space="preserve">Por último el </w:t>
      </w:r>
      <w:r w:rsidR="00030C6B">
        <w:rPr>
          <w:i/>
        </w:rPr>
        <w:t>Controlador</w:t>
      </w:r>
      <w:r>
        <w:t xml:space="preserve"> ocultará la vista volviendo así </w:t>
      </w:r>
      <w:r w:rsidR="007F626E">
        <w:t>a la</w:t>
      </w:r>
      <w:r>
        <w:t xml:space="preserve"> vista de antes de comenzar la secuencia.</w:t>
      </w:r>
    </w:p>
    <w:p w:rsidR="00E34578" w:rsidRDefault="00E34578" w:rsidP="009041E0">
      <w:pPr>
        <w:pStyle w:val="Ttulo3"/>
      </w:pPr>
    </w:p>
    <w:p w:rsidR="00D16FEC" w:rsidRDefault="009041E0" w:rsidP="009041E0">
      <w:pPr>
        <w:pStyle w:val="Ttulo3"/>
      </w:pPr>
      <w:r>
        <w:t>Mostrar lista empleados</w:t>
      </w:r>
    </w:p>
    <w:p w:rsidR="009041E0" w:rsidRDefault="00F15BCB" w:rsidP="009041E0">
      <w:r>
        <w:pict>
          <v:shape id="_x0000_i1036" type="#_x0000_t75" style="width:420.75pt;height:171.75pt">
            <v:imagedata r:id="rId22" o:title="ds_mostrar_lista_empleados"/>
          </v:shape>
        </w:pict>
      </w:r>
    </w:p>
    <w:p w:rsidR="005C50FF" w:rsidRPr="00A17FFB" w:rsidRDefault="005C50FF" w:rsidP="00A17FFB">
      <w:r w:rsidRPr="00A17FFB">
        <w:t xml:space="preserve">El siguiente diagrama de secuencia describe el caso de uso correspondiente a </w:t>
      </w:r>
      <w:r w:rsidRPr="00A17FFB">
        <w:rPr>
          <w:i/>
        </w:rPr>
        <w:t>Ver base de datos</w:t>
      </w:r>
      <w:r w:rsidRPr="00A17FFB">
        <w:t>.</w:t>
      </w:r>
    </w:p>
    <w:p w:rsidR="005C50FF" w:rsidRPr="00A17FFB" w:rsidRDefault="005C50FF" w:rsidP="00A17FFB">
      <w:r w:rsidRPr="00A17FFB">
        <w:t xml:space="preserve">La secuencia comienza cuando se llama al método </w:t>
      </w:r>
      <w:r w:rsidRPr="00A17FFB">
        <w:rPr>
          <w:i/>
        </w:rPr>
        <w:t>lanzar()</w:t>
      </w:r>
      <w:r w:rsidRPr="00A17FFB">
        <w:t xml:space="preserve"> del </w:t>
      </w:r>
      <w:r w:rsidRPr="00A17FFB">
        <w:rPr>
          <w:i/>
        </w:rPr>
        <w:t>Controlador</w:t>
      </w:r>
      <w:r w:rsidRPr="00A17FFB">
        <w:t xml:space="preserve"> que crea un </w:t>
      </w:r>
      <w:r w:rsidRPr="00A17FFB">
        <w:rPr>
          <w:i/>
        </w:rPr>
        <w:t>TransferInt</w:t>
      </w:r>
      <w:r w:rsidRPr="00A17FFB">
        <w:t xml:space="preserve"> que hace referencia a la página x en la que se encuentra el usuario que está visualizando la base de datos de los empleados. El </w:t>
      </w:r>
      <w:r w:rsidRPr="00A17FFB">
        <w:rPr>
          <w:i/>
        </w:rPr>
        <w:t>Controlador</w:t>
      </w:r>
      <w:r w:rsidRPr="00A17FFB">
        <w:t xml:space="preserve"> llama a </w:t>
      </w:r>
      <w:r w:rsidRPr="00A17FFB">
        <w:rPr>
          <w:i/>
        </w:rPr>
        <w:t>listaEmpleados()</w:t>
      </w:r>
      <w:r w:rsidRPr="00A17FFB">
        <w:t xml:space="preserve">, método del servicio de aplicación </w:t>
      </w:r>
      <w:r w:rsidRPr="00A17FFB">
        <w:rPr>
          <w:i/>
        </w:rPr>
        <w:t>ImplementacionEmpleados</w:t>
      </w:r>
      <w:r w:rsidRPr="00A17FFB">
        <w:t>. En este método, primero se obtiene el tipo de permiso que tiene el usuario que quiere ver la base de datos</w:t>
      </w:r>
      <w:r w:rsidR="00A17FFB">
        <w:t xml:space="preserve"> </w:t>
      </w:r>
      <w:r w:rsidRPr="00A17FFB">
        <w:t xml:space="preserve">de empleados a través del método </w:t>
      </w:r>
      <w:r w:rsidRPr="00A17FFB">
        <w:rPr>
          <w:i/>
        </w:rPr>
        <w:t>permisoUsuarioActual()</w:t>
      </w:r>
      <w:r w:rsidRPr="00A17FFB">
        <w:t xml:space="preserve">. Luego, llama al </w:t>
      </w:r>
      <w:r w:rsidRPr="00A17FFB">
        <w:rPr>
          <w:i/>
        </w:rPr>
        <w:t>DAOEmpleadosImp</w:t>
      </w:r>
      <w:r w:rsidRPr="00A17FFB">
        <w:t xml:space="preserve"> a través de </w:t>
      </w:r>
      <w:r w:rsidRPr="00A17FFB">
        <w:rPr>
          <w:i/>
        </w:rPr>
        <w:t>getInstance()</w:t>
      </w:r>
      <w:r w:rsidRPr="00A17FFB">
        <w:t xml:space="preserve"> y le pasa un </w:t>
      </w:r>
      <w:r w:rsidRPr="00A17FFB">
        <w:rPr>
          <w:i/>
        </w:rPr>
        <w:t>TransferInt</w:t>
      </w:r>
      <w:r w:rsidRPr="00A17FFB">
        <w:t xml:space="preserve">, que representa la pégina, y un </w:t>
      </w:r>
      <w:r w:rsidRPr="00A17FFB">
        <w:rPr>
          <w:i/>
        </w:rPr>
        <w:t>TransferPermisos</w:t>
      </w:r>
      <w:r w:rsidRPr="00A17FFB">
        <w:t xml:space="preserve">, que representa el permiso del usuario que desea ver la base de datos, al </w:t>
      </w:r>
      <w:r w:rsidRPr="00A17FFB">
        <w:rPr>
          <w:i/>
        </w:rPr>
        <w:t>DAOEmpleadosImp</w:t>
      </w:r>
      <w:r w:rsidRPr="00A17FFB">
        <w:t xml:space="preserve"> para que este busque en la base de datos de empleados</w:t>
      </w:r>
      <w:r w:rsidR="00A17FFB">
        <w:t xml:space="preserve"> </w:t>
      </w:r>
      <w:r w:rsidRPr="00A17FFB">
        <w:t xml:space="preserve">y devuelva la lista a mostrar. Finalmente, </w:t>
      </w:r>
      <w:r w:rsidRPr="00A17FFB">
        <w:rPr>
          <w:i/>
        </w:rPr>
        <w:t>lanzar()</w:t>
      </w:r>
      <w:r w:rsidRPr="00A17FFB">
        <w:t xml:space="preserve"> crea la vista </w:t>
      </w:r>
      <w:r w:rsidRPr="00A17FFB">
        <w:rPr>
          <w:i/>
        </w:rPr>
        <w:t>VistaListaEmpleados</w:t>
      </w:r>
      <w:r w:rsidRPr="00A17FFB">
        <w:t xml:space="preserve"> y muestra la lista creada en la vista.</w:t>
      </w:r>
    </w:p>
    <w:p w:rsidR="009041E0" w:rsidRDefault="009041E0" w:rsidP="009041E0"/>
    <w:p w:rsidR="009041E0" w:rsidRDefault="00F5669B" w:rsidP="009041E0">
      <w:pPr>
        <w:pStyle w:val="Ttulo3"/>
      </w:pPr>
      <w:r>
        <w:lastRenderedPageBreak/>
        <w:t>Ve</w:t>
      </w:r>
      <w:r w:rsidR="009041E0">
        <w:t>r ficha empleado</w:t>
      </w:r>
    </w:p>
    <w:p w:rsidR="00592770" w:rsidRDefault="00F15BCB" w:rsidP="009041E0">
      <w:r>
        <w:pict>
          <v:shape id="_x0000_i1037" type="#_x0000_t75" style="width:420pt;height:230.25pt">
            <v:imagedata r:id="rId23" o:title="ds_ver_ficha_empleado"/>
          </v:shape>
        </w:pict>
      </w:r>
    </w:p>
    <w:p w:rsidR="00E633DD" w:rsidRDefault="00E633DD" w:rsidP="00762B93">
      <w:r>
        <w:t xml:space="preserve">El siguiente diagrama de secuencias describe el caso de uso correspondiente </w:t>
      </w:r>
      <w:r w:rsidR="000B772F">
        <w:rPr>
          <w:i/>
        </w:rPr>
        <w:t xml:space="preserve">a Ver ficha de </w:t>
      </w:r>
      <w:r w:rsidR="001A645F" w:rsidRPr="000B772F">
        <w:rPr>
          <w:i/>
        </w:rPr>
        <w:t>empleado</w:t>
      </w:r>
      <w:r w:rsidR="00544B95">
        <w:t>.</w:t>
      </w:r>
    </w:p>
    <w:p w:rsidR="00E633DD" w:rsidRDefault="00E633DD" w:rsidP="00762B93">
      <w:r>
        <w:t>La secuencia comienza con un actor o usuario llamando a empleadoSeleccionado que mostrara la VistaFichaEmpleado. A continuación la VistaFichaEmpleado obtendrá del empleado seleccionado (del que solo se tiene nombre, apellidos e id) su id</w:t>
      </w:r>
      <w:r w:rsidR="001E05D0">
        <w:t>,</w:t>
      </w:r>
      <w:r>
        <w:t xml:space="preserve"> con el cual creará un </w:t>
      </w:r>
      <w:r w:rsidRPr="00762B93">
        <w:rPr>
          <w:i/>
        </w:rPr>
        <w:t>TransferId</w:t>
      </w:r>
      <w:r>
        <w:t xml:space="preserve"> para poder buscarlo en la base de datos.</w:t>
      </w:r>
    </w:p>
    <w:p w:rsidR="00E633DD" w:rsidRDefault="00E633DD" w:rsidP="00762B93">
      <w:r>
        <w:t xml:space="preserve">Después el </w:t>
      </w:r>
      <w:r w:rsidR="00762B93">
        <w:t>servicio de aplicación de empleados</w:t>
      </w:r>
      <w:r>
        <w:t xml:space="preserve"> </w:t>
      </w:r>
      <w:r w:rsidR="00762B93">
        <w:t>u</w:t>
      </w:r>
      <w:r w:rsidR="001E05D0">
        <w:t xml:space="preserve">sará este </w:t>
      </w:r>
      <w:r w:rsidR="00762B93">
        <w:rPr>
          <w:i/>
        </w:rPr>
        <w:t>TransferId</w:t>
      </w:r>
      <w:r w:rsidR="001E05D0">
        <w:t xml:space="preserve"> para obtener un</w:t>
      </w:r>
      <w:r>
        <w:t xml:space="preserve"> </w:t>
      </w:r>
      <w:r w:rsidRPr="001E05D0">
        <w:rPr>
          <w:i/>
        </w:rPr>
        <w:t>TransferEmpleado</w:t>
      </w:r>
      <w:r>
        <w:t xml:space="preserve"> </w:t>
      </w:r>
      <w:r w:rsidR="00762B93">
        <w:t xml:space="preserve">a través de </w:t>
      </w:r>
      <w:r w:rsidR="00762B93">
        <w:rPr>
          <w:i/>
        </w:rPr>
        <w:t>consultarEmpleado</w:t>
      </w:r>
      <w:r w:rsidR="00762B93">
        <w:t xml:space="preserve"> del</w:t>
      </w:r>
      <w:r>
        <w:t xml:space="preserve"> </w:t>
      </w:r>
      <w:r w:rsidR="003D44EF">
        <w:rPr>
          <w:i/>
        </w:rPr>
        <w:t>DAOEmpleado</w:t>
      </w:r>
      <w:r w:rsidR="001E05D0">
        <w:t>, y de este empleado obtendrá</w:t>
      </w:r>
      <w:r>
        <w:t xml:space="preserve"> la facultad con </w:t>
      </w:r>
      <w:r w:rsidRPr="001E05D0">
        <w:rPr>
          <w:i/>
        </w:rPr>
        <w:t>getEmpleado</w:t>
      </w:r>
      <w:r>
        <w:t xml:space="preserve"> primero y a posteriori </w:t>
      </w:r>
      <w:r w:rsidRPr="001E05D0">
        <w:rPr>
          <w:i/>
        </w:rPr>
        <w:t>getFacultad</w:t>
      </w:r>
      <w:r w:rsidR="001E05D0">
        <w:t xml:space="preserve">. Así podrá comprobar </w:t>
      </w:r>
      <w:r>
        <w:t xml:space="preserve">los permisos del usuario haciendo uso de la función </w:t>
      </w:r>
      <w:r w:rsidRPr="003D44EF">
        <w:rPr>
          <w:i/>
        </w:rPr>
        <w:t>comprobarPermisos</w:t>
      </w:r>
      <w:r>
        <w:t xml:space="preserve"> del servicioAplicación de la capa de negocio del subsistema de Usuario. </w:t>
      </w:r>
    </w:p>
    <w:p w:rsidR="00E633DD" w:rsidRDefault="00E633DD" w:rsidP="00762B93">
      <w:r>
        <w:t xml:space="preserve">Si el usuario posee los permisos necesarios entonces el </w:t>
      </w:r>
      <w:r w:rsidRPr="003D44EF">
        <w:rPr>
          <w:i/>
        </w:rPr>
        <w:t>DAOEmpleado</w:t>
      </w:r>
      <w:r>
        <w:t xml:space="preserve"> devolverá el valor correspondiente del empleado y sino el </w:t>
      </w:r>
      <w:r w:rsidR="003D44EF">
        <w:rPr>
          <w:i/>
        </w:rPr>
        <w:t>DAOEmpleado</w:t>
      </w:r>
      <w:r>
        <w:t xml:space="preserve"> devolverá un valor vacío,</w:t>
      </w:r>
      <w:r w:rsidR="00762B93">
        <w:t xml:space="preserve"> </w:t>
      </w:r>
      <w:r>
        <w:t xml:space="preserve">por lo que si los posee el controlador lo obtendrá con getEmpleado y los mostrara en la VistaFichaEmpleado y de no ser así al no tener valor no mostrará nada excepto un mensaje de error. </w:t>
      </w:r>
    </w:p>
    <w:p w:rsidR="00B026F0" w:rsidRDefault="00E633DD" w:rsidP="00B026F0">
      <w:pPr>
        <w:jc w:val="left"/>
      </w:pPr>
      <w:r>
        <w:lastRenderedPageBreak/>
        <w:t xml:space="preserve">Por último el </w:t>
      </w:r>
      <w:r w:rsidR="00030C6B">
        <w:t>Controlador</w:t>
      </w:r>
      <w:r>
        <w:t xml:space="preserve"> ocultará la vista volviendo así </w:t>
      </w:r>
      <w:r w:rsidR="007A50DC">
        <w:t>a la</w:t>
      </w:r>
      <w:r>
        <w:t xml:space="preserve"> vista de </w:t>
      </w:r>
      <w:r w:rsidR="00B026F0">
        <w:t>antes de comenzar la secuencia.</w:t>
      </w:r>
    </w:p>
    <w:p w:rsidR="00F15BCB" w:rsidRDefault="00F15BCB" w:rsidP="00F15BCB">
      <w:pPr>
        <w:pStyle w:val="Ttulo3"/>
      </w:pPr>
      <w:r>
        <w:t>Buscar empleado</w:t>
      </w:r>
    </w:p>
    <w:p w:rsidR="00DC3434" w:rsidRDefault="00F15BCB" w:rsidP="00F15BCB">
      <w:r>
        <w:t>En este caso, tenemos tres diagramas de secuencias que corresponden a los casos Buscar empleado, Buscar empleado PAS y Buscar empleado PDI. Son muy similares, de forma que haremos una sola descripción para los tres.</w:t>
      </w:r>
    </w:p>
    <w:p w:rsidR="00DC3434" w:rsidRDefault="00DC3434" w:rsidP="00F15BCB">
      <w:r>
        <w:pict>
          <v:shape id="_x0000_i1045" type="#_x0000_t75" style="width:420.75pt;height:272.25pt">
            <v:imagedata r:id="rId24" o:title="ds_buscar_empleado"/>
          </v:shape>
        </w:pict>
      </w:r>
    </w:p>
    <w:p w:rsidR="00DC3434" w:rsidRDefault="00DC3434" w:rsidP="00DC3434">
      <w:r>
        <w:t xml:space="preserve">La secuencia comienza con la llamada del actor a la acción buscar empleado. Se llama al método </w:t>
      </w:r>
      <w:r w:rsidRPr="00DC3434">
        <w:rPr>
          <w:i/>
        </w:rPr>
        <w:t>buscarEmpleadoPulsado()</w:t>
      </w:r>
      <w:r>
        <w:t xml:space="preserve"> de </w:t>
      </w:r>
      <w:r w:rsidRPr="00DC3434">
        <w:rPr>
          <w:i/>
        </w:rPr>
        <w:t>Controlador</w:t>
      </w:r>
      <w:r>
        <w:t xml:space="preserve"> al que se le pasan como parámetros los elementos de búsqueda (nombre, apellidos y facultad). Creamos un objeto de transferencia </w:t>
      </w:r>
      <w:r w:rsidRPr="00DC3434">
        <w:rPr>
          <w:i/>
        </w:rPr>
        <w:t>TransferBusqueda</w:t>
      </w:r>
      <w:r>
        <w:t xml:space="preserve">, </w:t>
      </w:r>
      <w:r w:rsidRPr="00DC3434">
        <w:rPr>
          <w:i/>
        </w:rPr>
        <w:t>TransferBusquedaPDI</w:t>
      </w:r>
      <w:r>
        <w:t xml:space="preserve"> o </w:t>
      </w:r>
      <w:r w:rsidRPr="00DC3434">
        <w:rPr>
          <w:i/>
        </w:rPr>
        <w:t>TransferBusquedaPAS</w:t>
      </w:r>
      <w:r>
        <w:t xml:space="preserve"> según el tipo de filtro que haya elegido el usuario y lo pasamos como parámetro en el método </w:t>
      </w:r>
      <w:r w:rsidRPr="00DC3434">
        <w:rPr>
          <w:i/>
        </w:rPr>
        <w:t>buscarEmpleado()</w:t>
      </w:r>
      <w:r>
        <w:t xml:space="preserve"> del servicio de apl</w:t>
      </w:r>
      <w:r>
        <w:t xml:space="preserve">icación </w:t>
      </w:r>
      <w:r w:rsidRPr="00DC3434">
        <w:rPr>
          <w:i/>
        </w:rPr>
        <w:t>ImplementaciónEmpleados</w:t>
      </w:r>
      <w:r>
        <w:t xml:space="preserve">. Este método se encarga de, una vez validados los datos introducidos y comprobada la conexión con la base de datos, acceder a la instancia de </w:t>
      </w:r>
      <w:r w:rsidRPr="00DC3434">
        <w:rPr>
          <w:i/>
        </w:rPr>
        <w:t>DAOEmpleadosImp</w:t>
      </w:r>
      <w:r>
        <w:t xml:space="preserve"> gracias a </w:t>
      </w:r>
      <w:r w:rsidRPr="00DC3434">
        <w:rPr>
          <w:i/>
        </w:rPr>
        <w:t>getInstance()</w:t>
      </w:r>
      <w:r>
        <w:t xml:space="preserve"> y pedirle que nos devuelva una lista con empleados filtrada según los parámetros introducidos en el método. Una vez que tenemos la lista, creamos una </w:t>
      </w:r>
      <w:r w:rsidRPr="00DC3434">
        <w:rPr>
          <w:i/>
        </w:rPr>
        <w:t>VistaListaEmpleados</w:t>
      </w:r>
      <w:r>
        <w:t xml:space="preserve"> y llamamos a </w:t>
      </w:r>
      <w:r w:rsidRPr="00DC3434">
        <w:rPr>
          <w:i/>
        </w:rPr>
        <w:t>actualizarPagina()</w:t>
      </w:r>
      <w:r>
        <w:t xml:space="preserve"> para que la muestre.</w:t>
      </w:r>
    </w:p>
    <w:p w:rsidR="00F15BCB" w:rsidRDefault="00DC3434" w:rsidP="00DC3434">
      <w:r>
        <w:lastRenderedPageBreak/>
        <w:pict>
          <v:shape id="_x0000_i1046" type="#_x0000_t75" style="width:420.75pt;height:270.75pt">
            <v:imagedata r:id="rId25" o:title="ds_buscar_empleado_PAS"/>
          </v:shape>
        </w:pict>
      </w:r>
      <w:bookmarkStart w:id="3" w:name="_GoBack"/>
      <w:bookmarkEnd w:id="3"/>
      <w:r>
        <w:pict>
          <v:shape id="_x0000_i1047" type="#_x0000_t75" style="width:420.75pt;height:270.75pt">
            <v:imagedata r:id="rId26" o:title="ds_buscar_empleado_PDI"/>
          </v:shape>
        </w:pict>
      </w:r>
      <w:r w:rsidR="00F15BCB">
        <w:br w:type="page"/>
      </w:r>
    </w:p>
    <w:p w:rsidR="00D16FEC" w:rsidRPr="001158B0" w:rsidRDefault="00D16FEC" w:rsidP="00D16FEC">
      <w:pPr>
        <w:pStyle w:val="Ttulo2"/>
        <w:rPr>
          <w:rFonts w:asciiTheme="minorHAnsi" w:hAnsiTheme="minorHAnsi" w:cstheme="minorHAnsi"/>
        </w:rPr>
      </w:pPr>
      <w:r w:rsidRPr="001158B0">
        <w:rPr>
          <w:rFonts w:asciiTheme="minorHAnsi" w:hAnsiTheme="minorHAnsi" w:cstheme="minorHAnsi"/>
        </w:rPr>
        <w:lastRenderedPageBreak/>
        <w:t>Subsistema Usuario</w:t>
      </w:r>
    </w:p>
    <w:p w:rsidR="001158B0" w:rsidRPr="001158B0" w:rsidRDefault="00EB19E2" w:rsidP="00EB19E2">
      <w:r>
        <w:t>La división a gran escala es muy similar a la del subsistema de empleados. De nuevo, d</w:t>
      </w:r>
      <w:r w:rsidR="001158B0" w:rsidRPr="001158B0">
        <w:t>ividiremos el sistema en tres capas, utilizando la misma arquitectura multicapa. Por ello, tendremos una capa de presentación que será la encargará de la visualización de la aplicación, la capa de negocio cuya tarea es la gestión interna de la aplicación y de su correspondiente lógica, y la capa de integración que gestionará la base de datos.</w:t>
      </w:r>
    </w:p>
    <w:p w:rsidR="001158B0" w:rsidRPr="001158B0" w:rsidRDefault="001158B0" w:rsidP="001158B0">
      <w:pPr>
        <w:rPr>
          <w:rFonts w:cstheme="minorHAnsi"/>
        </w:rPr>
      </w:pPr>
    </w:p>
    <w:p w:rsidR="001158B0" w:rsidRPr="001158B0" w:rsidRDefault="001158B0" w:rsidP="00E34578">
      <w:pPr>
        <w:pStyle w:val="Ttulo3"/>
      </w:pPr>
      <w:r w:rsidRPr="001158B0">
        <w:t>Capa de presentación</w:t>
      </w:r>
    </w:p>
    <w:p w:rsidR="001958FF" w:rsidRDefault="001158B0" w:rsidP="001958FF">
      <w:r w:rsidRPr="001158B0">
        <w:t xml:space="preserve">Para visualizar nuestro subsistema, utilizaremos un patrón Modelo-Vista-Controlador. Para ello utilizamos la interfaz ya mencionada antes, </w:t>
      </w:r>
      <w:r w:rsidRPr="001158B0">
        <w:rPr>
          <w:i/>
        </w:rPr>
        <w:t>VistaGenérica</w:t>
      </w:r>
      <w:r w:rsidRPr="001158B0">
        <w:t xml:space="preserve">, que implementarán nuestras vistas. Cada vista tiene una instancia de un </w:t>
      </w:r>
      <w:r w:rsidRPr="001158B0">
        <w:rPr>
          <w:i/>
        </w:rPr>
        <w:t>listener</w:t>
      </w:r>
      <w:r w:rsidRPr="001158B0">
        <w:t xml:space="preserve"> que nos avisará cuando un usuario interaccione con nuestro sistema. Esta función, como ya hemos mencionado antes, cumple un propósito similar a la del Patrón Observador. </w:t>
      </w:r>
    </w:p>
    <w:p w:rsidR="00E633DD" w:rsidRDefault="00EB19E2" w:rsidP="001958FF">
      <w:r>
        <w:rPr>
          <w:lang w:eastAsia="es-ES"/>
        </w:rPr>
        <w:drawing>
          <wp:inline distT="0" distB="0" distL="0" distR="0" wp14:anchorId="42E6C794" wp14:editId="2A8360EB">
            <wp:extent cx="4523874" cy="3322347"/>
            <wp:effectExtent l="0" t="0" r="0" b="0"/>
            <wp:docPr id="7" name="Imagen 7" descr="Vista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istaUsuari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37934" cy="3332673"/>
                    </a:xfrm>
                    <a:prstGeom prst="rect">
                      <a:avLst/>
                    </a:prstGeom>
                    <a:noFill/>
                    <a:ln>
                      <a:noFill/>
                    </a:ln>
                  </pic:spPr>
                </pic:pic>
              </a:graphicData>
            </a:graphic>
          </wp:inline>
        </w:drawing>
      </w:r>
    </w:p>
    <w:p w:rsidR="001958FF" w:rsidRDefault="001958FF" w:rsidP="001958FF">
      <w:r w:rsidRPr="001158B0">
        <w:t xml:space="preserve">Por otro lado, la función del controlador consiste en manejar estas vistas, ocultandolas y mostrandolas cuando sea necesario, y respondiendo a las acciones del usuario sobre el </w:t>
      </w:r>
      <w:r w:rsidRPr="001158B0">
        <w:lastRenderedPageBreak/>
        <w:t xml:space="preserve">sistema, ya que implementa todas las interfaces </w:t>
      </w:r>
      <w:r w:rsidRPr="001158B0">
        <w:rPr>
          <w:i/>
        </w:rPr>
        <w:t>listener</w:t>
      </w:r>
      <w:r w:rsidRPr="001158B0">
        <w:t xml:space="preserve"> mencionadas antes. El controlador también tiene una instancia de una factoría, cuyo cometido es crear las vistas que se le dicen. Es un claro ejemplo del Patrón Factoría. </w:t>
      </w:r>
    </w:p>
    <w:p w:rsidR="001958FF" w:rsidRPr="001958FF" w:rsidRDefault="001958FF" w:rsidP="001958FF"/>
    <w:p w:rsidR="00E633DD" w:rsidRPr="001158B0" w:rsidRDefault="00F15BCB" w:rsidP="001958FF">
      <w:r>
        <w:pict>
          <v:shape id="_x0000_i1038" type="#_x0000_t75" style="width:420.75pt;height:321.75pt">
            <v:imagedata r:id="rId28" o:title="FactoriaVistasUsuario"/>
          </v:shape>
        </w:pict>
      </w:r>
      <w:r w:rsidR="001158B0" w:rsidRPr="001158B0">
        <w:t>Así, nuestras vistas serán abstractas y nuestra factoría nos proporcionará una vista cuando sea pedida. Es decir, nuestra factoría tiene un método correspondiente a cada tipo de vista. A continuación, describiremos la funcionalidad de cada una de las vistas ya mencionadas:</w:t>
      </w:r>
    </w:p>
    <w:p w:rsidR="001158B0" w:rsidRPr="001158B0" w:rsidRDefault="001158B0" w:rsidP="001958FF">
      <w:pPr>
        <w:pStyle w:val="Prrafodelista"/>
        <w:numPr>
          <w:ilvl w:val="0"/>
          <w:numId w:val="45"/>
        </w:numPr>
      </w:pPr>
      <w:r w:rsidRPr="001958FF">
        <w:rPr>
          <w:i/>
        </w:rPr>
        <w:t>VistaAniadirUsuario</w:t>
      </w:r>
      <w:r w:rsidRPr="001158B0">
        <w:t>: permite añadir un nuevo usuario, mostrando un formulario a rellenar. Cabe destacar que dicho formulario es el referido en el caso de uso “Añadir Usuario” del documento “Especificación de requisitos”.</w:t>
      </w:r>
    </w:p>
    <w:p w:rsidR="001158B0" w:rsidRPr="001158B0" w:rsidRDefault="001158B0" w:rsidP="001958FF">
      <w:pPr>
        <w:pStyle w:val="Prrafodelista"/>
        <w:numPr>
          <w:ilvl w:val="0"/>
          <w:numId w:val="45"/>
        </w:numPr>
      </w:pPr>
      <w:r w:rsidRPr="001958FF">
        <w:rPr>
          <w:i/>
        </w:rPr>
        <w:t>VistaEliminarUsuario</w:t>
      </w:r>
      <w:r w:rsidRPr="001158B0">
        <w:t>: permite eliminar un usuario del sistema.</w:t>
      </w:r>
    </w:p>
    <w:p w:rsidR="001158B0" w:rsidRPr="001158B0" w:rsidRDefault="001158B0" w:rsidP="001958FF">
      <w:pPr>
        <w:pStyle w:val="Prrafodelista"/>
        <w:numPr>
          <w:ilvl w:val="0"/>
          <w:numId w:val="45"/>
        </w:numPr>
      </w:pPr>
      <w:r w:rsidRPr="001958FF">
        <w:rPr>
          <w:i/>
        </w:rPr>
        <w:t>VistaLoginUsuario</w:t>
      </w:r>
      <w:r w:rsidRPr="001158B0">
        <w:t>: permite iniciar sesión en la aplicación.</w:t>
      </w:r>
    </w:p>
    <w:p w:rsidR="001158B0" w:rsidRPr="001158B0" w:rsidRDefault="001158B0" w:rsidP="001958FF">
      <w:pPr>
        <w:pStyle w:val="Prrafodelista"/>
        <w:numPr>
          <w:ilvl w:val="0"/>
          <w:numId w:val="45"/>
        </w:numPr>
      </w:pPr>
      <w:r w:rsidRPr="001958FF">
        <w:rPr>
          <w:i/>
        </w:rPr>
        <w:lastRenderedPageBreak/>
        <w:t>VistaActividad</w:t>
      </w:r>
      <w:r w:rsidRPr="001158B0">
        <w:t>: Especie de menú que proporciona una serie de opciones que el usuario puede elegir como: ver base de datos, eliminar usuario o añadir usuario.</w:t>
      </w:r>
    </w:p>
    <w:p w:rsidR="001158B0" w:rsidRDefault="001158B0" w:rsidP="001958FF">
      <w:r w:rsidRPr="001158B0">
        <w:t xml:space="preserve">Los nombres de las interfaces de los </w:t>
      </w:r>
      <w:r w:rsidRPr="001158B0">
        <w:rPr>
          <w:i/>
        </w:rPr>
        <w:t>listener</w:t>
      </w:r>
      <w:r w:rsidRPr="001158B0">
        <w:t xml:space="preserve"> tienen la siguiente forma:</w:t>
      </w:r>
      <w:r w:rsidR="00E34578">
        <w:t xml:space="preserve"> </w:t>
      </w:r>
      <w:r w:rsidRPr="001158B0">
        <w:t xml:space="preserve">“&lt;nombre de la vista&gt; </w:t>
      </w:r>
      <w:r w:rsidRPr="001158B0">
        <w:rPr>
          <w:i/>
        </w:rPr>
        <w:t>Listener</w:t>
      </w:r>
      <w:r w:rsidRPr="001158B0">
        <w:t>”.</w:t>
      </w:r>
    </w:p>
    <w:p w:rsidR="00E34578" w:rsidRPr="00E34578" w:rsidRDefault="00E34578" w:rsidP="001158B0">
      <w:pPr>
        <w:pStyle w:val="NormalWeb"/>
        <w:spacing w:before="0" w:beforeAutospacing="0" w:after="0" w:afterAutospacing="0"/>
        <w:rPr>
          <w:rFonts w:asciiTheme="minorHAnsi" w:hAnsiTheme="minorHAnsi" w:cstheme="minorHAnsi"/>
        </w:rPr>
      </w:pPr>
    </w:p>
    <w:p w:rsidR="009C41FC" w:rsidRPr="009C41FC" w:rsidRDefault="009C41FC" w:rsidP="00E34578">
      <w:pPr>
        <w:pStyle w:val="Ttulo3"/>
        <w:rPr>
          <w:rFonts w:ascii="Times New Roman" w:hAnsi="Times New Roman" w:cs="Times New Roman"/>
          <w:color w:val="auto"/>
          <w:lang w:eastAsia="es-ES"/>
        </w:rPr>
      </w:pPr>
      <w:r w:rsidRPr="009C41FC">
        <w:rPr>
          <w:lang w:eastAsia="es-ES"/>
        </w:rPr>
        <w:t>Capa de negocio</w:t>
      </w:r>
    </w:p>
    <w:p w:rsidR="009C41FC" w:rsidRPr="009C41FC" w:rsidRDefault="009C41FC" w:rsidP="009C41FC">
      <w:pPr>
        <w:spacing w:after="0" w:line="240" w:lineRule="auto"/>
        <w:jc w:val="left"/>
        <w:rPr>
          <w:rFonts w:ascii="Times New Roman" w:eastAsia="Times New Roman" w:hAnsi="Times New Roman" w:cs="Times New Roman"/>
          <w:noProof w:val="0"/>
          <w:color w:val="auto"/>
          <w:sz w:val="24"/>
          <w:szCs w:val="24"/>
          <w:lang w:eastAsia="es-ES"/>
        </w:rPr>
      </w:pPr>
    </w:p>
    <w:p w:rsidR="009C41FC" w:rsidRPr="009C41FC" w:rsidRDefault="009C41FC" w:rsidP="00616060">
      <w:pPr>
        <w:rPr>
          <w:rFonts w:ascii="Times New Roman" w:hAnsi="Times New Roman" w:cs="Times New Roman"/>
          <w:color w:val="auto"/>
          <w:sz w:val="24"/>
          <w:szCs w:val="24"/>
          <w:lang w:eastAsia="es-ES"/>
        </w:rPr>
      </w:pPr>
      <w:r w:rsidRPr="009C41FC">
        <w:rPr>
          <w:lang w:eastAsia="es-ES"/>
        </w:rPr>
        <w:t xml:space="preserve">En esta capa, al igual que en el </w:t>
      </w:r>
      <w:r w:rsidRPr="009C41FC">
        <w:rPr>
          <w:i/>
          <w:lang w:eastAsia="es-ES"/>
        </w:rPr>
        <w:t>subsistema empleados</w:t>
      </w:r>
      <w:r w:rsidRPr="009C41FC">
        <w:rPr>
          <w:lang w:eastAsia="es-ES"/>
        </w:rPr>
        <w:t xml:space="preserve">, desarrollamos la </w:t>
      </w:r>
      <w:r w:rsidRPr="009C41FC">
        <w:rPr>
          <w:i/>
          <w:lang w:eastAsia="es-ES"/>
        </w:rPr>
        <w:t>lógica</w:t>
      </w:r>
      <w:r w:rsidRPr="009C41FC">
        <w:rPr>
          <w:lang w:eastAsia="es-ES"/>
        </w:rPr>
        <w:t xml:space="preserve"> de nuestra aplicación. Utilizaremos el patrón de </w:t>
      </w:r>
      <w:r w:rsidRPr="009C41FC">
        <w:rPr>
          <w:i/>
          <w:lang w:eastAsia="es-ES"/>
        </w:rPr>
        <w:t>Servicio de Aplicación</w:t>
      </w:r>
      <w:r w:rsidRPr="009C41FC">
        <w:rPr>
          <w:lang w:eastAsia="es-ES"/>
        </w:rPr>
        <w:t>, que consiste en tener un objeto cuya función principal sea la de procesar las peticiones de la vista y comunicar a la capa de integración.</w:t>
      </w:r>
    </w:p>
    <w:p w:rsidR="00E633DD" w:rsidRPr="00616060" w:rsidRDefault="009C41FC" w:rsidP="00616060">
      <w:pPr>
        <w:rPr>
          <w:lang w:eastAsia="es-ES"/>
        </w:rPr>
      </w:pPr>
      <w:r w:rsidRPr="009C41FC">
        <w:rPr>
          <w:lang w:eastAsia="es-ES"/>
        </w:rPr>
        <w:t>Tenemos u</w:t>
      </w:r>
      <w:r w:rsidR="00616060">
        <w:rPr>
          <w:lang w:eastAsia="es-ES"/>
        </w:rPr>
        <w:t xml:space="preserve">na subdivisión </w:t>
      </w:r>
      <w:r w:rsidRPr="009C41FC">
        <w:rPr>
          <w:lang w:eastAsia="es-ES"/>
        </w:rPr>
        <w:t>en esta capa</w:t>
      </w:r>
      <w:r w:rsidRPr="009C41FC">
        <w:rPr>
          <w:i/>
          <w:lang w:eastAsia="es-ES"/>
        </w:rPr>
        <w:t>: Lógica</w:t>
      </w:r>
      <w:r w:rsidRPr="009C41FC">
        <w:rPr>
          <w:lang w:eastAsia="es-ES"/>
        </w:rPr>
        <w:t xml:space="preserve">, </w:t>
      </w:r>
      <w:r w:rsidRPr="009C41FC">
        <w:rPr>
          <w:i/>
          <w:lang w:eastAsia="es-ES"/>
        </w:rPr>
        <w:t>reglas</w:t>
      </w:r>
      <w:r w:rsidRPr="009C41FC">
        <w:rPr>
          <w:lang w:eastAsia="es-ES"/>
        </w:rPr>
        <w:t xml:space="preserve"> y </w:t>
      </w:r>
      <w:r w:rsidRPr="009C41FC">
        <w:rPr>
          <w:i/>
          <w:lang w:eastAsia="es-ES"/>
        </w:rPr>
        <w:t>objetos transferencia</w:t>
      </w:r>
      <w:r w:rsidRPr="009C41FC">
        <w:rPr>
          <w:lang w:eastAsia="es-ES"/>
        </w:rPr>
        <w:t xml:space="preserve"> (</w:t>
      </w:r>
      <w:r w:rsidRPr="009C41FC">
        <w:rPr>
          <w:i/>
          <w:lang w:eastAsia="es-ES"/>
        </w:rPr>
        <w:t>Transfers</w:t>
      </w:r>
      <w:r w:rsidR="00616060">
        <w:rPr>
          <w:lang w:eastAsia="es-ES"/>
        </w:rPr>
        <w:t>).</w:t>
      </w:r>
    </w:p>
    <w:p w:rsidR="00E633DD" w:rsidRDefault="00F15BCB" w:rsidP="009C41FC">
      <w:pPr>
        <w:spacing w:after="0" w:line="240" w:lineRule="auto"/>
        <w:jc w:val="left"/>
        <w:rPr>
          <w:rFonts w:ascii="Times New Roman" w:eastAsia="Times New Roman" w:hAnsi="Times New Roman" w:cs="Times New Roman"/>
          <w:noProof w:val="0"/>
          <w:color w:val="auto"/>
          <w:sz w:val="24"/>
          <w:szCs w:val="24"/>
          <w:lang w:eastAsia="es-ES"/>
        </w:rPr>
      </w:pPr>
      <w:r>
        <w:rPr>
          <w:rFonts w:ascii="Times New Roman" w:eastAsia="Times New Roman" w:hAnsi="Times New Roman" w:cs="Times New Roman"/>
          <w:noProof w:val="0"/>
          <w:color w:val="auto"/>
          <w:sz w:val="24"/>
          <w:szCs w:val="24"/>
          <w:lang w:eastAsia="es-ES"/>
        </w:rPr>
        <w:pict>
          <v:shape id="_x0000_i1039" type="#_x0000_t75" style="width:389.25pt;height:315.75pt">
            <v:imagedata r:id="rId29" o:title="NegocioUsuario"/>
          </v:shape>
        </w:pict>
      </w:r>
    </w:p>
    <w:p w:rsidR="00E633DD" w:rsidRDefault="00E633DD" w:rsidP="009C41FC">
      <w:pPr>
        <w:spacing w:after="0" w:line="240" w:lineRule="auto"/>
        <w:jc w:val="left"/>
        <w:rPr>
          <w:rFonts w:ascii="Times New Roman" w:eastAsia="Times New Roman" w:hAnsi="Times New Roman" w:cs="Times New Roman"/>
          <w:noProof w:val="0"/>
          <w:color w:val="auto"/>
          <w:sz w:val="24"/>
          <w:szCs w:val="24"/>
          <w:lang w:eastAsia="es-ES"/>
        </w:rPr>
      </w:pPr>
    </w:p>
    <w:p w:rsidR="00E633DD" w:rsidRDefault="00E633DD" w:rsidP="009C41FC">
      <w:pPr>
        <w:spacing w:after="0" w:line="240" w:lineRule="auto"/>
        <w:jc w:val="left"/>
        <w:rPr>
          <w:rFonts w:ascii="Times New Roman" w:eastAsia="Times New Roman" w:hAnsi="Times New Roman" w:cs="Times New Roman"/>
          <w:noProof w:val="0"/>
          <w:color w:val="auto"/>
          <w:sz w:val="24"/>
          <w:szCs w:val="24"/>
          <w:lang w:eastAsia="es-ES"/>
        </w:rPr>
      </w:pPr>
    </w:p>
    <w:p w:rsidR="00E633DD" w:rsidRPr="009C41FC" w:rsidRDefault="00E633DD" w:rsidP="009C41FC">
      <w:pPr>
        <w:spacing w:after="0" w:line="240" w:lineRule="auto"/>
        <w:jc w:val="left"/>
        <w:rPr>
          <w:rFonts w:ascii="Times New Roman" w:eastAsia="Times New Roman" w:hAnsi="Times New Roman" w:cs="Times New Roman"/>
          <w:noProof w:val="0"/>
          <w:color w:val="auto"/>
          <w:sz w:val="24"/>
          <w:szCs w:val="24"/>
          <w:lang w:eastAsia="es-ES"/>
        </w:rPr>
      </w:pPr>
    </w:p>
    <w:p w:rsidR="00FB080D" w:rsidRPr="00FB080D" w:rsidRDefault="00FB080D" w:rsidP="00FB080D">
      <w:pPr>
        <w:pStyle w:val="Ttulo3"/>
        <w:rPr>
          <w:rFonts w:asciiTheme="minorHAnsi" w:hAnsiTheme="minorHAnsi" w:cstheme="minorHAnsi"/>
          <w:color w:val="auto"/>
        </w:rPr>
      </w:pPr>
      <w:r>
        <w:t>Lógica</w:t>
      </w:r>
    </w:p>
    <w:p w:rsidR="004A75C1" w:rsidRPr="004A75C1" w:rsidRDefault="009C41FC" w:rsidP="00AE4EAC">
      <w:r w:rsidRPr="009C41FC">
        <w:t xml:space="preserve">Es la parte que implemente el patrón de </w:t>
      </w:r>
      <w:r w:rsidRPr="00784DCC">
        <w:rPr>
          <w:i/>
        </w:rPr>
        <w:t>Servicio de Aplicación</w:t>
      </w:r>
      <w:r w:rsidRPr="009C41FC">
        <w:t>. Está compuesta por una interfaz “</w:t>
      </w:r>
      <w:r w:rsidRPr="00784DCC">
        <w:rPr>
          <w:i/>
        </w:rPr>
        <w:t>Usuarios</w:t>
      </w:r>
      <w:r w:rsidRPr="009C41FC">
        <w:t>” y una clase que la implementa, “</w:t>
      </w:r>
      <w:r w:rsidRPr="00784DCC">
        <w:rPr>
          <w:i/>
        </w:rPr>
        <w:t>UsuariosImp</w:t>
      </w:r>
      <w:r w:rsidRPr="009C41FC">
        <w:t>”.</w:t>
      </w:r>
      <w:r w:rsidR="004A75C1">
        <w:t xml:space="preserve"> </w:t>
      </w:r>
      <w:r w:rsidR="004A75C1" w:rsidRPr="004A75C1">
        <w:t xml:space="preserve">Esta clase es usada para aislar la implementación de los métodos y tiene como función principal la de interactuar con la capa de integración y con la lógica. </w:t>
      </w:r>
    </w:p>
    <w:p w:rsidR="004A75C1" w:rsidRDefault="004A75C1" w:rsidP="004A75C1">
      <w:pPr>
        <w:spacing w:after="0" w:line="240" w:lineRule="auto"/>
        <w:jc w:val="left"/>
        <w:rPr>
          <w:rFonts w:ascii="Arial" w:eastAsia="Times New Roman" w:hAnsi="Arial" w:cs="Arial"/>
          <w:noProof w:val="0"/>
          <w:color w:val="000000"/>
          <w:sz w:val="22"/>
          <w:szCs w:val="22"/>
          <w:lang w:eastAsia="es-ES"/>
        </w:rPr>
      </w:pPr>
    </w:p>
    <w:p w:rsidR="000F74BE" w:rsidRPr="000F74BE" w:rsidRDefault="004A75C1" w:rsidP="000F74BE">
      <w:pPr>
        <w:pStyle w:val="Ttulo3"/>
        <w:rPr>
          <w:lang w:eastAsia="es-ES"/>
        </w:rPr>
      </w:pPr>
      <w:r w:rsidRPr="004A75C1">
        <w:rPr>
          <w:rStyle w:val="Ttulo3Car"/>
          <w:lang w:eastAsia="es-ES"/>
        </w:rPr>
        <w:t>Reglas</w:t>
      </w:r>
    </w:p>
    <w:p w:rsidR="004A75C1" w:rsidRPr="004A75C1" w:rsidRDefault="004A75C1" w:rsidP="000F74BE">
      <w:pPr>
        <w:pStyle w:val="Textodelatabla"/>
        <w:rPr>
          <w:rFonts w:ascii="Times New Roman" w:hAnsi="Times New Roman" w:cs="Times New Roman"/>
          <w:color w:val="auto"/>
          <w:sz w:val="24"/>
          <w:szCs w:val="24"/>
          <w:lang w:eastAsia="es-ES"/>
        </w:rPr>
      </w:pPr>
      <w:r w:rsidRPr="004A75C1">
        <w:rPr>
          <w:lang w:eastAsia="es-ES"/>
        </w:rPr>
        <w:t>Constituye el modelo de nuestra aplicación y contiene las siguientes clases:</w:t>
      </w:r>
    </w:p>
    <w:p w:rsidR="004A75C1" w:rsidRPr="004A75C1" w:rsidRDefault="004A75C1" w:rsidP="00AE4EAC">
      <w:pPr>
        <w:pStyle w:val="Prrafodelista"/>
        <w:numPr>
          <w:ilvl w:val="0"/>
          <w:numId w:val="46"/>
        </w:numPr>
        <w:rPr>
          <w:lang w:eastAsia="es-ES"/>
        </w:rPr>
      </w:pPr>
      <w:r w:rsidRPr="00AE4EAC">
        <w:rPr>
          <w:i/>
          <w:lang w:eastAsia="es-ES"/>
        </w:rPr>
        <w:t>TipoFacultad</w:t>
      </w:r>
      <w:r w:rsidRPr="004A75C1">
        <w:rPr>
          <w:lang w:eastAsia="es-ES"/>
        </w:rPr>
        <w:t xml:space="preserve"> : (Matemáticas, física, química, biología, informática, medicina, ninguna).</w:t>
      </w:r>
    </w:p>
    <w:p w:rsidR="004A75C1" w:rsidRPr="004A75C1" w:rsidRDefault="004A75C1" w:rsidP="00AE4EAC">
      <w:pPr>
        <w:pStyle w:val="Prrafodelista"/>
        <w:numPr>
          <w:ilvl w:val="0"/>
          <w:numId w:val="46"/>
        </w:numPr>
        <w:rPr>
          <w:lang w:eastAsia="es-ES"/>
        </w:rPr>
      </w:pPr>
      <w:r w:rsidRPr="00AE4EAC">
        <w:rPr>
          <w:i/>
          <w:lang w:eastAsia="es-ES"/>
        </w:rPr>
        <w:t>TipoPermiso</w:t>
      </w:r>
      <w:r w:rsidRPr="004A75C1">
        <w:rPr>
          <w:lang w:eastAsia="es-ES"/>
        </w:rPr>
        <w:t>: define si el permiso del usuario es superuser, Admin-Rectorado, Admin-Facultad, Secretaría-PDI o Secretaría-Pas</w:t>
      </w:r>
    </w:p>
    <w:p w:rsidR="004A75C1" w:rsidRPr="004A75C1" w:rsidRDefault="004A75C1" w:rsidP="00AE4EAC">
      <w:pPr>
        <w:pStyle w:val="Prrafodelista"/>
        <w:numPr>
          <w:ilvl w:val="0"/>
          <w:numId w:val="46"/>
        </w:numPr>
        <w:rPr>
          <w:lang w:eastAsia="es-ES"/>
        </w:rPr>
      </w:pPr>
      <w:r w:rsidRPr="00AE4EAC">
        <w:rPr>
          <w:i/>
          <w:lang w:eastAsia="es-ES"/>
        </w:rPr>
        <w:t>Usuario</w:t>
      </w:r>
      <w:r w:rsidRPr="004A75C1">
        <w:rPr>
          <w:lang w:eastAsia="es-ES"/>
        </w:rPr>
        <w:t>: definirá a un usuario.</w:t>
      </w:r>
    </w:p>
    <w:p w:rsidR="004A75C1" w:rsidRPr="004A75C1" w:rsidRDefault="004A75C1" w:rsidP="00AE4EAC">
      <w:pPr>
        <w:pStyle w:val="Prrafodelista"/>
        <w:numPr>
          <w:ilvl w:val="0"/>
          <w:numId w:val="46"/>
        </w:numPr>
        <w:rPr>
          <w:lang w:eastAsia="es-ES"/>
        </w:rPr>
      </w:pPr>
      <w:r w:rsidRPr="00AE4EAC">
        <w:rPr>
          <w:i/>
          <w:lang w:eastAsia="es-ES"/>
        </w:rPr>
        <w:t>Conseje</w:t>
      </w:r>
      <w:r w:rsidRPr="004A75C1">
        <w:rPr>
          <w:lang w:eastAsia="es-ES"/>
        </w:rPr>
        <w:t>: forma parte del Patrón Memento junto a la clase “Memento”, es el encargado de guardar y devolver mementos para descartar eliminaciones de usuarios en la base de datos.</w:t>
      </w:r>
    </w:p>
    <w:p w:rsidR="004A75C1" w:rsidRPr="004A75C1" w:rsidRDefault="004A75C1" w:rsidP="00AE4EAC">
      <w:pPr>
        <w:pStyle w:val="Prrafodelista"/>
        <w:numPr>
          <w:ilvl w:val="0"/>
          <w:numId w:val="46"/>
        </w:numPr>
        <w:rPr>
          <w:lang w:eastAsia="es-ES"/>
        </w:rPr>
      </w:pPr>
      <w:r w:rsidRPr="00AE4EAC">
        <w:rPr>
          <w:i/>
          <w:lang w:eastAsia="es-ES"/>
        </w:rPr>
        <w:t>Memento</w:t>
      </w:r>
      <w:r w:rsidRPr="004A75C1">
        <w:rPr>
          <w:lang w:eastAsia="es-ES"/>
        </w:rPr>
        <w:t>: como ya se ha puntualizado, forma parte del Patrón Memento y posee básicamente un objeto Usuario.</w:t>
      </w:r>
    </w:p>
    <w:p w:rsidR="004A75C1" w:rsidRPr="004A75C1" w:rsidRDefault="004A75C1" w:rsidP="004A75C1">
      <w:pPr>
        <w:spacing w:after="0" w:line="240" w:lineRule="auto"/>
        <w:jc w:val="left"/>
        <w:rPr>
          <w:rFonts w:ascii="Times New Roman" w:eastAsia="Times New Roman" w:hAnsi="Times New Roman" w:cs="Times New Roman"/>
          <w:noProof w:val="0"/>
          <w:color w:val="auto"/>
          <w:sz w:val="24"/>
          <w:szCs w:val="24"/>
          <w:lang w:eastAsia="es-ES"/>
        </w:rPr>
      </w:pPr>
      <w:r w:rsidRPr="004A75C1">
        <w:rPr>
          <w:rFonts w:ascii="Arial" w:eastAsia="Times New Roman" w:hAnsi="Arial" w:cs="Arial"/>
          <w:noProof w:val="0"/>
          <w:color w:val="000000"/>
          <w:sz w:val="22"/>
          <w:szCs w:val="22"/>
          <w:lang w:eastAsia="es-ES"/>
        </w:rPr>
        <w:t xml:space="preserve">    </w:t>
      </w:r>
    </w:p>
    <w:p w:rsidR="004A75C1" w:rsidRDefault="004A75C1" w:rsidP="004A75C1">
      <w:pPr>
        <w:pStyle w:val="Ttulo3"/>
        <w:rPr>
          <w:lang w:eastAsia="es-ES"/>
        </w:rPr>
      </w:pPr>
      <w:r w:rsidRPr="004A75C1">
        <w:rPr>
          <w:lang w:eastAsia="es-ES"/>
        </w:rPr>
        <w:t>Objetos transferencia</w:t>
      </w:r>
    </w:p>
    <w:p w:rsidR="004A75C1" w:rsidRPr="00B026F0" w:rsidRDefault="004A75C1" w:rsidP="00B026F0">
      <w:pPr>
        <w:rPr>
          <w:lang w:eastAsia="es-ES"/>
        </w:rPr>
      </w:pPr>
      <w:r w:rsidRPr="004A75C1">
        <w:rPr>
          <w:lang w:eastAsia="es-ES"/>
        </w:rPr>
        <w:t xml:space="preserve">Estos objetos son usados por todo el módulo para intercambiar información entre las diferentes capas. Existen los siguientes tipos: </w:t>
      </w:r>
      <w:r w:rsidR="00496359" w:rsidRPr="00496359">
        <w:rPr>
          <w:i/>
          <w:lang w:eastAsia="es-ES"/>
        </w:rPr>
        <w:t>TransferBoolean</w:t>
      </w:r>
      <w:r w:rsidR="00496359">
        <w:rPr>
          <w:lang w:eastAsia="es-ES"/>
        </w:rPr>
        <w:t xml:space="preserve">, </w:t>
      </w:r>
      <w:r w:rsidR="00496359" w:rsidRPr="00496359">
        <w:rPr>
          <w:i/>
          <w:lang w:eastAsia="es-ES"/>
        </w:rPr>
        <w:t>TransferContrasenia</w:t>
      </w:r>
      <w:r w:rsidR="00496359">
        <w:rPr>
          <w:lang w:eastAsia="es-ES"/>
        </w:rPr>
        <w:t xml:space="preserve">, </w:t>
      </w:r>
      <w:r w:rsidR="00496359" w:rsidRPr="00496359">
        <w:rPr>
          <w:i/>
          <w:lang w:eastAsia="es-ES"/>
        </w:rPr>
        <w:t>TransferFacultad</w:t>
      </w:r>
      <w:r w:rsidR="00496359">
        <w:rPr>
          <w:lang w:eastAsia="es-ES"/>
        </w:rPr>
        <w:t xml:space="preserve">, </w:t>
      </w:r>
      <w:r w:rsidRPr="004A75C1">
        <w:rPr>
          <w:i/>
          <w:lang w:eastAsia="es-ES"/>
        </w:rPr>
        <w:t>TransferID</w:t>
      </w:r>
      <w:r w:rsidRPr="004A75C1">
        <w:rPr>
          <w:lang w:eastAsia="es-ES"/>
        </w:rPr>
        <w:t xml:space="preserve">, </w:t>
      </w:r>
      <w:r w:rsidRPr="004A75C1">
        <w:rPr>
          <w:i/>
          <w:lang w:eastAsia="es-ES"/>
        </w:rPr>
        <w:t>TransferNombre</w:t>
      </w:r>
      <w:r w:rsidR="00496359">
        <w:rPr>
          <w:i/>
          <w:lang w:eastAsia="es-ES"/>
        </w:rPr>
        <w:t>, TransferPermiso</w:t>
      </w:r>
      <w:r w:rsidRPr="004A75C1">
        <w:rPr>
          <w:lang w:eastAsia="es-ES"/>
        </w:rPr>
        <w:t xml:space="preserve"> y </w:t>
      </w:r>
      <w:r w:rsidRPr="004A75C1">
        <w:rPr>
          <w:i/>
          <w:lang w:eastAsia="es-ES"/>
        </w:rPr>
        <w:t>TransferUsuario</w:t>
      </w:r>
      <w:r w:rsidRPr="004A75C1">
        <w:rPr>
          <w:lang w:eastAsia="es-ES"/>
        </w:rPr>
        <w:t xml:space="preserve">. Su función principal es encapsular la información </w:t>
      </w:r>
      <w:r w:rsidR="00B026F0">
        <w:rPr>
          <w:lang w:eastAsia="es-ES"/>
        </w:rPr>
        <w:t xml:space="preserve">de un dato o conjunto de datos. </w:t>
      </w:r>
    </w:p>
    <w:p w:rsidR="004A75C1" w:rsidRPr="004A75C1" w:rsidRDefault="004A75C1" w:rsidP="00B026F0">
      <w:pPr>
        <w:rPr>
          <w:rFonts w:ascii="Times New Roman" w:hAnsi="Times New Roman" w:cs="Times New Roman"/>
          <w:color w:val="auto"/>
          <w:sz w:val="24"/>
          <w:szCs w:val="24"/>
          <w:lang w:eastAsia="es-ES"/>
        </w:rPr>
      </w:pPr>
      <w:r w:rsidRPr="004A75C1">
        <w:rPr>
          <w:lang w:eastAsia="es-ES"/>
        </w:rPr>
        <w:t xml:space="preserve">La diferenciación en </w:t>
      </w:r>
      <w:r w:rsidR="00AE4EAC">
        <w:rPr>
          <w:lang w:eastAsia="es-ES"/>
        </w:rPr>
        <w:t>varios</w:t>
      </w:r>
      <w:r w:rsidRPr="004A75C1">
        <w:rPr>
          <w:lang w:eastAsia="es-ES"/>
        </w:rPr>
        <w:t xml:space="preserve"> tipos de objetos transferencia viene dada por la </w:t>
      </w:r>
      <w:r w:rsidR="00AE4EAC">
        <w:rPr>
          <w:lang w:eastAsia="es-ES"/>
        </w:rPr>
        <w:t>necesidad de los distintos métodos de recibir objetos concretos en lugar de un usuario completo.</w:t>
      </w:r>
    </w:p>
    <w:p w:rsidR="004A75C1" w:rsidRDefault="004A75C1" w:rsidP="002476E3"/>
    <w:p w:rsidR="00BE2A31" w:rsidRPr="001158B0" w:rsidRDefault="00BE2A31" w:rsidP="00BE2A31">
      <w:pPr>
        <w:pStyle w:val="Ttulo3"/>
      </w:pPr>
      <w:r>
        <w:t>Capa de integración</w:t>
      </w:r>
    </w:p>
    <w:p w:rsidR="00BE2A31" w:rsidRPr="00BE2A31" w:rsidRDefault="00BE2A31" w:rsidP="002476E3">
      <w:pPr>
        <w:rPr>
          <w:color w:val="auto"/>
          <w:sz w:val="24"/>
          <w:szCs w:val="24"/>
          <w:lang w:eastAsia="es-ES"/>
        </w:rPr>
      </w:pPr>
      <w:r w:rsidRPr="00BE2A31">
        <w:rPr>
          <w:lang w:eastAsia="es-ES"/>
        </w:rPr>
        <w:t xml:space="preserve">En esta capa se realizará el intercambio de datos con la unidad de almacenamiento de información. Dicha unidad puede </w:t>
      </w:r>
      <w:r w:rsidR="00892DAE">
        <w:rPr>
          <w:lang w:eastAsia="es-ES"/>
        </w:rPr>
        <w:t>ser de cualquier tipo.</w:t>
      </w:r>
    </w:p>
    <w:p w:rsidR="00BE2A31" w:rsidRPr="00BE2A31" w:rsidRDefault="00BE2A31" w:rsidP="002476E3">
      <w:pPr>
        <w:rPr>
          <w:color w:val="auto"/>
          <w:sz w:val="24"/>
          <w:szCs w:val="24"/>
          <w:lang w:eastAsia="es-ES"/>
        </w:rPr>
      </w:pPr>
      <w:r w:rsidRPr="00BE2A31">
        <w:rPr>
          <w:lang w:eastAsia="es-ES"/>
        </w:rPr>
        <w:lastRenderedPageBreak/>
        <w:t>Hemos utilizado el Patrón de diseño DAO (“Data Access Object”), que nos permite transferir datos específicos sin la necesidad de saber los detalles del almacenamiento que haya detrás. Como consecuencia, la utilización de este Patrón aportará seguridad en la capa de negocio ante cambios en la organización o en la estructura de los datos en la base de datos.</w:t>
      </w:r>
    </w:p>
    <w:p w:rsidR="00BE2A31" w:rsidRPr="00BE2A31" w:rsidRDefault="00BE2A31" w:rsidP="002476E3">
      <w:pPr>
        <w:rPr>
          <w:color w:val="auto"/>
          <w:sz w:val="24"/>
          <w:szCs w:val="24"/>
          <w:lang w:eastAsia="es-ES"/>
        </w:rPr>
      </w:pPr>
      <w:r w:rsidRPr="00BE2A31">
        <w:rPr>
          <w:lang w:eastAsia="es-ES"/>
        </w:rPr>
        <w:t>Así, la capa de integración se compone básicamente de una interfaz “DAOUsuarios”, que proporciona métodos específicos donde devolverá objetos de transferencia. Esta interfaz será implementada por la clase “DAOUsuariosImp”. Para evitar que circulen un número grande de instancias de este tipo por nuestra aplicación y evitar conexiones simultáneas de varios objetos distintos a la base de datos, hemos implementado el Patrón Singleton. De esta forma, privatizamos el constructor y sólo se crea una única instancia de DAOUsuariosImp, que es compartida por todos los objetos que la necesitan.</w:t>
      </w:r>
    </w:p>
    <w:p w:rsidR="00BE2A31" w:rsidRPr="001158B0" w:rsidRDefault="00BE2A31" w:rsidP="00BE2A31">
      <w:pPr>
        <w:pStyle w:val="Ttulo3"/>
      </w:pPr>
    </w:p>
    <w:p w:rsidR="00AD7C5C" w:rsidRDefault="00AD7C5C" w:rsidP="00AD7C5C"/>
    <w:p w:rsidR="00E633DD" w:rsidRDefault="00F15BCB" w:rsidP="00AD7C5C">
      <w:r>
        <w:pict>
          <v:shape id="_x0000_i1040" type="#_x0000_t75" style="width:402pt;height:321pt">
            <v:imagedata r:id="rId30" o:title="BaseDatosUsuarios"/>
          </v:shape>
        </w:pict>
      </w:r>
    </w:p>
    <w:p w:rsidR="000F74BE" w:rsidRDefault="000F74BE" w:rsidP="000F74BE">
      <w:pPr>
        <w:pStyle w:val="Ttulo2"/>
      </w:pPr>
      <w:r>
        <w:lastRenderedPageBreak/>
        <w:t>Subsistema usuario: diagramas de secuencia</w:t>
      </w:r>
    </w:p>
    <w:p w:rsidR="000F74BE" w:rsidRDefault="000F74BE" w:rsidP="000F74BE">
      <w:r>
        <w:t>En esta sección</w:t>
      </w:r>
      <w:r w:rsidRPr="002476E3">
        <w:t xml:space="preserve">, </w:t>
      </w:r>
      <w:r>
        <w:t>haremos</w:t>
      </w:r>
      <w:r w:rsidRPr="002476E3">
        <w:t xml:space="preserve"> </w:t>
      </w:r>
      <w:r>
        <w:t xml:space="preserve">un </w:t>
      </w:r>
      <w:r w:rsidRPr="002476E3">
        <w:t>recorrido por los distintos casos de uso que forman parte de este subsistema, describiéndolas mediante diagramas de secuencia</w:t>
      </w:r>
      <w:r>
        <w:t>.</w:t>
      </w:r>
    </w:p>
    <w:p w:rsidR="00915DD0" w:rsidRDefault="00915DD0" w:rsidP="00915DD0">
      <w:pPr>
        <w:pStyle w:val="Ttulo3"/>
      </w:pPr>
      <w:r>
        <w:t>Añadir usuario</w:t>
      </w:r>
    </w:p>
    <w:p w:rsidR="00C81CC1" w:rsidRDefault="00F15BCB" w:rsidP="000F74BE">
      <w:r>
        <w:pict>
          <v:shape id="_x0000_i1041" type="#_x0000_t75" style="width:414pt;height:342pt">
            <v:imagedata r:id="rId31" o:title="ds_aniadir_usuario"/>
          </v:shape>
        </w:pict>
      </w:r>
    </w:p>
    <w:p w:rsidR="00EE7A8C" w:rsidRDefault="00EE7A8C" w:rsidP="00EE7A8C">
      <w:pPr>
        <w:rPr>
          <w:noProof w:val="0"/>
        </w:rPr>
      </w:pPr>
      <w:r>
        <w:t xml:space="preserve">El diagrama desarrolla los casos de uso </w:t>
      </w:r>
      <w:r w:rsidR="004011C9">
        <w:rPr>
          <w:i/>
        </w:rPr>
        <w:t>A</w:t>
      </w:r>
      <w:r w:rsidRPr="004011C9">
        <w:rPr>
          <w:i/>
        </w:rPr>
        <w:t>ñadir usuario</w:t>
      </w:r>
      <w:r>
        <w:t xml:space="preserve">,  con sus subcasos </w:t>
      </w:r>
      <w:r>
        <w:rPr>
          <w:i/>
        </w:rPr>
        <w:t>Cuenta de administración de rectorado</w:t>
      </w:r>
      <w:r>
        <w:t xml:space="preserve">, </w:t>
      </w:r>
      <w:r>
        <w:rPr>
          <w:i/>
        </w:rPr>
        <w:t>Cuenta de administración de facultad</w:t>
      </w:r>
      <w:r>
        <w:t xml:space="preserve"> y </w:t>
      </w:r>
      <w:r>
        <w:rPr>
          <w:i/>
        </w:rPr>
        <w:t>Cuenta de secretaría</w:t>
      </w:r>
      <w:r>
        <w:t xml:space="preserve"> (a su vez con los subcasos </w:t>
      </w:r>
      <w:r>
        <w:rPr>
          <w:i/>
        </w:rPr>
        <w:t>Cuenta de secretaría PAS</w:t>
      </w:r>
      <w:r>
        <w:t xml:space="preserve"> y </w:t>
      </w:r>
      <w:r>
        <w:rPr>
          <w:i/>
        </w:rPr>
        <w:t>Cuenta de secretaría PDI</w:t>
      </w:r>
      <w:r>
        <w:t>).</w:t>
      </w:r>
    </w:p>
    <w:p w:rsidR="009A0957" w:rsidRDefault="00EE7A8C" w:rsidP="009A0957">
      <w:pPr>
        <w:ind w:firstLine="708"/>
      </w:pPr>
      <w:r>
        <w:t>La secuencia comienza con la llamada del actor a la acción crear un nuevo usuario. Se añade la vista correspondiente (</w:t>
      </w:r>
      <w:r>
        <w:rPr>
          <w:i/>
        </w:rPr>
        <w:t>VistaAniadirUsuario</w:t>
      </w:r>
      <w:r>
        <w:t xml:space="preserve">) en la que el actor elige el tipo de usuario a crear (de rectorado, de facultad, secretario, etc.) y rellena los campos correspondientes. Se crea un usuario con los datos proporcionados y se envía a </w:t>
      </w:r>
      <w:r>
        <w:rPr>
          <w:i/>
        </w:rPr>
        <w:t>ControladorUsuario</w:t>
      </w:r>
      <w:r>
        <w:t xml:space="preserve"> llamando a su </w:t>
      </w:r>
      <w:r>
        <w:lastRenderedPageBreak/>
        <w:t xml:space="preserve">método </w:t>
      </w:r>
      <w:r>
        <w:rPr>
          <w:i/>
        </w:rPr>
        <w:t>aniadir</w:t>
      </w:r>
      <w:r>
        <w:t xml:space="preserve">(). Este llama a </w:t>
      </w:r>
      <w:r>
        <w:rPr>
          <w:i/>
        </w:rPr>
        <w:t>UsuariosImp</w:t>
      </w:r>
      <w:r>
        <w:t xml:space="preserve"> que hace distintas comprobaciones al Usuario recibido. Una vez que todo es correcto (los datos introducidos son correctos y completos, el usuario no existe ya y el actor tiene permiso para crearlo), creamos un objeto de transferencia </w:t>
      </w:r>
      <w:r>
        <w:rPr>
          <w:i/>
        </w:rPr>
        <w:t>TransferUsuario</w:t>
      </w:r>
      <w:r>
        <w:t xml:space="preserve"> y llamamos al método </w:t>
      </w:r>
      <w:r>
        <w:rPr>
          <w:i/>
        </w:rPr>
        <w:t>aniadirUsuario</w:t>
      </w:r>
      <w:r>
        <w:t xml:space="preserve">() de </w:t>
      </w:r>
      <w:r>
        <w:rPr>
          <w:i/>
        </w:rPr>
        <w:t>UsuariosImp</w:t>
      </w:r>
      <w:r>
        <w:t xml:space="preserve"> con el argumento creado </w:t>
      </w:r>
      <w:r>
        <w:rPr>
          <w:i/>
        </w:rPr>
        <w:t>TransferUsuario</w:t>
      </w:r>
      <w:r>
        <w:t xml:space="preserve">. Este método a su vez llama a </w:t>
      </w:r>
      <w:r>
        <w:rPr>
          <w:i/>
        </w:rPr>
        <w:t>aniadirUsuario</w:t>
      </w:r>
      <w:r>
        <w:t xml:space="preserve"> de </w:t>
      </w:r>
      <w:r>
        <w:rPr>
          <w:i/>
        </w:rPr>
        <w:t>DAOUsuariosImp</w:t>
      </w:r>
      <w:r>
        <w:t xml:space="preserve"> </w:t>
      </w:r>
      <w:r w:rsidR="009A0957">
        <w:t>que lo añade a la base de datos.</w:t>
      </w:r>
    </w:p>
    <w:p w:rsidR="009A0957" w:rsidRDefault="009A0957" w:rsidP="009A0957">
      <w:pPr>
        <w:pStyle w:val="Ttulo3"/>
      </w:pPr>
      <w:r>
        <w:t>Eliminar usuario</w:t>
      </w:r>
    </w:p>
    <w:p w:rsidR="00F336BE" w:rsidRDefault="00F15BCB" w:rsidP="009A0957">
      <w:r>
        <w:pict>
          <v:shape id="_x0000_i1042" type="#_x0000_t75" style="width:420pt;height:189pt">
            <v:imagedata r:id="rId32" o:title="ds_eliminar_usuario"/>
          </v:shape>
        </w:pict>
      </w:r>
    </w:p>
    <w:p w:rsidR="00C81CC1" w:rsidRDefault="00C81CC1" w:rsidP="009A0957">
      <w:r>
        <w:t xml:space="preserve">El presente diagrama desarrolla el caso de uso </w:t>
      </w:r>
      <w:r w:rsidRPr="00A023BD">
        <w:rPr>
          <w:i/>
        </w:rPr>
        <w:t>Eliminar Usuario</w:t>
      </w:r>
      <w:r>
        <w:t xml:space="preserve">. </w:t>
      </w:r>
    </w:p>
    <w:p w:rsidR="00C81CC1" w:rsidRDefault="00C81CC1" w:rsidP="009A0957">
      <w:r>
        <w:t>La secuencia comienza con la llamada del actor a la acción eliminar un usuario. Se añade la vista correspondiente (</w:t>
      </w:r>
      <w:r w:rsidRPr="00A023BD">
        <w:rPr>
          <w:i/>
        </w:rPr>
        <w:t>VistaEliminarUsuario</w:t>
      </w:r>
      <w:r>
        <w:t xml:space="preserve">) en la que el actor elige el usuario a eliminar. Se envía un </w:t>
      </w:r>
      <w:r w:rsidRPr="00A023BD">
        <w:rPr>
          <w:i/>
        </w:rPr>
        <w:t>String</w:t>
      </w:r>
      <w:r>
        <w:t xml:space="preserve"> con el nombre del usuario a </w:t>
      </w:r>
      <w:r w:rsidRPr="00A023BD">
        <w:rPr>
          <w:i/>
        </w:rPr>
        <w:t>ControladorUsuario</w:t>
      </w:r>
      <w:r>
        <w:t xml:space="preserve"> llamando a su método </w:t>
      </w:r>
      <w:r w:rsidRPr="00A023BD">
        <w:rPr>
          <w:i/>
        </w:rPr>
        <w:t>eliminar</w:t>
      </w:r>
      <w:r>
        <w:t xml:space="preserve">(). Este llama a </w:t>
      </w:r>
      <w:r w:rsidRPr="00A023BD">
        <w:rPr>
          <w:i/>
        </w:rPr>
        <w:t>UsuariosImp</w:t>
      </w:r>
      <w:r>
        <w:t xml:space="preserve"> que hace distintas comprobaciones al nombre recibido.</w:t>
      </w:r>
      <w:r w:rsidR="00AB0156">
        <w:t xml:space="preserve"> Una vez que todo es correcto (e</w:t>
      </w:r>
      <w:r>
        <w:t xml:space="preserve">l usuario existe y el actor tiene permiso para eliminarlo), creamos un objeto de transferencia </w:t>
      </w:r>
      <w:r w:rsidRPr="00A023BD">
        <w:rPr>
          <w:i/>
        </w:rPr>
        <w:t>TransferNombre</w:t>
      </w:r>
      <w:r>
        <w:t xml:space="preserve"> con el nombre de usuario y lo pasamos como parámetro del método </w:t>
      </w:r>
      <w:r w:rsidRPr="00A023BD">
        <w:rPr>
          <w:i/>
        </w:rPr>
        <w:t>eliminarUsuario</w:t>
      </w:r>
      <w:r>
        <w:t xml:space="preserve">() de </w:t>
      </w:r>
      <w:r w:rsidRPr="00A023BD">
        <w:rPr>
          <w:i/>
        </w:rPr>
        <w:t>UsuariosImp</w:t>
      </w:r>
      <w:r>
        <w:t xml:space="preserve">. Este a su vez llama a eliminarUsuario de </w:t>
      </w:r>
      <w:r w:rsidRPr="00AB0156">
        <w:rPr>
          <w:i/>
        </w:rPr>
        <w:t>DAOUsuariosImp</w:t>
      </w:r>
      <w:r>
        <w:t xml:space="preserve"> que lo elimina de la base de datos.</w:t>
      </w:r>
    </w:p>
    <w:p w:rsidR="00F336BE" w:rsidRDefault="00F336BE">
      <w:pPr>
        <w:jc w:val="left"/>
      </w:pPr>
    </w:p>
    <w:p w:rsidR="00E60934" w:rsidRDefault="00E60934">
      <w:pPr>
        <w:jc w:val="left"/>
      </w:pPr>
    </w:p>
    <w:p w:rsidR="00491DED" w:rsidRDefault="00491DED">
      <w:pPr>
        <w:jc w:val="left"/>
      </w:pPr>
    </w:p>
    <w:p w:rsidR="00491DED" w:rsidRDefault="00491DED" w:rsidP="00491DED">
      <w:pPr>
        <w:pStyle w:val="Ttulo3"/>
      </w:pPr>
      <w:r>
        <w:lastRenderedPageBreak/>
        <w:t>Log in</w:t>
      </w:r>
    </w:p>
    <w:p w:rsidR="00F336BE" w:rsidRDefault="00F15BCB">
      <w:pPr>
        <w:jc w:val="left"/>
      </w:pPr>
      <w:r>
        <w:pict>
          <v:shape id="_x0000_i1043" type="#_x0000_t75" style="width:420.75pt;height:285pt">
            <v:imagedata r:id="rId33" o:title="ds_logIn"/>
          </v:shape>
        </w:pict>
      </w:r>
    </w:p>
    <w:p w:rsidR="00C81CC1" w:rsidRDefault="00C81CC1" w:rsidP="00491DED">
      <w:r>
        <w:t xml:space="preserve">El presente diagrama desarrolla el caso de uso Log in. </w:t>
      </w:r>
    </w:p>
    <w:p w:rsidR="00C81CC1" w:rsidRDefault="00C81CC1" w:rsidP="00491DED">
      <w:r>
        <w:t xml:space="preserve">La secuencia comienza con la llamada del actor a la acción iniciar sesión o login. Se llama al método </w:t>
      </w:r>
      <w:r w:rsidRPr="0057007A">
        <w:rPr>
          <w:i/>
        </w:rPr>
        <w:t>in</w:t>
      </w:r>
      <w:r>
        <w:rPr>
          <w:i/>
        </w:rPr>
        <w:t>i</w:t>
      </w:r>
      <w:r w:rsidRPr="0057007A">
        <w:rPr>
          <w:i/>
        </w:rPr>
        <w:t>cioSesion</w:t>
      </w:r>
      <w:r>
        <w:t xml:space="preserve">() de </w:t>
      </w:r>
      <w:r w:rsidRPr="0057007A">
        <w:rPr>
          <w:i/>
        </w:rPr>
        <w:t>ControladorUsuario</w:t>
      </w:r>
      <w:r>
        <w:t xml:space="preserve">. Este llama en primer lugar a </w:t>
      </w:r>
      <w:r w:rsidRPr="0057007A">
        <w:rPr>
          <w:i/>
        </w:rPr>
        <w:t>FactoriaVistasUsuario</w:t>
      </w:r>
      <w:r>
        <w:t xml:space="preserve"> que crea la vista donde el actor introducirá sus credenciales. </w:t>
      </w:r>
    </w:p>
    <w:p w:rsidR="00C81CC1" w:rsidRDefault="00C81CC1" w:rsidP="00491DED">
      <w:r>
        <w:t xml:space="preserve">Se obtienen dichos credenciales de la vista creada y a continuación se llama a </w:t>
      </w:r>
      <w:r w:rsidRPr="0057007A">
        <w:rPr>
          <w:i/>
        </w:rPr>
        <w:t>UsuariosImp</w:t>
      </w:r>
      <w:r>
        <w:t xml:space="preserve"> que comprueba la contraseña. Si esta es correcta creamos un objeto de transferencia </w:t>
      </w:r>
      <w:r w:rsidRPr="0057007A">
        <w:rPr>
          <w:i/>
        </w:rPr>
        <w:t>TransferId</w:t>
      </w:r>
      <w:r>
        <w:t xml:space="preserve"> que pasamos como argumento del método </w:t>
      </w:r>
      <w:r w:rsidRPr="0057007A">
        <w:rPr>
          <w:i/>
        </w:rPr>
        <w:t>log</w:t>
      </w:r>
      <w:r>
        <w:t xml:space="preserve">() de </w:t>
      </w:r>
      <w:r w:rsidRPr="0057007A">
        <w:rPr>
          <w:i/>
        </w:rPr>
        <w:t>UsuariosImp</w:t>
      </w:r>
      <w:r>
        <w:t xml:space="preserve"> que llama a </w:t>
      </w:r>
      <w:r w:rsidRPr="0057007A">
        <w:rPr>
          <w:i/>
        </w:rPr>
        <w:t>loging</w:t>
      </w:r>
      <w:r>
        <w:t xml:space="preserve">() de </w:t>
      </w:r>
      <w:r w:rsidRPr="0057007A">
        <w:rPr>
          <w:i/>
        </w:rPr>
        <w:t>DAOUsuariosImp</w:t>
      </w:r>
      <w:r>
        <w:t xml:space="preserve"> que realiza el login del usuario.</w:t>
      </w:r>
    </w:p>
    <w:p w:rsidR="00C81CC1" w:rsidRDefault="00C81CC1" w:rsidP="00491DED">
      <w:r>
        <w:t>Por último ocultamos la vista creada para la introducción de credenciales y creamos la vista principal del usuario logueado.</w:t>
      </w:r>
    </w:p>
    <w:p w:rsidR="00F336BE" w:rsidRDefault="00F336BE">
      <w:pPr>
        <w:jc w:val="left"/>
      </w:pPr>
    </w:p>
    <w:p w:rsidR="007E5F39" w:rsidRDefault="007E5F39">
      <w:pPr>
        <w:jc w:val="left"/>
      </w:pPr>
    </w:p>
    <w:p w:rsidR="007E5F39" w:rsidRDefault="007E5F39" w:rsidP="007E5F39">
      <w:pPr>
        <w:pStyle w:val="Ttulo3"/>
      </w:pPr>
      <w:r>
        <w:lastRenderedPageBreak/>
        <w:t>Logout</w:t>
      </w:r>
    </w:p>
    <w:p w:rsidR="00C81CC1" w:rsidRDefault="00F15BCB" w:rsidP="00F7273C">
      <w:pPr>
        <w:jc w:val="left"/>
      </w:pPr>
      <w:r>
        <w:pict>
          <v:shape id="_x0000_i1044" type="#_x0000_t75" style="width:420.75pt;height:354pt">
            <v:imagedata r:id="rId34" o:title="ds_logout"/>
          </v:shape>
        </w:pict>
      </w:r>
    </w:p>
    <w:p w:rsidR="00C81CC1" w:rsidRDefault="00C81CC1" w:rsidP="00EF3049">
      <w:r>
        <w:t>El presente diagrama desarrolla el caso de uso Log out.</w:t>
      </w:r>
    </w:p>
    <w:p w:rsidR="00D52426" w:rsidRDefault="00C81CC1" w:rsidP="00EF3049">
      <w:r>
        <w:t xml:space="preserve">La secuencia comienza con la llamada del actor a la acción cerrar sesión o logout. Se llama al método </w:t>
      </w:r>
      <w:r>
        <w:rPr>
          <w:i/>
        </w:rPr>
        <w:t>logout</w:t>
      </w:r>
      <w:r>
        <w:t xml:space="preserve">() de </w:t>
      </w:r>
      <w:r w:rsidRPr="0057007A">
        <w:rPr>
          <w:i/>
        </w:rPr>
        <w:t>ControladorUsuario</w:t>
      </w:r>
      <w:r>
        <w:t>. Este simplemente elimina todas las vistas creadas hasta el momento y crea una nueva ventana de login para un futuro usuario.</w:t>
      </w:r>
    </w:p>
    <w:p w:rsidR="00D52426" w:rsidRDefault="00D52426">
      <w:pPr>
        <w:jc w:val="left"/>
      </w:pPr>
      <w:r>
        <w:br w:type="page"/>
      </w:r>
    </w:p>
    <w:p w:rsidR="00EF3049" w:rsidRDefault="00EF3049" w:rsidP="00EF3049">
      <w:pPr>
        <w:pStyle w:val="Ttulo2"/>
      </w:pPr>
      <w:r>
        <w:lastRenderedPageBreak/>
        <w:t>Diagramas de actividades</w:t>
      </w:r>
    </w:p>
    <w:p w:rsidR="00B679D1" w:rsidRDefault="00B679D1" w:rsidP="00EF3049">
      <w:r>
        <w:t>Por último en este apartado vamos a añadir los siguientes 5 diagramas de actividades, localizados tanto en el subsistema usuario como en el de empleado.</w:t>
      </w:r>
    </w:p>
    <w:p w:rsidR="00855C89" w:rsidRDefault="00855C89" w:rsidP="00855C89">
      <w:pPr>
        <w:pStyle w:val="Ttulo3"/>
      </w:pPr>
      <w:r>
        <w:t>Añadir empleado</w:t>
      </w:r>
    </w:p>
    <w:p w:rsidR="00B679D1" w:rsidRPr="00EF3049" w:rsidRDefault="00B679D1" w:rsidP="00EF3049">
      <w:r w:rsidRPr="00057ACD">
        <w:t xml:space="preserve">En el diagrama de actividades siguiente corresponde con el caso de uso de </w:t>
      </w:r>
      <w:r w:rsidR="00EF3049" w:rsidRPr="00EF3049">
        <w:rPr>
          <w:i/>
        </w:rPr>
        <w:t>Añadir empleado</w:t>
      </w:r>
      <w:r w:rsidR="00EF3049">
        <w:t>.</w:t>
      </w:r>
    </w:p>
    <w:p w:rsidR="00B679D1" w:rsidRDefault="00B679D1" w:rsidP="00B679D1">
      <w:r>
        <w:rPr>
          <w:lang w:eastAsia="es-ES"/>
        </w:rPr>
        <w:drawing>
          <wp:inline distT="0" distB="0" distL="0" distR="0" wp14:anchorId="553CE288" wp14:editId="1BCB5EC4">
            <wp:extent cx="4867275" cy="4114901"/>
            <wp:effectExtent l="0" t="0" r="0" b="0"/>
            <wp:docPr id="6" name="Imagen 6" descr="DiagramaDeActividades_AñadirEmpl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aDeActividades_AñadirEmplead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0880" cy="4117949"/>
                    </a:xfrm>
                    <a:prstGeom prst="rect">
                      <a:avLst/>
                    </a:prstGeom>
                    <a:noFill/>
                    <a:ln>
                      <a:noFill/>
                    </a:ln>
                  </pic:spPr>
                </pic:pic>
              </a:graphicData>
            </a:graphic>
          </wp:inline>
        </w:drawing>
      </w:r>
    </w:p>
    <w:p w:rsidR="00F3207B" w:rsidRPr="00057ACD" w:rsidRDefault="00F3207B" w:rsidP="00F3207B">
      <w:r w:rsidRPr="00057ACD">
        <w:t>El sistema acto seguido de que un usuario haya seleccionado la opción de añadir un empleado</w:t>
      </w:r>
      <w:r>
        <w:t xml:space="preserve"> el sistema le pide al usuario, </w:t>
      </w:r>
      <w:r w:rsidRPr="00057ACD">
        <w:t>que introduzca si desea que el empleado sea de PAS o de PDI. Entonces el usuario escribe dicho</w:t>
      </w:r>
      <w:r>
        <w:t xml:space="preserve"> dato y el sistema lo recibe y </w:t>
      </w:r>
      <w:r w:rsidRPr="00057ACD">
        <w:t>le pide los datos correspondientes a ese nuevo empleado. Inmediatamente el sistema recibe esos datos y comprueba si son correctos o no.</w:t>
      </w:r>
    </w:p>
    <w:p w:rsidR="00B679D1" w:rsidRDefault="00F3207B" w:rsidP="00B679D1">
      <w:r w:rsidRPr="00057ACD">
        <w:t>Si no lo son mostrará un mensaje de error y finalizará esa tarea, pero si los datos si son correctos continua y comprueba que t</w:t>
      </w:r>
      <w:r>
        <w:t xml:space="preserve">odos los campos esten rellenos, </w:t>
      </w:r>
      <w:r w:rsidRPr="00057ACD">
        <w:t xml:space="preserve">si no lo están mensaje de error y </w:t>
      </w:r>
      <w:r w:rsidRPr="00057ACD">
        <w:lastRenderedPageBreak/>
        <w:t>finalización, de estarlo continuará con otra comprobación mas. En esta, el sistema compr</w:t>
      </w:r>
      <w:r>
        <w:t>ueba si el usuario existe o no,</w:t>
      </w:r>
      <w:r w:rsidRPr="00057ACD">
        <w:t xml:space="preserve">de no ser así mensaje de error y finalización, pero de existir se comprueba si hay conexión de la base de datos y finalmente si se consigue </w:t>
      </w:r>
      <w:r>
        <w:t xml:space="preserve">conectar con la base de datos, </w:t>
      </w:r>
      <w:r w:rsidRPr="00057ACD">
        <w:t>esta misma creará el nuevo empleado.</w:t>
      </w:r>
    </w:p>
    <w:p w:rsidR="00B679D1" w:rsidRDefault="00212A6C" w:rsidP="00212A6C">
      <w:pPr>
        <w:pStyle w:val="Ttulo3"/>
      </w:pPr>
      <w:r>
        <w:t>Realizar búsqueda</w:t>
      </w:r>
    </w:p>
    <w:p w:rsidR="00B679D1" w:rsidRDefault="00B679D1" w:rsidP="00B679D1">
      <w:r>
        <w:t xml:space="preserve">En el diagrama de actividades siguiente corresponde con el caso de uso de </w:t>
      </w:r>
      <w:r w:rsidR="00171D37" w:rsidRPr="00171D37">
        <w:rPr>
          <w:i/>
        </w:rPr>
        <w:t>Realizar una búsqueda</w:t>
      </w:r>
      <w:r w:rsidR="00171D37">
        <w:t>.</w:t>
      </w:r>
      <w:r w:rsidR="007046B1" w:rsidRPr="007046B1">
        <w:rPr>
          <w:lang w:eastAsia="es-ES"/>
        </w:rPr>
        <w:t xml:space="preserve"> </w:t>
      </w:r>
      <w:r w:rsidR="007046B1">
        <w:rPr>
          <w:lang w:eastAsia="es-ES"/>
        </w:rPr>
        <w:drawing>
          <wp:inline distT="0" distB="0" distL="0" distR="0" wp14:anchorId="2BC01E4C" wp14:editId="04571464">
            <wp:extent cx="5346700" cy="3308350"/>
            <wp:effectExtent l="0" t="0" r="6350" b="6350"/>
            <wp:docPr id="4" name="Imagen 4" descr="DiagramaDeActividades_Realizarunabusqu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agramaDeActividades_Realizarunabusqued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6700" cy="3308350"/>
                    </a:xfrm>
                    <a:prstGeom prst="rect">
                      <a:avLst/>
                    </a:prstGeom>
                    <a:noFill/>
                    <a:ln>
                      <a:noFill/>
                    </a:ln>
                  </pic:spPr>
                </pic:pic>
              </a:graphicData>
            </a:graphic>
          </wp:inline>
        </w:drawing>
      </w:r>
    </w:p>
    <w:p w:rsidR="00B679D1" w:rsidRDefault="00286071" w:rsidP="00B679D1">
      <w:r>
        <w:t>El sistema, cuando el</w:t>
      </w:r>
      <w:r w:rsidR="00B679D1">
        <w:t xml:space="preserve"> usuario haya seleccionado la opción de realizar una </w:t>
      </w:r>
      <w:r>
        <w:t>búsqueda,</w:t>
      </w:r>
      <w:r w:rsidR="00B679D1">
        <w:t xml:space="preserve"> </w:t>
      </w:r>
      <w:r>
        <w:t xml:space="preserve">le pide al usuario </w:t>
      </w:r>
      <w:r w:rsidR="00B679D1">
        <w:t>que introduzca el parametro de busqueda porque deseara buscar. Entonces el usuario escribe dic</w:t>
      </w:r>
      <w:r>
        <w:t>ho dato y el sistema lo recibe,</w:t>
      </w:r>
      <w:r w:rsidR="00B679D1">
        <w:t xml:space="preserve"> </w:t>
      </w:r>
      <w:r>
        <w:t>comprob</w:t>
      </w:r>
      <w:r w:rsidR="002668CA">
        <w:t>a</w:t>
      </w:r>
      <w:r>
        <w:t>ndo</w:t>
      </w:r>
      <w:r w:rsidR="00B679D1">
        <w:t xml:space="preserve"> si el campo que ha solicitado es correcto.</w:t>
      </w:r>
      <w:r w:rsidR="00E77F96">
        <w:t xml:space="preserve"> </w:t>
      </w:r>
      <w:r w:rsidR="00B679D1">
        <w:t>Si no</w:t>
      </w:r>
      <w:r w:rsidR="00E87197">
        <w:t>, lanza un</w:t>
      </w:r>
      <w:r w:rsidR="00B679D1">
        <w:t xml:space="preserve"> mensaje de error y acaba la ejecución de esta tarea, pero si es correcto se comprueba si hay conexión de la base de datos</w:t>
      </w:r>
      <w:r w:rsidR="00E87197">
        <w:t>. S</w:t>
      </w:r>
      <w:r w:rsidR="00B679D1">
        <w:t xml:space="preserve">i no se consigue </w:t>
      </w:r>
      <w:r w:rsidR="00E87197">
        <w:t>establecer esta conexión,</w:t>
      </w:r>
      <w:r w:rsidR="00B679D1">
        <w:t xml:space="preserve"> se mostrará un mensaje de error y finaliza la ejecución. De ser la conexión correcta se comienza a realizar la busqueda y en este caso si se encuentra algún dato, la busqueda habrá tenido éxito</w:t>
      </w:r>
      <w:r w:rsidR="00E87197">
        <w:t>;</w:t>
      </w:r>
      <w:r w:rsidR="00B679D1">
        <w:t xml:space="preserve"> sino</w:t>
      </w:r>
      <w:r w:rsidR="00E87197">
        <w:t>,</w:t>
      </w:r>
      <w:r w:rsidR="00B679D1">
        <w:t xml:space="preserve"> habrá sido fallida y mostrará un mensaje de error de busqueda fallida.</w:t>
      </w:r>
    </w:p>
    <w:p w:rsidR="00B679D1" w:rsidRDefault="00B679D1" w:rsidP="00B679D1"/>
    <w:p w:rsidR="00B679D1" w:rsidRDefault="001A397F" w:rsidP="001A397F">
      <w:pPr>
        <w:pStyle w:val="Ttulo3"/>
      </w:pPr>
      <w:r>
        <w:lastRenderedPageBreak/>
        <w:t>Ver ficha de empleado</w:t>
      </w:r>
    </w:p>
    <w:p w:rsidR="00B679D1" w:rsidRDefault="00B679D1" w:rsidP="001A397F">
      <w:r>
        <w:t xml:space="preserve">Este diagrama de actividades corresponde con el caso de uso </w:t>
      </w:r>
      <w:r w:rsidRPr="001A397F">
        <w:t xml:space="preserve">de </w:t>
      </w:r>
      <w:r w:rsidR="001A397F" w:rsidRPr="001A397F">
        <w:rPr>
          <w:i/>
        </w:rPr>
        <w:t>Ver ficha de empleado</w:t>
      </w:r>
      <w:r w:rsidR="001A397F">
        <w:t>.</w:t>
      </w:r>
    </w:p>
    <w:p w:rsidR="00B679D1" w:rsidRDefault="008F78EC" w:rsidP="001A397F">
      <w:r>
        <w:t>El sistema, cuando el</w:t>
      </w:r>
      <w:r w:rsidR="00B679D1">
        <w:t xml:space="preserve"> usuario haya seleccionado la opción de ver </w:t>
      </w:r>
      <w:r>
        <w:t>la</w:t>
      </w:r>
      <w:r w:rsidR="00B679D1">
        <w:t xml:space="preserve"> ficha de un empleado, comprueba si los permisos del usuario son correctos.</w:t>
      </w:r>
      <w:r>
        <w:t xml:space="preserve"> </w:t>
      </w:r>
      <w:r w:rsidR="00B679D1">
        <w:t>De no serlo</w:t>
      </w:r>
      <w:r>
        <w:t>,</w:t>
      </w:r>
      <w:r w:rsidR="00B679D1">
        <w:t xml:space="preserve"> se producirá un mensaje de error y se saldrá de la ejecución de la tarea pero </w:t>
      </w:r>
      <w:r w:rsidR="00312A89">
        <w:t>si son correctos</w:t>
      </w:r>
      <w:r w:rsidR="00B679D1">
        <w:t xml:space="preserve"> el sistema pedirá la información del empleado a la base de datos.</w:t>
      </w:r>
    </w:p>
    <w:p w:rsidR="00B679D1" w:rsidRDefault="00B679D1" w:rsidP="001A397F">
      <w:r>
        <w:t>Si la base de datos no encuentra el empleado</w:t>
      </w:r>
      <w:r w:rsidR="00CC62F1">
        <w:t>, fallará y mostrará</w:t>
      </w:r>
      <w:r>
        <w:t xml:space="preserve"> mensaje de error en caso contrario el sistema mostrará o un empleado PAS o un empleado PDI.</w:t>
      </w:r>
    </w:p>
    <w:p w:rsidR="00B679D1" w:rsidRDefault="00B679D1" w:rsidP="00B679D1">
      <w:r>
        <w:rPr>
          <w:lang w:eastAsia="es-ES"/>
        </w:rPr>
        <w:drawing>
          <wp:inline distT="0" distB="0" distL="0" distR="0" wp14:anchorId="1587E796" wp14:editId="19CC17FF">
            <wp:extent cx="5340350" cy="2514600"/>
            <wp:effectExtent l="0" t="0" r="0" b="0"/>
            <wp:docPr id="3" name="Imagen 3" descr="DiagramaDeActividades_VerFichadeEmpl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iagramaDeActividades_VerFichadeEmplead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40350" cy="2514600"/>
                    </a:xfrm>
                    <a:prstGeom prst="rect">
                      <a:avLst/>
                    </a:prstGeom>
                    <a:noFill/>
                    <a:ln>
                      <a:noFill/>
                    </a:ln>
                  </pic:spPr>
                </pic:pic>
              </a:graphicData>
            </a:graphic>
          </wp:inline>
        </w:drawing>
      </w:r>
    </w:p>
    <w:p w:rsidR="00B679D1" w:rsidRDefault="008B20CB" w:rsidP="008B20CB">
      <w:pPr>
        <w:pStyle w:val="Ttulo3"/>
      </w:pPr>
      <w:r>
        <w:t>Login</w:t>
      </w:r>
    </w:p>
    <w:p w:rsidR="00B679D1" w:rsidRPr="008B20CB" w:rsidRDefault="00B679D1" w:rsidP="00B679D1">
      <w:r>
        <w:t xml:space="preserve">En el diagrama de actividades siguiente corresponde con el caso de uso </w:t>
      </w:r>
      <w:r w:rsidRPr="008B20CB">
        <w:t xml:space="preserve">de </w:t>
      </w:r>
      <w:r w:rsidR="008B20CB" w:rsidRPr="008B20CB">
        <w:rPr>
          <w:i/>
        </w:rPr>
        <w:t>Login</w:t>
      </w:r>
      <w:r w:rsidRPr="008B20CB">
        <w:t>.</w:t>
      </w:r>
    </w:p>
    <w:p w:rsidR="00B679D1" w:rsidRDefault="00B679D1" w:rsidP="00B679D1">
      <w:r>
        <w:t xml:space="preserve">El sistema muestra la pantalla de inicio de sesión y le pide al usuario el nombre y la contraseña. </w:t>
      </w:r>
      <w:r w:rsidR="008B20CB">
        <w:t>Tras leer esos datos, comprueba si son correctos con la base de datos</w:t>
      </w:r>
      <w:r>
        <w:t>. Si son correctos muestra la pantalla de selección de actividad</w:t>
      </w:r>
      <w:r w:rsidR="008B20CB">
        <w:t>, pero</w:t>
      </w:r>
      <w:r>
        <w:t xml:space="preserve"> de lo contrario muestra un mensaje de error y vuelve a la pantalla de inicio de sesión.</w:t>
      </w:r>
    </w:p>
    <w:p w:rsidR="00B679D1" w:rsidRDefault="00B679D1" w:rsidP="00B679D1"/>
    <w:p w:rsidR="00B679D1" w:rsidRDefault="00B679D1" w:rsidP="00B679D1">
      <w:r>
        <w:rPr>
          <w:lang w:eastAsia="es-ES"/>
        </w:rPr>
        <w:lastRenderedPageBreak/>
        <w:drawing>
          <wp:inline distT="0" distB="0" distL="0" distR="0" wp14:anchorId="45C15572" wp14:editId="24F7DF04">
            <wp:extent cx="5346700" cy="3670300"/>
            <wp:effectExtent l="0" t="0" r="6350" b="6350"/>
            <wp:docPr id="2" name="Imagen 2" descr="DiagramaDeActividades_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agramaDeActividades_Logi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6700" cy="3670300"/>
                    </a:xfrm>
                    <a:prstGeom prst="rect">
                      <a:avLst/>
                    </a:prstGeom>
                    <a:noFill/>
                    <a:ln>
                      <a:noFill/>
                    </a:ln>
                  </pic:spPr>
                </pic:pic>
              </a:graphicData>
            </a:graphic>
          </wp:inline>
        </w:drawing>
      </w:r>
    </w:p>
    <w:p w:rsidR="00B679D1" w:rsidRDefault="00107980" w:rsidP="00107980">
      <w:pPr>
        <w:pStyle w:val="Ttulo3"/>
      </w:pPr>
      <w:r>
        <w:t>Añadir usuario</w:t>
      </w:r>
    </w:p>
    <w:p w:rsidR="00CC6C2D" w:rsidRDefault="00B679D1" w:rsidP="00B679D1">
      <w:pPr>
        <w:rPr>
          <w:lang w:eastAsia="es-ES"/>
        </w:rPr>
      </w:pPr>
      <w:r>
        <w:t xml:space="preserve">En el diagrama de actividades siguiente corresponde con el caso de uso de </w:t>
      </w:r>
      <w:r w:rsidR="002F4D6A" w:rsidRPr="002F4D6A">
        <w:rPr>
          <w:i/>
        </w:rPr>
        <w:t>Añadir usuario</w:t>
      </w:r>
      <w:r>
        <w:t>.</w:t>
      </w:r>
      <w:r w:rsidR="00CC6C2D" w:rsidRPr="00CC6C2D">
        <w:rPr>
          <w:lang w:eastAsia="es-ES"/>
        </w:rPr>
        <w:t xml:space="preserve"> </w:t>
      </w:r>
    </w:p>
    <w:p w:rsidR="00CC6C2D" w:rsidRDefault="00CC6C2D" w:rsidP="00CC6C2D">
      <w:r>
        <w:t>Cuando el usuario selecciona la opción de añadir otro usuario, el sistema le pide al usuario que introduzca que tipo de usuario desea crear. Entonces el usuario escribe dicho dato y el sistema pide a la base de datos los datos correspondientes a ese nuevo empleado. Inmediatamente el sistema recibe esos datos y comprueba si son correctos o no.</w:t>
      </w:r>
    </w:p>
    <w:p w:rsidR="00CC6C2D" w:rsidRDefault="00CC6C2D" w:rsidP="00CC6C2D">
      <w:r>
        <w:t>El sistema comprueba si esos datos son correctos o no, si todos los campos están rellenos y si el usuario existe o no. Si cualquiera de estas comprobaciones falla, el sistema mostrará un mensaje de error y finalizará esa tarea. Finalmente, si todas las comprobaciones son correctas, el sistema añadirá el nuevo usuario.</w:t>
      </w:r>
    </w:p>
    <w:p w:rsidR="00CC6C2D" w:rsidRPr="00CC6C2D" w:rsidRDefault="00CC6C2D" w:rsidP="00B679D1">
      <w:pPr>
        <w:rPr>
          <w:lang w:eastAsia="es-ES"/>
        </w:rPr>
      </w:pPr>
    </w:p>
    <w:p w:rsidR="00B679D1" w:rsidRDefault="00CC6C2D" w:rsidP="00B679D1">
      <w:r>
        <w:rPr>
          <w:lang w:eastAsia="es-ES"/>
        </w:rPr>
        <w:lastRenderedPageBreak/>
        <w:drawing>
          <wp:inline distT="0" distB="0" distL="0" distR="0" wp14:anchorId="3D818C32" wp14:editId="2DEC2BC3">
            <wp:extent cx="5340350" cy="4083050"/>
            <wp:effectExtent l="0" t="0" r="0" b="0"/>
            <wp:docPr id="1" name="Imagen 1" descr="DiagramaDeActividades_Añadir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iagramaDeActividades_AñadirUsuari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0350" cy="4083050"/>
                    </a:xfrm>
                    <a:prstGeom prst="rect">
                      <a:avLst/>
                    </a:prstGeom>
                    <a:noFill/>
                    <a:ln>
                      <a:noFill/>
                    </a:ln>
                  </pic:spPr>
                </pic:pic>
              </a:graphicData>
            </a:graphic>
          </wp:inline>
        </w:drawing>
      </w:r>
    </w:p>
    <w:p w:rsidR="00057ACD" w:rsidRPr="00217E2D" w:rsidRDefault="00057ACD" w:rsidP="00217E2D"/>
    <w:p w:rsidR="00E80220" w:rsidRDefault="00D16FEC" w:rsidP="008C2AC1">
      <w:pPr>
        <w:pStyle w:val="Ttulo1"/>
      </w:pPr>
      <w:bookmarkStart w:id="4" w:name="_Toc452087784"/>
      <w:r>
        <w:lastRenderedPageBreak/>
        <w:t>Pruebas</w:t>
      </w:r>
      <w:bookmarkEnd w:id="4"/>
    </w:p>
    <w:p w:rsidR="00E80220" w:rsidRPr="00D5672C" w:rsidRDefault="00D16FEC" w:rsidP="00482C7F">
      <w:r>
        <w:t>En est</w:t>
      </w:r>
      <w:r w:rsidR="00D85621">
        <w:t>e apartado trataremos 5 pruebas para 5 casos de uso distintos: “Login”, “Añadir Empleado”, “Añadir Usuario”, “Ver Ficha de Empleado” y “Realizar una búqueda”.</w:t>
      </w:r>
    </w:p>
    <w:p w:rsidR="00E80220" w:rsidRDefault="00463E6D" w:rsidP="00350091">
      <w:pPr>
        <w:pStyle w:val="Listaconnmeros2"/>
        <w:numPr>
          <w:ilvl w:val="0"/>
          <w:numId w:val="0"/>
        </w:numPr>
      </w:pPr>
      <w:r>
        <w:t>Para cada caso de prueba seguiremos este esquema:</w:t>
      </w:r>
    </w:p>
    <w:p w:rsidR="00463E6D" w:rsidRDefault="00463E6D" w:rsidP="00463E6D">
      <w:pPr>
        <w:pStyle w:val="Listaconnmeros2"/>
        <w:numPr>
          <w:ilvl w:val="0"/>
          <w:numId w:val="22"/>
        </w:numPr>
        <w:ind w:left="284" w:hanging="284"/>
      </w:pPr>
      <w:r>
        <w:t>Introducción</w:t>
      </w:r>
    </w:p>
    <w:p w:rsidR="00463E6D" w:rsidRDefault="00463E6D" w:rsidP="00463E6D">
      <w:pPr>
        <w:pStyle w:val="Listaconnmeros2"/>
        <w:numPr>
          <w:ilvl w:val="0"/>
          <w:numId w:val="22"/>
        </w:numPr>
        <w:ind w:left="284" w:hanging="284"/>
      </w:pPr>
      <w:r>
        <w:t>Validación de datos</w:t>
      </w:r>
    </w:p>
    <w:p w:rsidR="00463E6D" w:rsidRDefault="00463E6D" w:rsidP="00463E6D">
      <w:pPr>
        <w:pStyle w:val="Listaconnmeros2"/>
        <w:numPr>
          <w:ilvl w:val="1"/>
          <w:numId w:val="22"/>
        </w:numPr>
        <w:tabs>
          <w:tab w:val="left" w:pos="426"/>
        </w:tabs>
      </w:pPr>
      <w:r>
        <w:t>Descripción</w:t>
      </w:r>
    </w:p>
    <w:p w:rsidR="00971F79" w:rsidRDefault="00C521A2" w:rsidP="00463E6D">
      <w:pPr>
        <w:pStyle w:val="Listaconnmeros2"/>
        <w:numPr>
          <w:ilvl w:val="1"/>
          <w:numId w:val="22"/>
        </w:numPr>
        <w:tabs>
          <w:tab w:val="left" w:pos="426"/>
        </w:tabs>
      </w:pPr>
      <w:r>
        <w:t>Condiciones de ejecución</w:t>
      </w:r>
    </w:p>
    <w:p w:rsidR="00463E6D" w:rsidRDefault="00463E6D" w:rsidP="00463E6D">
      <w:pPr>
        <w:pStyle w:val="Listaconnmeros2"/>
        <w:numPr>
          <w:ilvl w:val="1"/>
          <w:numId w:val="22"/>
        </w:numPr>
        <w:tabs>
          <w:tab w:val="left" w:pos="426"/>
        </w:tabs>
      </w:pPr>
      <w:r>
        <w:t>Entrada</w:t>
      </w:r>
    </w:p>
    <w:p w:rsidR="00463E6D" w:rsidRDefault="0064063C" w:rsidP="00463E6D">
      <w:pPr>
        <w:pStyle w:val="Listaconnmeros2"/>
        <w:numPr>
          <w:ilvl w:val="1"/>
          <w:numId w:val="22"/>
        </w:numPr>
        <w:tabs>
          <w:tab w:val="left" w:pos="426"/>
        </w:tabs>
      </w:pPr>
      <w:r>
        <w:t>Validaciones</w:t>
      </w:r>
    </w:p>
    <w:p w:rsidR="00463E6D" w:rsidRDefault="00463E6D" w:rsidP="00463E6D">
      <w:pPr>
        <w:pStyle w:val="Listaconnmeros2"/>
        <w:numPr>
          <w:ilvl w:val="1"/>
          <w:numId w:val="22"/>
        </w:numPr>
        <w:tabs>
          <w:tab w:val="left" w:pos="426"/>
        </w:tabs>
      </w:pPr>
      <w:r>
        <w:t>Resultado esperado</w:t>
      </w:r>
    </w:p>
    <w:p w:rsidR="00463E6D" w:rsidRDefault="00463E6D" w:rsidP="00350091">
      <w:pPr>
        <w:pStyle w:val="Listaconnmeros2"/>
        <w:numPr>
          <w:ilvl w:val="0"/>
          <w:numId w:val="0"/>
        </w:numPr>
      </w:pPr>
    </w:p>
    <w:p w:rsidR="0064063C" w:rsidRPr="00463E6D" w:rsidRDefault="0064063C" w:rsidP="00A2540B">
      <w:pPr>
        <w:pStyle w:val="Ttulo3"/>
      </w:pPr>
      <w:r w:rsidRPr="00463E6D">
        <w:t xml:space="preserve">Caso de Prueba: </w:t>
      </w:r>
      <w:r>
        <w:t>Login</w:t>
      </w:r>
    </w:p>
    <w:p w:rsidR="0064063C" w:rsidRDefault="0064063C" w:rsidP="0064063C">
      <w:pPr>
        <w:pStyle w:val="Listaconnmeros2"/>
        <w:numPr>
          <w:ilvl w:val="0"/>
          <w:numId w:val="0"/>
        </w:numPr>
      </w:pPr>
    </w:p>
    <w:p w:rsidR="0064063C" w:rsidRPr="004C6423" w:rsidRDefault="0064063C" w:rsidP="0064063C">
      <w:pPr>
        <w:pStyle w:val="Listaconnmeros2"/>
        <w:numPr>
          <w:ilvl w:val="0"/>
          <w:numId w:val="24"/>
        </w:numPr>
        <w:ind w:left="284" w:hanging="284"/>
        <w:rPr>
          <w:u w:val="single"/>
        </w:rPr>
      </w:pPr>
      <w:r w:rsidRPr="004C6423">
        <w:rPr>
          <w:u w:val="single"/>
        </w:rPr>
        <w:t>Introducción</w:t>
      </w:r>
    </w:p>
    <w:p w:rsidR="0064063C" w:rsidRDefault="0064063C" w:rsidP="0064063C">
      <w:pPr>
        <w:pStyle w:val="Listaconnmeros2"/>
        <w:numPr>
          <w:ilvl w:val="0"/>
          <w:numId w:val="0"/>
        </w:numPr>
      </w:pPr>
    </w:p>
    <w:p w:rsidR="0064063C" w:rsidRDefault="0064063C" w:rsidP="0064063C">
      <w:pPr>
        <w:pStyle w:val="Listaconnmeros2"/>
        <w:numPr>
          <w:ilvl w:val="0"/>
          <w:numId w:val="0"/>
        </w:numPr>
      </w:pPr>
      <w:r w:rsidRPr="0064063C">
        <w:t>Este artefacto cubre el conjunto de pruebas realizadas sobre el Caso de Uso Login.</w:t>
      </w:r>
    </w:p>
    <w:p w:rsidR="0064063C" w:rsidRDefault="0064063C" w:rsidP="0064063C">
      <w:pPr>
        <w:pStyle w:val="Listaconnmeros2"/>
        <w:numPr>
          <w:ilvl w:val="0"/>
          <w:numId w:val="0"/>
        </w:numPr>
      </w:pPr>
    </w:p>
    <w:p w:rsidR="0064063C" w:rsidRPr="004A0A4C" w:rsidRDefault="0064063C" w:rsidP="004A0A4C">
      <w:pPr>
        <w:pStyle w:val="Listaconnmeros2"/>
        <w:numPr>
          <w:ilvl w:val="0"/>
          <w:numId w:val="24"/>
        </w:numPr>
        <w:ind w:left="284" w:hanging="284"/>
        <w:rPr>
          <w:u w:val="single"/>
        </w:rPr>
      </w:pPr>
      <w:r w:rsidRPr="004C6423">
        <w:rPr>
          <w:u w:val="single"/>
        </w:rPr>
        <w:t>Validación de datos</w:t>
      </w:r>
    </w:p>
    <w:p w:rsidR="0064063C" w:rsidRPr="004A0A4C" w:rsidRDefault="0064063C" w:rsidP="004A0A4C">
      <w:pPr>
        <w:pStyle w:val="Listaconnmeros2"/>
        <w:numPr>
          <w:ilvl w:val="1"/>
          <w:numId w:val="24"/>
        </w:numPr>
        <w:ind w:left="284" w:firstLine="0"/>
        <w:rPr>
          <w:u w:val="single"/>
        </w:rPr>
      </w:pPr>
      <w:r w:rsidRPr="004C6423">
        <w:rPr>
          <w:u w:val="single"/>
        </w:rPr>
        <w:t>Descripción</w:t>
      </w:r>
    </w:p>
    <w:p w:rsidR="0064063C" w:rsidRDefault="0064063C" w:rsidP="004A0A4C">
      <w:pPr>
        <w:ind w:left="284"/>
      </w:pPr>
      <w:r w:rsidRPr="0064063C">
        <w:t>La aplicación comprueba que el nombre y la contraseña introducidas por el usuario son correctas.</w:t>
      </w:r>
    </w:p>
    <w:p w:rsidR="0064063C" w:rsidRPr="0064063C" w:rsidRDefault="0064063C" w:rsidP="0064063C">
      <w:pPr>
        <w:pStyle w:val="Listaconnmeros2"/>
        <w:numPr>
          <w:ilvl w:val="1"/>
          <w:numId w:val="24"/>
        </w:numPr>
        <w:ind w:left="284" w:firstLine="0"/>
        <w:rPr>
          <w:u w:val="single"/>
        </w:rPr>
      </w:pPr>
      <w:r w:rsidRPr="0064063C">
        <w:rPr>
          <w:u w:val="single"/>
        </w:rPr>
        <w:t>Condiciones de ejecución</w:t>
      </w:r>
    </w:p>
    <w:p w:rsidR="0064063C" w:rsidRDefault="0064063C" w:rsidP="004A0A4C">
      <w:pPr>
        <w:ind w:left="284"/>
      </w:pPr>
      <w:r w:rsidRPr="0064063C">
        <w:t>El usuario se encuentra en la pantalla de inicio de sesión.</w:t>
      </w:r>
    </w:p>
    <w:p w:rsidR="0064063C" w:rsidRDefault="0064063C" w:rsidP="0064063C">
      <w:pPr>
        <w:pStyle w:val="Listaconnmeros2"/>
        <w:numPr>
          <w:ilvl w:val="1"/>
          <w:numId w:val="24"/>
        </w:numPr>
        <w:ind w:left="284" w:firstLine="0"/>
        <w:rPr>
          <w:u w:val="single"/>
        </w:rPr>
      </w:pPr>
      <w:r w:rsidRPr="00D86443">
        <w:rPr>
          <w:u w:val="single"/>
        </w:rPr>
        <w:t>Entrada</w:t>
      </w:r>
    </w:p>
    <w:p w:rsidR="0064063C" w:rsidRDefault="0064063C" w:rsidP="004A0A4C">
      <w:pPr>
        <w:ind w:left="284"/>
      </w:pPr>
      <w:r w:rsidRPr="0064063C">
        <w:t>El usuario introduce nombre y contraseña.</w:t>
      </w:r>
    </w:p>
    <w:p w:rsidR="004A0A4C" w:rsidRDefault="0064063C" w:rsidP="004A0A4C">
      <w:pPr>
        <w:pStyle w:val="Listaconnmeros2"/>
        <w:numPr>
          <w:ilvl w:val="1"/>
          <w:numId w:val="24"/>
        </w:numPr>
        <w:ind w:left="284" w:firstLine="0"/>
        <w:rPr>
          <w:u w:val="single"/>
        </w:rPr>
      </w:pPr>
      <w:r w:rsidRPr="0064063C">
        <w:rPr>
          <w:u w:val="single"/>
        </w:rPr>
        <w:t>Validaciones</w:t>
      </w:r>
    </w:p>
    <w:p w:rsidR="0064063C" w:rsidRPr="004A0A4C" w:rsidRDefault="0064063C" w:rsidP="004A0A4C">
      <w:pPr>
        <w:ind w:left="284"/>
        <w:rPr>
          <w:u w:val="single"/>
        </w:rPr>
      </w:pPr>
      <w:r w:rsidRPr="0064063C">
        <w:t>La aplicación conecta con la base de datos verificando la ex</w:t>
      </w:r>
      <w:r>
        <w:t xml:space="preserve">istencia o no del nombre; y, en </w:t>
      </w:r>
      <w:r w:rsidRPr="0064063C">
        <w:t>caso de que exista, procede a comprobar si la contraseña introducida por el usuario se corresponde con la contraseña real del usuario.</w:t>
      </w:r>
    </w:p>
    <w:p w:rsidR="00745FDD" w:rsidRPr="0064063C" w:rsidRDefault="00745FDD" w:rsidP="0064063C">
      <w:pPr>
        <w:pStyle w:val="Listaconnmeros2"/>
        <w:numPr>
          <w:ilvl w:val="0"/>
          <w:numId w:val="0"/>
        </w:numPr>
        <w:ind w:left="284"/>
      </w:pPr>
    </w:p>
    <w:p w:rsidR="0064063C" w:rsidRPr="004A0A4C" w:rsidRDefault="0064063C" w:rsidP="004A0A4C">
      <w:pPr>
        <w:pStyle w:val="Listaconnmeros2"/>
        <w:numPr>
          <w:ilvl w:val="1"/>
          <w:numId w:val="24"/>
        </w:numPr>
        <w:ind w:left="0" w:firstLine="0"/>
        <w:rPr>
          <w:u w:val="single"/>
        </w:rPr>
      </w:pPr>
      <w:r w:rsidRPr="0064063C">
        <w:rPr>
          <w:u w:val="single"/>
        </w:rPr>
        <w:lastRenderedPageBreak/>
        <w:t>Resultado esperado</w:t>
      </w:r>
    </w:p>
    <w:p w:rsidR="0064063C" w:rsidRPr="0064063C" w:rsidRDefault="0064063C" w:rsidP="004A0A4C">
      <w:r w:rsidRPr="0064063C">
        <w:t>Si la validación anterior tiene resultado positivo, el usuario inicia sesión y se le muestra la vista de selección de actividad. Si el resultado es negativo, la aplicación muestra un error, y espera un nuevo inicio de sesión.</w:t>
      </w:r>
    </w:p>
    <w:p w:rsidR="0064063C" w:rsidRDefault="0064063C" w:rsidP="00350091">
      <w:pPr>
        <w:pStyle w:val="Listaconnmeros2"/>
        <w:numPr>
          <w:ilvl w:val="0"/>
          <w:numId w:val="0"/>
        </w:numPr>
      </w:pPr>
    </w:p>
    <w:p w:rsidR="0064063C" w:rsidRPr="007E5A84" w:rsidRDefault="0064063C" w:rsidP="00A2540B">
      <w:pPr>
        <w:pStyle w:val="Ttulo3"/>
      </w:pPr>
      <w:r w:rsidRPr="007E5A84">
        <w:t>Caso de Prueba: Añadir Empleado</w:t>
      </w:r>
    </w:p>
    <w:p w:rsidR="0064063C" w:rsidRDefault="0064063C" w:rsidP="0064063C">
      <w:pPr>
        <w:pStyle w:val="Listaconnmeros2"/>
        <w:numPr>
          <w:ilvl w:val="0"/>
          <w:numId w:val="0"/>
        </w:numPr>
      </w:pPr>
    </w:p>
    <w:p w:rsidR="0064063C" w:rsidRPr="004C6423" w:rsidRDefault="0064063C" w:rsidP="0064063C">
      <w:pPr>
        <w:pStyle w:val="Listaconnmeros2"/>
        <w:numPr>
          <w:ilvl w:val="0"/>
          <w:numId w:val="25"/>
        </w:numPr>
        <w:ind w:left="284" w:hanging="284"/>
        <w:rPr>
          <w:u w:val="single"/>
        </w:rPr>
      </w:pPr>
      <w:r w:rsidRPr="004C6423">
        <w:rPr>
          <w:u w:val="single"/>
        </w:rPr>
        <w:t>Introducción</w:t>
      </w:r>
    </w:p>
    <w:p w:rsidR="0064063C" w:rsidRDefault="0064063C" w:rsidP="0064063C">
      <w:pPr>
        <w:pStyle w:val="Listaconnmeros2"/>
        <w:numPr>
          <w:ilvl w:val="0"/>
          <w:numId w:val="0"/>
        </w:numPr>
      </w:pPr>
    </w:p>
    <w:p w:rsidR="0064063C" w:rsidRDefault="0064063C" w:rsidP="0064063C">
      <w:pPr>
        <w:pStyle w:val="Listaconnmeros2"/>
        <w:numPr>
          <w:ilvl w:val="0"/>
          <w:numId w:val="0"/>
        </w:numPr>
      </w:pPr>
      <w:r w:rsidRPr="0064063C">
        <w:t>Este artefacto cubre el conjunto de pruebas realizadas sobre el Caso de Uso Alta Empleado.</w:t>
      </w:r>
    </w:p>
    <w:p w:rsidR="0064063C" w:rsidRDefault="0064063C" w:rsidP="0064063C">
      <w:pPr>
        <w:pStyle w:val="Listaconnmeros2"/>
        <w:numPr>
          <w:ilvl w:val="0"/>
          <w:numId w:val="0"/>
        </w:numPr>
      </w:pPr>
    </w:p>
    <w:p w:rsidR="0064063C" w:rsidRPr="004C6423" w:rsidRDefault="0064063C" w:rsidP="0064063C">
      <w:pPr>
        <w:pStyle w:val="Listaconnmeros2"/>
        <w:numPr>
          <w:ilvl w:val="0"/>
          <w:numId w:val="25"/>
        </w:numPr>
        <w:ind w:left="284" w:hanging="284"/>
        <w:rPr>
          <w:u w:val="single"/>
        </w:rPr>
      </w:pPr>
      <w:r w:rsidRPr="004C6423">
        <w:rPr>
          <w:u w:val="single"/>
        </w:rPr>
        <w:t>Validación de datos</w:t>
      </w:r>
    </w:p>
    <w:p w:rsidR="0064063C" w:rsidRDefault="0064063C" w:rsidP="0064063C">
      <w:pPr>
        <w:pStyle w:val="Listaconnmeros2"/>
        <w:numPr>
          <w:ilvl w:val="0"/>
          <w:numId w:val="0"/>
        </w:numPr>
      </w:pPr>
    </w:p>
    <w:p w:rsidR="0064063C" w:rsidRPr="004C6423" w:rsidRDefault="0064063C" w:rsidP="0064063C">
      <w:pPr>
        <w:pStyle w:val="Listaconnmeros2"/>
        <w:numPr>
          <w:ilvl w:val="1"/>
          <w:numId w:val="25"/>
        </w:numPr>
        <w:ind w:left="284" w:firstLine="0"/>
        <w:rPr>
          <w:u w:val="single"/>
        </w:rPr>
      </w:pPr>
      <w:r w:rsidRPr="004C6423">
        <w:rPr>
          <w:u w:val="single"/>
        </w:rPr>
        <w:t>Descripción</w:t>
      </w:r>
    </w:p>
    <w:p w:rsidR="0064063C" w:rsidRDefault="0064063C" w:rsidP="0064063C">
      <w:pPr>
        <w:pStyle w:val="Listaconnmeros2"/>
        <w:numPr>
          <w:ilvl w:val="0"/>
          <w:numId w:val="0"/>
        </w:numPr>
        <w:ind w:left="284"/>
      </w:pPr>
    </w:p>
    <w:p w:rsidR="0064063C" w:rsidRDefault="0064063C" w:rsidP="0064063C">
      <w:pPr>
        <w:pStyle w:val="Listaconnmeros2"/>
        <w:numPr>
          <w:ilvl w:val="0"/>
          <w:numId w:val="0"/>
        </w:numPr>
        <w:ind w:left="284"/>
      </w:pPr>
      <w:r w:rsidRPr="0064063C">
        <w:t>La aplicación comprueba los permisos que tiene el usuario que va a añadir el empleado y los datos del empleado a añadir.</w:t>
      </w:r>
    </w:p>
    <w:p w:rsidR="0064063C" w:rsidRDefault="0064063C" w:rsidP="0064063C">
      <w:pPr>
        <w:pStyle w:val="Listaconnmeros2"/>
        <w:numPr>
          <w:ilvl w:val="0"/>
          <w:numId w:val="0"/>
        </w:numPr>
        <w:ind w:left="284"/>
      </w:pPr>
    </w:p>
    <w:p w:rsidR="0064063C" w:rsidRPr="0064063C" w:rsidRDefault="0064063C" w:rsidP="0064063C">
      <w:pPr>
        <w:pStyle w:val="Listaconnmeros2"/>
        <w:numPr>
          <w:ilvl w:val="1"/>
          <w:numId w:val="25"/>
        </w:numPr>
        <w:ind w:left="284" w:firstLine="0"/>
        <w:rPr>
          <w:u w:val="single"/>
        </w:rPr>
      </w:pPr>
      <w:r w:rsidRPr="0064063C">
        <w:rPr>
          <w:u w:val="single"/>
        </w:rPr>
        <w:t>Condiciones de ejecución</w:t>
      </w:r>
    </w:p>
    <w:p w:rsidR="0064063C" w:rsidRDefault="0064063C" w:rsidP="0064063C">
      <w:pPr>
        <w:pStyle w:val="Listaconnmeros2"/>
        <w:numPr>
          <w:ilvl w:val="0"/>
          <w:numId w:val="0"/>
        </w:numPr>
        <w:ind w:left="284"/>
      </w:pPr>
    </w:p>
    <w:p w:rsidR="0064063C" w:rsidRDefault="0064063C" w:rsidP="0064063C">
      <w:pPr>
        <w:pStyle w:val="Listaconnmeros2"/>
        <w:numPr>
          <w:ilvl w:val="0"/>
          <w:numId w:val="0"/>
        </w:numPr>
        <w:ind w:left="284"/>
      </w:pPr>
      <w:r w:rsidRPr="0064063C">
        <w:t xml:space="preserve">El usuario ha iniciado la sesión, ha introducido el tipo de empleado que va a ser y se encuentra en el formulario </w:t>
      </w:r>
      <w:r w:rsidRPr="00AC6288">
        <w:rPr>
          <w:b/>
          <w:i/>
        </w:rPr>
        <w:t>EmpleadoPAS</w:t>
      </w:r>
      <w:r w:rsidRPr="0064063C">
        <w:t xml:space="preserve"> o </w:t>
      </w:r>
      <w:r w:rsidRPr="00AC6288">
        <w:rPr>
          <w:b/>
          <w:i/>
        </w:rPr>
        <w:t>EmpleadoPDI</w:t>
      </w:r>
      <w:r w:rsidRPr="0064063C">
        <w:t>.</w:t>
      </w:r>
    </w:p>
    <w:p w:rsidR="0064063C" w:rsidRDefault="0064063C" w:rsidP="0064063C">
      <w:pPr>
        <w:pStyle w:val="Listaconnmeros2"/>
        <w:numPr>
          <w:ilvl w:val="0"/>
          <w:numId w:val="0"/>
        </w:numPr>
        <w:ind w:left="284"/>
      </w:pPr>
    </w:p>
    <w:p w:rsidR="0064063C" w:rsidRDefault="0064063C" w:rsidP="0064063C">
      <w:pPr>
        <w:pStyle w:val="Listaconnmeros2"/>
        <w:numPr>
          <w:ilvl w:val="1"/>
          <w:numId w:val="25"/>
        </w:numPr>
        <w:ind w:left="284" w:firstLine="0"/>
        <w:rPr>
          <w:u w:val="single"/>
        </w:rPr>
      </w:pPr>
      <w:r w:rsidRPr="00D86443">
        <w:rPr>
          <w:u w:val="single"/>
        </w:rPr>
        <w:t>Entrada</w:t>
      </w:r>
    </w:p>
    <w:p w:rsidR="0064063C" w:rsidRPr="0064063C" w:rsidRDefault="0064063C" w:rsidP="0064063C">
      <w:pPr>
        <w:pStyle w:val="Listaconnmeros2"/>
        <w:numPr>
          <w:ilvl w:val="0"/>
          <w:numId w:val="0"/>
        </w:numPr>
        <w:ind w:left="284"/>
      </w:pPr>
    </w:p>
    <w:p w:rsidR="0064063C" w:rsidRDefault="0064063C" w:rsidP="00534CB1">
      <w:pPr>
        <w:pStyle w:val="Listaconnmeros2"/>
        <w:numPr>
          <w:ilvl w:val="0"/>
          <w:numId w:val="0"/>
        </w:numPr>
        <w:ind w:left="284"/>
      </w:pPr>
      <w:r>
        <w:t>El sistema proporciona la información del usuario que desea dar el alta.</w:t>
      </w:r>
    </w:p>
    <w:p w:rsidR="0064063C" w:rsidRDefault="0064063C" w:rsidP="0064063C">
      <w:pPr>
        <w:pStyle w:val="Listaconnmeros2"/>
        <w:numPr>
          <w:ilvl w:val="0"/>
          <w:numId w:val="0"/>
        </w:numPr>
        <w:ind w:left="284"/>
      </w:pPr>
      <w:r>
        <w:t xml:space="preserve">El usuario primero introduce el tipo de empleado que va a ser: PDI o PAS. Después, introduce los datos del nuevo empleado rellenando el formulario  </w:t>
      </w:r>
      <w:r w:rsidRPr="00AC6288">
        <w:rPr>
          <w:b/>
          <w:i/>
        </w:rPr>
        <w:t>EmpleadoPAS</w:t>
      </w:r>
      <w:r>
        <w:t xml:space="preserve"> o </w:t>
      </w:r>
      <w:r w:rsidRPr="00AC6288">
        <w:rPr>
          <w:b/>
          <w:i/>
        </w:rPr>
        <w:t>EmpleadoPDI</w:t>
      </w:r>
      <w:r>
        <w:t>.</w:t>
      </w:r>
    </w:p>
    <w:p w:rsidR="00534CB1" w:rsidRDefault="00534CB1" w:rsidP="0064063C">
      <w:pPr>
        <w:pStyle w:val="Listaconnmeros2"/>
        <w:numPr>
          <w:ilvl w:val="0"/>
          <w:numId w:val="0"/>
        </w:numPr>
        <w:ind w:left="284"/>
      </w:pPr>
    </w:p>
    <w:p w:rsidR="0064063C" w:rsidRPr="0064063C" w:rsidRDefault="0064063C" w:rsidP="0064063C">
      <w:pPr>
        <w:pStyle w:val="Listaconnmeros2"/>
        <w:numPr>
          <w:ilvl w:val="1"/>
          <w:numId w:val="25"/>
        </w:numPr>
        <w:ind w:left="284" w:firstLine="0"/>
        <w:rPr>
          <w:u w:val="single"/>
        </w:rPr>
      </w:pPr>
      <w:r w:rsidRPr="0064063C">
        <w:rPr>
          <w:u w:val="single"/>
        </w:rPr>
        <w:t>Validaciones</w:t>
      </w:r>
    </w:p>
    <w:p w:rsidR="0064063C" w:rsidRDefault="0064063C" w:rsidP="0064063C">
      <w:pPr>
        <w:pStyle w:val="Listaconnmeros2"/>
        <w:numPr>
          <w:ilvl w:val="0"/>
          <w:numId w:val="0"/>
        </w:numPr>
        <w:ind w:left="284"/>
      </w:pPr>
    </w:p>
    <w:p w:rsidR="00745FDD" w:rsidRDefault="00745FDD" w:rsidP="0064063C">
      <w:pPr>
        <w:pStyle w:val="Listaconnmeros2"/>
        <w:numPr>
          <w:ilvl w:val="0"/>
          <w:numId w:val="0"/>
        </w:numPr>
        <w:ind w:left="284"/>
      </w:pPr>
      <w:r w:rsidRPr="00745FDD">
        <w:t>Tras comprobar que los tipos de datos introducidos por el usuario son correctos, la aplicación comprueba si los permisos del usuario que desea dar el alta son los adecuados para realizar esta operación, que la conexión con la base de datos siga establecida y que el empleado exista o no. El resultado de esta comprobación será positiva si los permisos son los adecuados, la conexión se mantiene establecida y el empleado no existe.</w:t>
      </w:r>
    </w:p>
    <w:p w:rsidR="00745FDD" w:rsidRDefault="00745FDD" w:rsidP="0064063C">
      <w:pPr>
        <w:pStyle w:val="Listaconnmeros2"/>
        <w:numPr>
          <w:ilvl w:val="0"/>
          <w:numId w:val="0"/>
        </w:numPr>
        <w:ind w:left="284"/>
      </w:pPr>
    </w:p>
    <w:p w:rsidR="00745FDD" w:rsidRPr="0064063C" w:rsidRDefault="00745FDD" w:rsidP="0064063C">
      <w:pPr>
        <w:pStyle w:val="Listaconnmeros2"/>
        <w:numPr>
          <w:ilvl w:val="0"/>
          <w:numId w:val="0"/>
        </w:numPr>
        <w:ind w:left="284"/>
      </w:pPr>
    </w:p>
    <w:p w:rsidR="0064063C" w:rsidRPr="0064063C" w:rsidRDefault="0064063C" w:rsidP="0064063C">
      <w:pPr>
        <w:pStyle w:val="Listaconnmeros2"/>
        <w:numPr>
          <w:ilvl w:val="1"/>
          <w:numId w:val="25"/>
        </w:numPr>
        <w:ind w:left="284" w:firstLine="0"/>
        <w:rPr>
          <w:u w:val="single"/>
        </w:rPr>
      </w:pPr>
      <w:r w:rsidRPr="0064063C">
        <w:rPr>
          <w:u w:val="single"/>
        </w:rPr>
        <w:lastRenderedPageBreak/>
        <w:t>Resultado esperado</w:t>
      </w:r>
    </w:p>
    <w:p w:rsidR="0064063C" w:rsidRPr="0064063C" w:rsidRDefault="0064063C" w:rsidP="00745FDD">
      <w:pPr>
        <w:pStyle w:val="Listaconnmeros2"/>
        <w:numPr>
          <w:ilvl w:val="0"/>
          <w:numId w:val="0"/>
        </w:numPr>
        <w:ind w:left="284"/>
      </w:pPr>
    </w:p>
    <w:p w:rsidR="0064063C" w:rsidRDefault="00745FDD" w:rsidP="00745FDD">
      <w:pPr>
        <w:pStyle w:val="Listaconnmeros2"/>
        <w:numPr>
          <w:ilvl w:val="0"/>
          <w:numId w:val="0"/>
        </w:numPr>
        <w:ind w:left="284"/>
      </w:pPr>
      <w:r w:rsidRPr="00745FDD">
        <w:t>Si la validación anterior tiene un resultado positivo, se da de alta el nuevo empleado. Si es negativo, se muestra un mensaje de error. En ambos casos se vuelve a la pantalla anterior.</w:t>
      </w:r>
    </w:p>
    <w:p w:rsidR="0064063C" w:rsidRDefault="0064063C" w:rsidP="00350091">
      <w:pPr>
        <w:pStyle w:val="Listaconnmeros2"/>
        <w:numPr>
          <w:ilvl w:val="0"/>
          <w:numId w:val="0"/>
        </w:numPr>
      </w:pPr>
    </w:p>
    <w:p w:rsidR="00463E6D" w:rsidRPr="007E5A84" w:rsidRDefault="00463E6D" w:rsidP="00A2540B">
      <w:pPr>
        <w:pStyle w:val="Ttulo3"/>
      </w:pPr>
      <w:r w:rsidRPr="007E5A84">
        <w:t>Caso de Prueba: Añadir Usuario</w:t>
      </w:r>
    </w:p>
    <w:p w:rsidR="00D85621" w:rsidRDefault="00D85621" w:rsidP="00350091">
      <w:pPr>
        <w:pStyle w:val="Listaconnmeros2"/>
        <w:numPr>
          <w:ilvl w:val="0"/>
          <w:numId w:val="0"/>
        </w:numPr>
      </w:pPr>
    </w:p>
    <w:p w:rsidR="004C6423" w:rsidRPr="004C6423" w:rsidRDefault="004C6423" w:rsidP="00745FDD">
      <w:pPr>
        <w:pStyle w:val="Listaconnmeros2"/>
        <w:numPr>
          <w:ilvl w:val="0"/>
          <w:numId w:val="26"/>
        </w:numPr>
        <w:ind w:left="284" w:hanging="284"/>
        <w:rPr>
          <w:u w:val="single"/>
        </w:rPr>
      </w:pPr>
      <w:r w:rsidRPr="004C6423">
        <w:rPr>
          <w:u w:val="single"/>
        </w:rPr>
        <w:t>Introducción</w:t>
      </w:r>
    </w:p>
    <w:p w:rsidR="004C6423" w:rsidRDefault="004C6423" w:rsidP="00350091">
      <w:pPr>
        <w:pStyle w:val="Listaconnmeros2"/>
        <w:numPr>
          <w:ilvl w:val="0"/>
          <w:numId w:val="0"/>
        </w:numPr>
      </w:pPr>
    </w:p>
    <w:p w:rsidR="00D85621" w:rsidRDefault="00745FDD" w:rsidP="00350091">
      <w:pPr>
        <w:pStyle w:val="Listaconnmeros2"/>
        <w:numPr>
          <w:ilvl w:val="0"/>
          <w:numId w:val="0"/>
        </w:numPr>
      </w:pPr>
      <w:r w:rsidRPr="00745FDD">
        <w:t>Este artefacto cubre el conjunto de pruebas realizadas sobre el Caso de Uso Alta Usuario.</w:t>
      </w:r>
    </w:p>
    <w:p w:rsidR="00745FDD" w:rsidRDefault="00745FDD" w:rsidP="00350091">
      <w:pPr>
        <w:pStyle w:val="Listaconnmeros2"/>
        <w:numPr>
          <w:ilvl w:val="0"/>
          <w:numId w:val="0"/>
        </w:numPr>
      </w:pPr>
    </w:p>
    <w:p w:rsidR="00D85621" w:rsidRPr="004C6423" w:rsidRDefault="004C6423" w:rsidP="00745FDD">
      <w:pPr>
        <w:pStyle w:val="Listaconnmeros2"/>
        <w:numPr>
          <w:ilvl w:val="0"/>
          <w:numId w:val="26"/>
        </w:numPr>
        <w:ind w:left="284" w:hanging="284"/>
        <w:rPr>
          <w:u w:val="single"/>
        </w:rPr>
      </w:pPr>
      <w:r w:rsidRPr="004C6423">
        <w:rPr>
          <w:u w:val="single"/>
        </w:rPr>
        <w:t>Validación de datos</w:t>
      </w:r>
    </w:p>
    <w:p w:rsidR="00D85621" w:rsidRDefault="00D85621" w:rsidP="00350091">
      <w:pPr>
        <w:pStyle w:val="Listaconnmeros2"/>
        <w:numPr>
          <w:ilvl w:val="0"/>
          <w:numId w:val="0"/>
        </w:numPr>
      </w:pPr>
    </w:p>
    <w:p w:rsidR="004C6423" w:rsidRPr="004C6423" w:rsidRDefault="004C6423" w:rsidP="00745FDD">
      <w:pPr>
        <w:pStyle w:val="Listaconnmeros2"/>
        <w:numPr>
          <w:ilvl w:val="1"/>
          <w:numId w:val="26"/>
        </w:numPr>
        <w:ind w:left="284" w:firstLine="0"/>
        <w:rPr>
          <w:u w:val="single"/>
        </w:rPr>
      </w:pPr>
      <w:r w:rsidRPr="004C6423">
        <w:rPr>
          <w:u w:val="single"/>
        </w:rPr>
        <w:t>Descripción</w:t>
      </w:r>
    </w:p>
    <w:p w:rsidR="004C6423" w:rsidRDefault="004C6423" w:rsidP="00745FDD">
      <w:pPr>
        <w:pStyle w:val="Listaconnmeros2"/>
        <w:numPr>
          <w:ilvl w:val="0"/>
          <w:numId w:val="0"/>
        </w:numPr>
        <w:ind w:left="284"/>
      </w:pPr>
    </w:p>
    <w:p w:rsidR="00D86443" w:rsidRDefault="00745FDD" w:rsidP="00745FDD">
      <w:pPr>
        <w:pStyle w:val="Listaconnmeros2"/>
        <w:numPr>
          <w:ilvl w:val="0"/>
          <w:numId w:val="0"/>
        </w:numPr>
        <w:ind w:left="284"/>
      </w:pPr>
      <w:r w:rsidRPr="00745FDD">
        <w:t>La aplicación comprueba los permisos que tiene el usuario que va a añadir el nuevo usuario y los datos del usuario a añadir.</w:t>
      </w:r>
    </w:p>
    <w:p w:rsidR="00745FDD" w:rsidRDefault="00745FDD" w:rsidP="00745FDD">
      <w:pPr>
        <w:pStyle w:val="Listaconnmeros2"/>
        <w:numPr>
          <w:ilvl w:val="0"/>
          <w:numId w:val="0"/>
        </w:numPr>
        <w:ind w:left="284"/>
      </w:pPr>
    </w:p>
    <w:p w:rsidR="00C521A2" w:rsidRPr="00745FDD" w:rsidRDefault="00C521A2" w:rsidP="00745FDD">
      <w:pPr>
        <w:pStyle w:val="Listaconnmeros2"/>
        <w:numPr>
          <w:ilvl w:val="1"/>
          <w:numId w:val="26"/>
        </w:numPr>
        <w:ind w:left="284" w:firstLine="0"/>
        <w:rPr>
          <w:u w:val="single"/>
        </w:rPr>
      </w:pPr>
      <w:r w:rsidRPr="00745FDD">
        <w:rPr>
          <w:u w:val="single"/>
        </w:rPr>
        <w:t>Condiciones de ejecución</w:t>
      </w:r>
    </w:p>
    <w:p w:rsidR="00C521A2" w:rsidRDefault="00C521A2" w:rsidP="00745FDD">
      <w:pPr>
        <w:pStyle w:val="Listaconnmeros2"/>
        <w:numPr>
          <w:ilvl w:val="0"/>
          <w:numId w:val="0"/>
        </w:numPr>
        <w:ind w:left="284"/>
      </w:pPr>
    </w:p>
    <w:p w:rsidR="00745FDD" w:rsidRDefault="00745FDD" w:rsidP="00745FDD">
      <w:pPr>
        <w:pStyle w:val="Listaconnmeros2"/>
        <w:numPr>
          <w:ilvl w:val="0"/>
          <w:numId w:val="0"/>
        </w:numPr>
        <w:ind w:left="284"/>
      </w:pPr>
      <w:r w:rsidRPr="00745FDD">
        <w:t xml:space="preserve">El usuario ha iniciado la sesión y se encuentra en el formulario </w:t>
      </w:r>
      <w:r w:rsidRPr="00AC6288">
        <w:rPr>
          <w:b/>
          <w:i/>
        </w:rPr>
        <w:t>usuario</w:t>
      </w:r>
      <w:r>
        <w:t>.</w:t>
      </w:r>
    </w:p>
    <w:p w:rsidR="00745FDD" w:rsidRDefault="00745FDD" w:rsidP="00745FDD">
      <w:pPr>
        <w:pStyle w:val="Listaconnmeros2"/>
        <w:numPr>
          <w:ilvl w:val="0"/>
          <w:numId w:val="0"/>
        </w:numPr>
        <w:ind w:left="284"/>
      </w:pPr>
    </w:p>
    <w:p w:rsidR="00D86443" w:rsidRPr="00D86443" w:rsidRDefault="00D86443" w:rsidP="00745FDD">
      <w:pPr>
        <w:pStyle w:val="Listaconnmeros2"/>
        <w:numPr>
          <w:ilvl w:val="1"/>
          <w:numId w:val="26"/>
        </w:numPr>
        <w:ind w:left="284" w:firstLine="0"/>
        <w:rPr>
          <w:u w:val="single"/>
        </w:rPr>
      </w:pPr>
      <w:r w:rsidRPr="00D86443">
        <w:rPr>
          <w:u w:val="single"/>
        </w:rPr>
        <w:t>Entrada</w:t>
      </w:r>
    </w:p>
    <w:p w:rsidR="00D86443" w:rsidRDefault="00D86443" w:rsidP="00745FDD">
      <w:pPr>
        <w:pStyle w:val="Listaconnmeros2"/>
        <w:numPr>
          <w:ilvl w:val="0"/>
          <w:numId w:val="0"/>
        </w:numPr>
        <w:ind w:left="284"/>
      </w:pPr>
    </w:p>
    <w:p w:rsidR="00745FDD" w:rsidRDefault="00745FDD" w:rsidP="00745FDD">
      <w:pPr>
        <w:pStyle w:val="Listaconnmeros2"/>
        <w:numPr>
          <w:ilvl w:val="0"/>
          <w:numId w:val="0"/>
        </w:numPr>
        <w:ind w:left="284"/>
      </w:pPr>
      <w:r>
        <w:t>El sistema proporciona la información del usuario que desea dar el alta.</w:t>
      </w:r>
    </w:p>
    <w:p w:rsidR="00D86443" w:rsidRDefault="00745FDD" w:rsidP="00745FDD">
      <w:pPr>
        <w:pStyle w:val="Listaconnmeros2"/>
        <w:numPr>
          <w:ilvl w:val="0"/>
          <w:numId w:val="0"/>
        </w:numPr>
        <w:ind w:left="284"/>
      </w:pPr>
      <w:r>
        <w:t>El usuario introduce los datos del nuevo us</w:t>
      </w:r>
      <w:r w:rsidR="00AC6288">
        <w:t xml:space="preserve">uario rellenando el formulario </w:t>
      </w:r>
      <w:r w:rsidR="00AC6288">
        <w:rPr>
          <w:b/>
          <w:i/>
        </w:rPr>
        <w:t>u</w:t>
      </w:r>
      <w:r w:rsidRPr="00AC6288">
        <w:rPr>
          <w:b/>
          <w:i/>
        </w:rPr>
        <w:t>suario</w:t>
      </w:r>
    </w:p>
    <w:p w:rsidR="00D86443" w:rsidRDefault="00D86443" w:rsidP="00745FDD">
      <w:pPr>
        <w:pStyle w:val="Listaconnmeros2"/>
        <w:numPr>
          <w:ilvl w:val="0"/>
          <w:numId w:val="0"/>
        </w:numPr>
        <w:ind w:left="284"/>
      </w:pPr>
    </w:p>
    <w:p w:rsidR="00D86443" w:rsidRPr="00745FDD" w:rsidRDefault="00745FDD" w:rsidP="00745FDD">
      <w:pPr>
        <w:pStyle w:val="Listaconnmeros2"/>
        <w:numPr>
          <w:ilvl w:val="1"/>
          <w:numId w:val="26"/>
        </w:numPr>
        <w:ind w:left="284" w:firstLine="0"/>
        <w:rPr>
          <w:u w:val="single"/>
        </w:rPr>
      </w:pPr>
      <w:r w:rsidRPr="00745FDD">
        <w:rPr>
          <w:u w:val="single"/>
        </w:rPr>
        <w:t>Validaciones</w:t>
      </w:r>
    </w:p>
    <w:p w:rsidR="00745FDD" w:rsidRDefault="00745FDD" w:rsidP="00745FDD">
      <w:pPr>
        <w:pStyle w:val="Listaconnmeros2"/>
        <w:numPr>
          <w:ilvl w:val="0"/>
          <w:numId w:val="0"/>
        </w:numPr>
        <w:ind w:left="284"/>
      </w:pPr>
    </w:p>
    <w:p w:rsidR="00745FDD" w:rsidRDefault="00745FDD" w:rsidP="00745FDD">
      <w:pPr>
        <w:pStyle w:val="Listaconnmeros2"/>
        <w:numPr>
          <w:ilvl w:val="0"/>
          <w:numId w:val="0"/>
        </w:numPr>
        <w:ind w:left="284"/>
      </w:pPr>
      <w:r w:rsidRPr="00745FDD">
        <w:t>Tras comprobar que los tipos de datos introducidos por el usuario son correctos, la aplicación comprueba si los permisos del usuario que desea dar el alta son los adecuados para realizar esta operación, que la conexión con la base de datos siga establecida y que el usuario exista o no.  El resultado de esta comprobación será positiva si los permisos son los adecuados, la conexión se mantiene establecida y el usuario no existe.</w:t>
      </w:r>
    </w:p>
    <w:p w:rsidR="00745FDD" w:rsidRDefault="00745FDD" w:rsidP="00745FDD">
      <w:pPr>
        <w:pStyle w:val="Listaconnmeros2"/>
        <w:numPr>
          <w:ilvl w:val="0"/>
          <w:numId w:val="0"/>
        </w:numPr>
        <w:ind w:left="284"/>
      </w:pPr>
    </w:p>
    <w:p w:rsidR="00745FDD" w:rsidRPr="00745FDD" w:rsidRDefault="00745FDD" w:rsidP="00745FDD">
      <w:pPr>
        <w:pStyle w:val="Listaconnmeros2"/>
        <w:numPr>
          <w:ilvl w:val="1"/>
          <w:numId w:val="26"/>
        </w:numPr>
        <w:ind w:left="284" w:firstLine="0"/>
        <w:rPr>
          <w:u w:val="single"/>
        </w:rPr>
      </w:pPr>
      <w:r w:rsidRPr="00745FDD">
        <w:rPr>
          <w:u w:val="single"/>
        </w:rPr>
        <w:t>Resultado esperado</w:t>
      </w:r>
    </w:p>
    <w:p w:rsidR="00745FDD" w:rsidRDefault="00745FDD" w:rsidP="00745FDD">
      <w:pPr>
        <w:pStyle w:val="Listaconnmeros2"/>
        <w:numPr>
          <w:ilvl w:val="0"/>
          <w:numId w:val="0"/>
        </w:numPr>
        <w:ind w:left="284"/>
      </w:pPr>
    </w:p>
    <w:p w:rsidR="00745FDD" w:rsidRDefault="00745FDD" w:rsidP="00745FDD">
      <w:pPr>
        <w:pStyle w:val="Listaconnmeros2"/>
        <w:numPr>
          <w:ilvl w:val="0"/>
          <w:numId w:val="0"/>
        </w:numPr>
        <w:ind w:left="284"/>
      </w:pPr>
      <w:r w:rsidRPr="00745FDD">
        <w:t>Si la validación anterior tiene un resultado positivo, se da de alta el nuevo empleado. Si es negativo, se muestra un mensaje de error. En ambos casos se vuelve a la pantalla anterior.</w:t>
      </w:r>
    </w:p>
    <w:p w:rsidR="004C6423" w:rsidRDefault="004C6423" w:rsidP="00350091">
      <w:pPr>
        <w:pStyle w:val="Listaconnmeros2"/>
        <w:numPr>
          <w:ilvl w:val="0"/>
          <w:numId w:val="0"/>
        </w:numPr>
      </w:pPr>
    </w:p>
    <w:p w:rsidR="00745FDD" w:rsidRPr="007E5A84" w:rsidRDefault="00745FDD" w:rsidP="00A2540B">
      <w:pPr>
        <w:pStyle w:val="Ttulo3"/>
      </w:pPr>
      <w:r w:rsidRPr="007E5A84">
        <w:t>Caso de Prueba: Ver Ficha de Empleado</w:t>
      </w:r>
    </w:p>
    <w:p w:rsidR="00745FDD" w:rsidRDefault="00745FDD" w:rsidP="00745FDD">
      <w:pPr>
        <w:pStyle w:val="Listaconnmeros2"/>
        <w:numPr>
          <w:ilvl w:val="0"/>
          <w:numId w:val="0"/>
        </w:numPr>
      </w:pPr>
    </w:p>
    <w:p w:rsidR="00745FDD" w:rsidRPr="004C6423" w:rsidRDefault="00745FDD" w:rsidP="00745FDD">
      <w:pPr>
        <w:pStyle w:val="Listaconnmeros2"/>
        <w:numPr>
          <w:ilvl w:val="0"/>
          <w:numId w:val="27"/>
        </w:numPr>
        <w:ind w:left="284" w:hanging="284"/>
        <w:rPr>
          <w:u w:val="single"/>
        </w:rPr>
      </w:pPr>
      <w:r w:rsidRPr="004C6423">
        <w:rPr>
          <w:u w:val="single"/>
        </w:rPr>
        <w:t>Introducción</w:t>
      </w:r>
    </w:p>
    <w:p w:rsidR="00745FDD" w:rsidRDefault="00745FDD" w:rsidP="00745FDD">
      <w:pPr>
        <w:pStyle w:val="Listaconnmeros2"/>
        <w:numPr>
          <w:ilvl w:val="0"/>
          <w:numId w:val="0"/>
        </w:numPr>
      </w:pPr>
    </w:p>
    <w:p w:rsidR="00745FDD" w:rsidRDefault="00745FDD" w:rsidP="00745FDD">
      <w:pPr>
        <w:pStyle w:val="Listaconnmeros2"/>
        <w:numPr>
          <w:ilvl w:val="0"/>
          <w:numId w:val="0"/>
        </w:numPr>
      </w:pPr>
      <w:r w:rsidRPr="00745FDD">
        <w:t>Este artefacto cubre el conjunto de pruebas realizadas sobre el Caso de Uso Ver Ficha de Empleado.</w:t>
      </w:r>
    </w:p>
    <w:p w:rsidR="00745FDD" w:rsidRDefault="00745FDD" w:rsidP="00745FDD">
      <w:pPr>
        <w:pStyle w:val="Listaconnmeros2"/>
        <w:numPr>
          <w:ilvl w:val="0"/>
          <w:numId w:val="0"/>
        </w:numPr>
      </w:pPr>
    </w:p>
    <w:p w:rsidR="00745FDD" w:rsidRPr="004C6423" w:rsidRDefault="00745FDD" w:rsidP="00745FDD">
      <w:pPr>
        <w:pStyle w:val="Listaconnmeros2"/>
        <w:numPr>
          <w:ilvl w:val="0"/>
          <w:numId w:val="27"/>
        </w:numPr>
        <w:ind w:left="284" w:hanging="284"/>
        <w:rPr>
          <w:u w:val="single"/>
        </w:rPr>
      </w:pPr>
      <w:r w:rsidRPr="004C6423">
        <w:rPr>
          <w:u w:val="single"/>
        </w:rPr>
        <w:t>Validación de datos</w:t>
      </w:r>
    </w:p>
    <w:p w:rsidR="00745FDD" w:rsidRDefault="00745FDD" w:rsidP="00745FDD">
      <w:pPr>
        <w:pStyle w:val="Listaconnmeros2"/>
        <w:numPr>
          <w:ilvl w:val="0"/>
          <w:numId w:val="0"/>
        </w:numPr>
      </w:pPr>
    </w:p>
    <w:p w:rsidR="00745FDD" w:rsidRPr="004C6423" w:rsidRDefault="00745FDD" w:rsidP="00745FDD">
      <w:pPr>
        <w:pStyle w:val="Listaconnmeros2"/>
        <w:numPr>
          <w:ilvl w:val="1"/>
          <w:numId w:val="27"/>
        </w:numPr>
        <w:ind w:left="284" w:firstLine="0"/>
        <w:rPr>
          <w:u w:val="single"/>
        </w:rPr>
      </w:pPr>
      <w:r w:rsidRPr="004C6423">
        <w:rPr>
          <w:u w:val="single"/>
        </w:rPr>
        <w:t>Descripción</w:t>
      </w:r>
    </w:p>
    <w:p w:rsidR="00745FDD" w:rsidRDefault="00745FDD" w:rsidP="00745FDD">
      <w:pPr>
        <w:pStyle w:val="Listaconnmeros2"/>
        <w:numPr>
          <w:ilvl w:val="0"/>
          <w:numId w:val="0"/>
        </w:numPr>
        <w:ind w:left="284"/>
      </w:pPr>
    </w:p>
    <w:p w:rsidR="00745FDD" w:rsidRDefault="00745FDD" w:rsidP="00745FDD">
      <w:pPr>
        <w:pStyle w:val="Listaconnmeros2"/>
        <w:numPr>
          <w:ilvl w:val="0"/>
          <w:numId w:val="0"/>
        </w:numPr>
        <w:ind w:left="284"/>
      </w:pPr>
      <w:r w:rsidRPr="00745FDD">
        <w:t>La aplicación comprueba los permisos del usuario que desea visualizar un empleado.</w:t>
      </w:r>
    </w:p>
    <w:p w:rsidR="00745FDD" w:rsidRDefault="00745FDD" w:rsidP="00745FDD">
      <w:pPr>
        <w:pStyle w:val="Listaconnmeros2"/>
        <w:numPr>
          <w:ilvl w:val="0"/>
          <w:numId w:val="0"/>
        </w:numPr>
        <w:ind w:left="284"/>
      </w:pPr>
    </w:p>
    <w:p w:rsidR="00745FDD" w:rsidRPr="00745FDD" w:rsidRDefault="00745FDD" w:rsidP="00745FDD">
      <w:pPr>
        <w:pStyle w:val="Listaconnmeros2"/>
        <w:numPr>
          <w:ilvl w:val="1"/>
          <w:numId w:val="27"/>
        </w:numPr>
        <w:ind w:left="284" w:firstLine="0"/>
        <w:rPr>
          <w:u w:val="single"/>
        </w:rPr>
      </w:pPr>
      <w:r w:rsidRPr="00745FDD">
        <w:rPr>
          <w:u w:val="single"/>
        </w:rPr>
        <w:t>Condiciones de ejecución</w:t>
      </w:r>
    </w:p>
    <w:p w:rsidR="00745FDD" w:rsidRDefault="00745FDD" w:rsidP="00745FDD">
      <w:pPr>
        <w:pStyle w:val="Listaconnmeros2"/>
        <w:numPr>
          <w:ilvl w:val="0"/>
          <w:numId w:val="0"/>
        </w:numPr>
        <w:ind w:left="284"/>
      </w:pPr>
    </w:p>
    <w:p w:rsidR="00745FDD" w:rsidRDefault="00745FDD" w:rsidP="00745FDD">
      <w:pPr>
        <w:pStyle w:val="Listaconnmeros2"/>
        <w:numPr>
          <w:ilvl w:val="0"/>
          <w:numId w:val="0"/>
        </w:numPr>
        <w:ind w:left="284"/>
      </w:pPr>
      <w:r w:rsidRPr="00745FDD">
        <w:t>El usuario ha iniciado la sesión y está visualizando la lista de empleados de la aplicación.</w:t>
      </w:r>
    </w:p>
    <w:p w:rsidR="00745FDD" w:rsidRDefault="00745FDD" w:rsidP="00745FDD">
      <w:pPr>
        <w:pStyle w:val="Listaconnmeros2"/>
        <w:numPr>
          <w:ilvl w:val="0"/>
          <w:numId w:val="0"/>
        </w:numPr>
        <w:ind w:left="284"/>
      </w:pPr>
    </w:p>
    <w:p w:rsidR="00745FDD" w:rsidRPr="00D86443" w:rsidRDefault="00745FDD" w:rsidP="00745FDD">
      <w:pPr>
        <w:pStyle w:val="Listaconnmeros2"/>
        <w:numPr>
          <w:ilvl w:val="1"/>
          <w:numId w:val="27"/>
        </w:numPr>
        <w:ind w:left="284" w:firstLine="0"/>
        <w:rPr>
          <w:u w:val="single"/>
        </w:rPr>
      </w:pPr>
      <w:r w:rsidRPr="00D86443">
        <w:rPr>
          <w:u w:val="single"/>
        </w:rPr>
        <w:t>Entrada</w:t>
      </w:r>
    </w:p>
    <w:p w:rsidR="00745FDD" w:rsidRDefault="00745FDD" w:rsidP="00745FDD">
      <w:pPr>
        <w:pStyle w:val="Listaconnmeros2"/>
        <w:numPr>
          <w:ilvl w:val="0"/>
          <w:numId w:val="0"/>
        </w:numPr>
        <w:ind w:left="284"/>
      </w:pPr>
    </w:p>
    <w:p w:rsidR="00745FDD" w:rsidRDefault="00745FDD" w:rsidP="00745FDD">
      <w:pPr>
        <w:pStyle w:val="Listaconnmeros2"/>
        <w:numPr>
          <w:ilvl w:val="0"/>
          <w:numId w:val="0"/>
        </w:numPr>
        <w:ind w:left="284"/>
      </w:pPr>
      <w:r>
        <w:t>El sistema proporciona la información del usuario que desea dar el alta.</w:t>
      </w:r>
    </w:p>
    <w:p w:rsidR="00745FDD" w:rsidRDefault="00745FDD" w:rsidP="00745FDD">
      <w:pPr>
        <w:pStyle w:val="Listaconnmeros2"/>
        <w:numPr>
          <w:ilvl w:val="0"/>
          <w:numId w:val="0"/>
        </w:numPr>
        <w:ind w:left="284"/>
      </w:pPr>
      <w:r>
        <w:t>El usuario selecciona el empleado a visualizar.</w:t>
      </w:r>
    </w:p>
    <w:p w:rsidR="00745FDD" w:rsidRDefault="00745FDD" w:rsidP="00745FDD">
      <w:pPr>
        <w:pStyle w:val="Listaconnmeros2"/>
        <w:numPr>
          <w:ilvl w:val="0"/>
          <w:numId w:val="0"/>
        </w:numPr>
        <w:ind w:left="284"/>
      </w:pPr>
    </w:p>
    <w:p w:rsidR="00745FDD" w:rsidRPr="00745FDD" w:rsidRDefault="00745FDD" w:rsidP="00745FDD">
      <w:pPr>
        <w:pStyle w:val="Listaconnmeros2"/>
        <w:numPr>
          <w:ilvl w:val="1"/>
          <w:numId w:val="27"/>
        </w:numPr>
        <w:ind w:left="284" w:firstLine="0"/>
        <w:rPr>
          <w:u w:val="single"/>
        </w:rPr>
      </w:pPr>
      <w:r w:rsidRPr="00745FDD">
        <w:rPr>
          <w:u w:val="single"/>
        </w:rPr>
        <w:t>Validaciones</w:t>
      </w:r>
    </w:p>
    <w:p w:rsidR="00745FDD" w:rsidRDefault="00745FDD" w:rsidP="00745FDD">
      <w:pPr>
        <w:pStyle w:val="Listaconnmeros2"/>
        <w:numPr>
          <w:ilvl w:val="0"/>
          <w:numId w:val="0"/>
        </w:numPr>
        <w:ind w:left="284"/>
      </w:pPr>
    </w:p>
    <w:p w:rsidR="00745FDD" w:rsidRDefault="00745FDD" w:rsidP="00745FDD">
      <w:pPr>
        <w:pStyle w:val="Listaconnmeros2"/>
        <w:numPr>
          <w:ilvl w:val="0"/>
          <w:numId w:val="0"/>
        </w:numPr>
        <w:ind w:left="284"/>
      </w:pPr>
      <w:r w:rsidRPr="00745FDD">
        <w:t>La aplicación comprueba si los permisos del usuario son los adecuados para realizar esta operación y que la conexión con la base de datos siga establecida. El resultado de esta comprobación será positiva si los permisos son los adecuados y la conexión se mantiene establecida.</w:t>
      </w:r>
    </w:p>
    <w:p w:rsidR="00745FDD" w:rsidRDefault="00745FDD" w:rsidP="00745FDD">
      <w:pPr>
        <w:pStyle w:val="Listaconnmeros2"/>
        <w:numPr>
          <w:ilvl w:val="0"/>
          <w:numId w:val="0"/>
        </w:numPr>
        <w:ind w:left="284"/>
      </w:pPr>
    </w:p>
    <w:p w:rsidR="00745FDD" w:rsidRPr="00745FDD" w:rsidRDefault="00745FDD" w:rsidP="00745FDD">
      <w:pPr>
        <w:pStyle w:val="Listaconnmeros2"/>
        <w:numPr>
          <w:ilvl w:val="1"/>
          <w:numId w:val="27"/>
        </w:numPr>
        <w:ind w:left="284" w:firstLine="0"/>
        <w:rPr>
          <w:u w:val="single"/>
        </w:rPr>
      </w:pPr>
      <w:r w:rsidRPr="00745FDD">
        <w:rPr>
          <w:u w:val="single"/>
        </w:rPr>
        <w:t>Resultado esperado</w:t>
      </w:r>
    </w:p>
    <w:p w:rsidR="00745FDD" w:rsidRDefault="00745FDD" w:rsidP="00745FDD">
      <w:pPr>
        <w:pStyle w:val="Listaconnmeros2"/>
        <w:numPr>
          <w:ilvl w:val="0"/>
          <w:numId w:val="0"/>
        </w:numPr>
        <w:ind w:left="284"/>
      </w:pPr>
    </w:p>
    <w:p w:rsidR="00745FDD" w:rsidRDefault="00745FDD" w:rsidP="00745FDD">
      <w:pPr>
        <w:pStyle w:val="Listaconnmeros2"/>
        <w:numPr>
          <w:ilvl w:val="0"/>
          <w:numId w:val="0"/>
        </w:numPr>
        <w:ind w:left="284"/>
      </w:pPr>
      <w:r w:rsidRPr="00745FDD">
        <w:t>Si la validación anterior tiene un resultado positivo, se muestra la información del empleado seleccionado. Si es negativo, se muestra un mensaje de error y se muestra</w:t>
      </w:r>
      <w:r>
        <w:t xml:space="preserve"> de nuevo la lista de empleados.</w:t>
      </w:r>
    </w:p>
    <w:p w:rsidR="00745FDD" w:rsidRDefault="00745FDD" w:rsidP="00745FDD">
      <w:pPr>
        <w:pStyle w:val="Listaconnmeros2"/>
        <w:numPr>
          <w:ilvl w:val="0"/>
          <w:numId w:val="0"/>
        </w:numPr>
      </w:pPr>
    </w:p>
    <w:p w:rsidR="007E5A84" w:rsidRDefault="007E5A84" w:rsidP="00745FDD">
      <w:pPr>
        <w:pStyle w:val="Listaconnmeros2"/>
        <w:numPr>
          <w:ilvl w:val="0"/>
          <w:numId w:val="0"/>
        </w:numPr>
      </w:pPr>
    </w:p>
    <w:p w:rsidR="00745FDD" w:rsidRPr="007E5A84" w:rsidRDefault="00745FDD" w:rsidP="00A2540B">
      <w:pPr>
        <w:pStyle w:val="Ttulo3"/>
      </w:pPr>
      <w:r w:rsidRPr="007E5A84">
        <w:lastRenderedPageBreak/>
        <w:t>Caso de Prueba: Realizar una búsqueda</w:t>
      </w:r>
    </w:p>
    <w:p w:rsidR="00745FDD" w:rsidRDefault="00745FDD" w:rsidP="00745FDD">
      <w:pPr>
        <w:pStyle w:val="Listaconnmeros2"/>
        <w:numPr>
          <w:ilvl w:val="0"/>
          <w:numId w:val="0"/>
        </w:numPr>
      </w:pPr>
    </w:p>
    <w:p w:rsidR="00745FDD" w:rsidRPr="004C6423" w:rsidRDefault="00745FDD" w:rsidP="00745FDD">
      <w:pPr>
        <w:pStyle w:val="Listaconnmeros2"/>
        <w:numPr>
          <w:ilvl w:val="0"/>
          <w:numId w:val="28"/>
        </w:numPr>
        <w:ind w:left="284" w:hanging="284"/>
        <w:rPr>
          <w:u w:val="single"/>
        </w:rPr>
      </w:pPr>
      <w:r w:rsidRPr="004C6423">
        <w:rPr>
          <w:u w:val="single"/>
        </w:rPr>
        <w:t>Introducción</w:t>
      </w:r>
    </w:p>
    <w:p w:rsidR="00745FDD" w:rsidRDefault="00745FDD" w:rsidP="00745FDD">
      <w:pPr>
        <w:pStyle w:val="Listaconnmeros2"/>
        <w:numPr>
          <w:ilvl w:val="0"/>
          <w:numId w:val="0"/>
        </w:numPr>
      </w:pPr>
    </w:p>
    <w:p w:rsidR="00745FDD" w:rsidRDefault="00745FDD" w:rsidP="00745FDD">
      <w:pPr>
        <w:pStyle w:val="Listaconnmeros2"/>
        <w:numPr>
          <w:ilvl w:val="0"/>
          <w:numId w:val="0"/>
        </w:numPr>
      </w:pPr>
      <w:r w:rsidRPr="00745FDD">
        <w:t>Este artefacto cubre el conjunto de pruebas realizadas sobre el Caso de Uso Realizar Busqueda.</w:t>
      </w:r>
    </w:p>
    <w:p w:rsidR="007E5A84" w:rsidRDefault="007E5A84" w:rsidP="00745FDD">
      <w:pPr>
        <w:pStyle w:val="Listaconnmeros2"/>
        <w:numPr>
          <w:ilvl w:val="0"/>
          <w:numId w:val="0"/>
        </w:numPr>
      </w:pPr>
    </w:p>
    <w:p w:rsidR="00745FDD" w:rsidRPr="004C6423" w:rsidRDefault="00745FDD" w:rsidP="00745FDD">
      <w:pPr>
        <w:pStyle w:val="Listaconnmeros2"/>
        <w:numPr>
          <w:ilvl w:val="0"/>
          <w:numId w:val="28"/>
        </w:numPr>
        <w:ind w:left="284" w:hanging="284"/>
        <w:rPr>
          <w:u w:val="single"/>
        </w:rPr>
      </w:pPr>
      <w:r w:rsidRPr="004C6423">
        <w:rPr>
          <w:u w:val="single"/>
        </w:rPr>
        <w:t>Validación de datos</w:t>
      </w:r>
    </w:p>
    <w:p w:rsidR="00745FDD" w:rsidRDefault="00745FDD" w:rsidP="00745FDD">
      <w:pPr>
        <w:pStyle w:val="Listaconnmeros2"/>
        <w:numPr>
          <w:ilvl w:val="0"/>
          <w:numId w:val="0"/>
        </w:numPr>
      </w:pPr>
    </w:p>
    <w:p w:rsidR="00745FDD" w:rsidRPr="004C6423" w:rsidRDefault="00745FDD" w:rsidP="00745FDD">
      <w:pPr>
        <w:pStyle w:val="Listaconnmeros2"/>
        <w:numPr>
          <w:ilvl w:val="1"/>
          <w:numId w:val="28"/>
        </w:numPr>
        <w:ind w:left="284" w:firstLine="0"/>
        <w:rPr>
          <w:u w:val="single"/>
        </w:rPr>
      </w:pPr>
      <w:r w:rsidRPr="004C6423">
        <w:rPr>
          <w:u w:val="single"/>
        </w:rPr>
        <w:t>Descripción</w:t>
      </w:r>
    </w:p>
    <w:p w:rsidR="00745FDD" w:rsidRDefault="00745FDD" w:rsidP="00745FDD">
      <w:pPr>
        <w:pStyle w:val="Listaconnmeros2"/>
        <w:numPr>
          <w:ilvl w:val="0"/>
          <w:numId w:val="0"/>
        </w:numPr>
        <w:ind w:left="284"/>
      </w:pPr>
    </w:p>
    <w:p w:rsidR="007E5A84" w:rsidRDefault="007E5A84" w:rsidP="007E5A84">
      <w:pPr>
        <w:pStyle w:val="Listaconnmeros2"/>
        <w:numPr>
          <w:ilvl w:val="0"/>
          <w:numId w:val="0"/>
        </w:numPr>
        <w:ind w:left="284"/>
      </w:pPr>
      <w:r w:rsidRPr="007E5A84">
        <w:t>La aplicación comprueba los permisos que posee el usuario para ver los empleados de la busqueda que desea realizar</w:t>
      </w:r>
      <w:r>
        <w:t>.</w:t>
      </w:r>
    </w:p>
    <w:p w:rsidR="007E5A84" w:rsidRDefault="007E5A84" w:rsidP="007E5A84">
      <w:pPr>
        <w:pStyle w:val="Listaconnmeros2"/>
        <w:numPr>
          <w:ilvl w:val="0"/>
          <w:numId w:val="0"/>
        </w:numPr>
        <w:ind w:left="284"/>
      </w:pPr>
    </w:p>
    <w:p w:rsidR="00745FDD" w:rsidRPr="00745FDD" w:rsidRDefault="00745FDD" w:rsidP="00745FDD">
      <w:pPr>
        <w:pStyle w:val="Listaconnmeros2"/>
        <w:numPr>
          <w:ilvl w:val="1"/>
          <w:numId w:val="28"/>
        </w:numPr>
        <w:ind w:left="284" w:firstLine="0"/>
        <w:rPr>
          <w:u w:val="single"/>
        </w:rPr>
      </w:pPr>
      <w:r w:rsidRPr="00745FDD">
        <w:rPr>
          <w:u w:val="single"/>
        </w:rPr>
        <w:t>Condiciones de ejecución</w:t>
      </w:r>
    </w:p>
    <w:p w:rsidR="00745FDD" w:rsidRDefault="00745FDD" w:rsidP="00745FDD">
      <w:pPr>
        <w:pStyle w:val="Listaconnmeros2"/>
        <w:numPr>
          <w:ilvl w:val="0"/>
          <w:numId w:val="0"/>
        </w:numPr>
        <w:ind w:left="284"/>
      </w:pPr>
    </w:p>
    <w:p w:rsidR="00745FDD" w:rsidRDefault="00861990" w:rsidP="00745FDD">
      <w:pPr>
        <w:pStyle w:val="Listaconnmeros2"/>
        <w:numPr>
          <w:ilvl w:val="0"/>
          <w:numId w:val="0"/>
        </w:numPr>
        <w:ind w:left="284"/>
      </w:pPr>
      <w:r w:rsidRPr="00861990">
        <w:t>El usuario ha iniciado la sesión y está visualizando la lista de empleados de la aplicación.</w:t>
      </w:r>
    </w:p>
    <w:p w:rsidR="00861990" w:rsidRDefault="00861990" w:rsidP="00745FDD">
      <w:pPr>
        <w:pStyle w:val="Listaconnmeros2"/>
        <w:numPr>
          <w:ilvl w:val="0"/>
          <w:numId w:val="0"/>
        </w:numPr>
        <w:ind w:left="284"/>
      </w:pPr>
    </w:p>
    <w:p w:rsidR="00745FDD" w:rsidRPr="00D86443" w:rsidRDefault="00745FDD" w:rsidP="00745FDD">
      <w:pPr>
        <w:pStyle w:val="Listaconnmeros2"/>
        <w:numPr>
          <w:ilvl w:val="1"/>
          <w:numId w:val="28"/>
        </w:numPr>
        <w:ind w:left="284" w:firstLine="0"/>
        <w:rPr>
          <w:u w:val="single"/>
        </w:rPr>
      </w:pPr>
      <w:r w:rsidRPr="00D86443">
        <w:rPr>
          <w:u w:val="single"/>
        </w:rPr>
        <w:t>Entrada</w:t>
      </w:r>
    </w:p>
    <w:p w:rsidR="00745FDD" w:rsidRDefault="00745FDD" w:rsidP="00745FDD">
      <w:pPr>
        <w:pStyle w:val="Listaconnmeros2"/>
        <w:numPr>
          <w:ilvl w:val="0"/>
          <w:numId w:val="0"/>
        </w:numPr>
        <w:ind w:left="284"/>
      </w:pPr>
    </w:p>
    <w:p w:rsidR="007D5554" w:rsidRDefault="007D5554" w:rsidP="007D5554">
      <w:pPr>
        <w:pStyle w:val="Listaconnmeros2"/>
        <w:numPr>
          <w:ilvl w:val="0"/>
          <w:numId w:val="0"/>
        </w:numPr>
        <w:ind w:left="284"/>
      </w:pPr>
      <w:r>
        <w:t>El sistema proporciona la información del usuario que esta logeado</w:t>
      </w:r>
    </w:p>
    <w:p w:rsidR="00861990" w:rsidRDefault="007D5554" w:rsidP="007D5554">
      <w:pPr>
        <w:pStyle w:val="Listaconnmeros2"/>
        <w:numPr>
          <w:ilvl w:val="0"/>
          <w:numId w:val="0"/>
        </w:numPr>
        <w:ind w:left="284"/>
      </w:pPr>
      <w:r>
        <w:t>El usuario introduce el tipo de parametro y de empleado a buscar</w:t>
      </w:r>
    </w:p>
    <w:p w:rsidR="007D5554" w:rsidRDefault="007D5554" w:rsidP="007D5554">
      <w:pPr>
        <w:pStyle w:val="Listaconnmeros2"/>
        <w:numPr>
          <w:ilvl w:val="0"/>
          <w:numId w:val="0"/>
        </w:numPr>
        <w:ind w:left="284"/>
      </w:pPr>
    </w:p>
    <w:p w:rsidR="00745FDD" w:rsidRPr="00745FDD" w:rsidRDefault="00745FDD" w:rsidP="00745FDD">
      <w:pPr>
        <w:pStyle w:val="Listaconnmeros2"/>
        <w:numPr>
          <w:ilvl w:val="1"/>
          <w:numId w:val="28"/>
        </w:numPr>
        <w:ind w:left="284" w:firstLine="0"/>
        <w:rPr>
          <w:u w:val="single"/>
        </w:rPr>
      </w:pPr>
      <w:r w:rsidRPr="00745FDD">
        <w:rPr>
          <w:u w:val="single"/>
        </w:rPr>
        <w:t>Validaciones</w:t>
      </w:r>
    </w:p>
    <w:p w:rsidR="00745FDD" w:rsidRDefault="00745FDD" w:rsidP="00745FDD">
      <w:pPr>
        <w:pStyle w:val="Listaconnmeros2"/>
        <w:numPr>
          <w:ilvl w:val="0"/>
          <w:numId w:val="0"/>
        </w:numPr>
        <w:ind w:left="284"/>
      </w:pPr>
    </w:p>
    <w:p w:rsidR="00745FDD" w:rsidRDefault="00AC6288" w:rsidP="00745FDD">
      <w:pPr>
        <w:pStyle w:val="Listaconnmeros2"/>
        <w:numPr>
          <w:ilvl w:val="0"/>
          <w:numId w:val="0"/>
        </w:numPr>
        <w:ind w:left="284"/>
      </w:pPr>
      <w:r w:rsidRPr="00AC6288">
        <w:t>La aplicación comprueba que el tipo de empleado introducido sea el correcto, que los permisos del usuario son los adecuados para realizar esta operación y que la conexión con la base de datos siga establecida. El resultado de esta comprobación será positiva si el tipo de empleado es PDI, PAS o GENERAL, si los permisos son los adecuados y si la conexión se mantiene establecida.</w:t>
      </w:r>
    </w:p>
    <w:p w:rsidR="00AC6288" w:rsidRDefault="00AC6288" w:rsidP="00745FDD">
      <w:pPr>
        <w:pStyle w:val="Listaconnmeros2"/>
        <w:numPr>
          <w:ilvl w:val="0"/>
          <w:numId w:val="0"/>
        </w:numPr>
        <w:ind w:left="284"/>
      </w:pPr>
    </w:p>
    <w:p w:rsidR="00745FDD" w:rsidRPr="00745FDD" w:rsidRDefault="00745FDD" w:rsidP="00745FDD">
      <w:pPr>
        <w:pStyle w:val="Listaconnmeros2"/>
        <w:numPr>
          <w:ilvl w:val="1"/>
          <w:numId w:val="28"/>
        </w:numPr>
        <w:ind w:left="284" w:firstLine="0"/>
        <w:rPr>
          <w:u w:val="single"/>
        </w:rPr>
      </w:pPr>
      <w:r w:rsidRPr="00745FDD">
        <w:rPr>
          <w:u w:val="single"/>
        </w:rPr>
        <w:t>Resultado esperado</w:t>
      </w:r>
    </w:p>
    <w:p w:rsidR="00745FDD" w:rsidRDefault="00745FDD" w:rsidP="00745FDD">
      <w:pPr>
        <w:pStyle w:val="Listaconnmeros2"/>
        <w:numPr>
          <w:ilvl w:val="0"/>
          <w:numId w:val="0"/>
        </w:numPr>
        <w:ind w:left="284"/>
      </w:pPr>
    </w:p>
    <w:p w:rsidR="00D85621" w:rsidRPr="00D5672C" w:rsidRDefault="00AC6288" w:rsidP="006567DD">
      <w:pPr>
        <w:pStyle w:val="Listaconnmeros2"/>
        <w:numPr>
          <w:ilvl w:val="0"/>
          <w:numId w:val="0"/>
        </w:numPr>
        <w:ind w:left="284"/>
      </w:pPr>
      <w:r w:rsidRPr="00AC6288">
        <w:t xml:space="preserve">Si la validación anterior tiene un resultado positivo, se muestra el listado de empleados </w:t>
      </w:r>
      <w:r w:rsidR="00944447" w:rsidRPr="00944447">
        <w:t>filtrado por el tipo de empleado y el tipo de parametro de busqueda.</w:t>
      </w:r>
      <w:r w:rsidRPr="00AC6288">
        <w:t>. Si es negativo, se muestra un mensaje de error y se vuelve a pedir al usuario que elija el tipo de datos adecuado.</w:t>
      </w:r>
    </w:p>
    <w:sectPr w:rsidR="00D85621" w:rsidRPr="00D5672C">
      <w:headerReference w:type="default" r:id="rId40"/>
      <w:pgSz w:w="12240" w:h="15840" w:code="1"/>
      <w:pgMar w:top="1080" w:right="720" w:bottom="2160" w:left="3096" w:header="1080" w:footer="72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4B4F" w:rsidRDefault="00794B4F" w:rsidP="008C2AC1">
      <w:r>
        <w:separator/>
      </w:r>
    </w:p>
    <w:p w:rsidR="00794B4F" w:rsidRDefault="00794B4F" w:rsidP="008C2AC1"/>
    <w:p w:rsidR="00794B4F" w:rsidRDefault="00794B4F" w:rsidP="008C2AC1"/>
  </w:endnote>
  <w:endnote w:type="continuationSeparator" w:id="0">
    <w:p w:rsidR="00794B4F" w:rsidRDefault="00794B4F" w:rsidP="008C2AC1">
      <w:r>
        <w:continuationSeparator/>
      </w:r>
    </w:p>
    <w:p w:rsidR="00794B4F" w:rsidRDefault="00794B4F" w:rsidP="008C2AC1"/>
    <w:p w:rsidR="00794B4F" w:rsidRDefault="00794B4F" w:rsidP="008C2A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S PGothic">
    <w:altName w:val="ＭＳ Ｐゴシック"/>
    <w:panose1 w:val="020B0500000000000000"/>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4B4F" w:rsidRDefault="00794B4F" w:rsidP="008C2AC1">
      <w:r>
        <w:separator/>
      </w:r>
    </w:p>
    <w:p w:rsidR="00794B4F" w:rsidRDefault="00794B4F" w:rsidP="008C2AC1"/>
    <w:p w:rsidR="00794B4F" w:rsidRDefault="00794B4F" w:rsidP="008C2AC1"/>
  </w:footnote>
  <w:footnote w:type="continuationSeparator" w:id="0">
    <w:p w:rsidR="00794B4F" w:rsidRDefault="00794B4F" w:rsidP="008C2AC1">
      <w:r>
        <w:continuationSeparator/>
      </w:r>
    </w:p>
    <w:p w:rsidR="00794B4F" w:rsidRDefault="00794B4F" w:rsidP="008C2AC1"/>
    <w:p w:rsidR="00794B4F" w:rsidRDefault="00794B4F" w:rsidP="008C2AC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410" w:type="pct"/>
      <w:jc w:val="right"/>
      <w:tblCellMar>
        <w:left w:w="0" w:type="dxa"/>
        <w:right w:w="0" w:type="dxa"/>
      </w:tblCellMar>
      <w:tblLook w:val="04A0" w:firstRow="1" w:lastRow="0" w:firstColumn="1" w:lastColumn="0" w:noHBand="0" w:noVBand="1"/>
      <w:tblDescription w:val="Table of Contents Header"/>
    </w:tblPr>
    <w:tblGrid>
      <w:gridCol w:w="2088"/>
      <w:gridCol w:w="288"/>
      <w:gridCol w:w="8424"/>
    </w:tblGrid>
    <w:tr w:rsidR="00B16C25" w:rsidRPr="00D5672C">
      <w:trPr>
        <w:trHeight w:hRule="exact" w:val="720"/>
        <w:jc w:val="right"/>
      </w:trPr>
      <w:tc>
        <w:tcPr>
          <w:tcW w:w="2088" w:type="dxa"/>
          <w:vAlign w:val="bottom"/>
        </w:tcPr>
        <w:p w:rsidR="00B16C25" w:rsidRPr="00D5672C" w:rsidRDefault="00B16C25" w:rsidP="008C2AC1">
          <w:pPr>
            <w:pStyle w:val="Pgina"/>
          </w:pPr>
        </w:p>
      </w:tc>
      <w:tc>
        <w:tcPr>
          <w:tcW w:w="288" w:type="dxa"/>
          <w:shd w:val="clear" w:color="auto" w:fill="auto"/>
          <w:vAlign w:val="bottom"/>
        </w:tcPr>
        <w:p w:rsidR="00B16C25" w:rsidRPr="00D5672C" w:rsidRDefault="00B16C25" w:rsidP="008C2AC1"/>
      </w:tc>
      <w:tc>
        <w:tcPr>
          <w:tcW w:w="8424" w:type="dxa"/>
          <w:vAlign w:val="bottom"/>
        </w:tcPr>
        <w:p w:rsidR="00B16C25" w:rsidRPr="00D5672C" w:rsidRDefault="00B16C25" w:rsidP="008C2AC1">
          <w:pPr>
            <w:pStyle w:val="Encabezadodeinformacin"/>
          </w:pPr>
          <w:r w:rsidRPr="00D5672C">
            <w:t>Tabla de contenido</w:t>
          </w:r>
        </w:p>
      </w:tc>
    </w:tr>
    <w:tr w:rsidR="00B16C25" w:rsidRPr="00D5672C">
      <w:trPr>
        <w:trHeight w:hRule="exact" w:val="86"/>
        <w:jc w:val="right"/>
      </w:trPr>
      <w:tc>
        <w:tcPr>
          <w:tcW w:w="2088" w:type="dxa"/>
          <w:shd w:val="clear" w:color="auto" w:fill="000000" w:themeFill="text1"/>
        </w:tcPr>
        <w:p w:rsidR="00B16C25" w:rsidRPr="00D5672C" w:rsidRDefault="00B16C25" w:rsidP="008C2AC1">
          <w:pPr>
            <w:pStyle w:val="Encabezado"/>
          </w:pPr>
        </w:p>
      </w:tc>
      <w:tc>
        <w:tcPr>
          <w:tcW w:w="288" w:type="dxa"/>
          <w:shd w:val="clear" w:color="auto" w:fill="auto"/>
        </w:tcPr>
        <w:p w:rsidR="00B16C25" w:rsidRPr="00D5672C" w:rsidRDefault="00B16C25" w:rsidP="008C2AC1">
          <w:pPr>
            <w:pStyle w:val="Encabezado"/>
          </w:pPr>
        </w:p>
      </w:tc>
      <w:tc>
        <w:tcPr>
          <w:tcW w:w="8424" w:type="dxa"/>
          <w:shd w:val="clear" w:color="auto" w:fill="000000" w:themeFill="text1"/>
        </w:tcPr>
        <w:p w:rsidR="00B16C25" w:rsidRPr="00D5672C" w:rsidRDefault="00B16C25" w:rsidP="008C2AC1">
          <w:pPr>
            <w:pStyle w:val="Encabezado"/>
          </w:pPr>
        </w:p>
      </w:tc>
    </w:tr>
  </w:tbl>
  <w:p w:rsidR="00B16C25" w:rsidRPr="00D5672C" w:rsidRDefault="00B16C25" w:rsidP="008C2AC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410" w:type="pct"/>
      <w:jc w:val="right"/>
      <w:tblLayout w:type="fixed"/>
      <w:tblCellMar>
        <w:left w:w="0" w:type="dxa"/>
        <w:right w:w="0" w:type="dxa"/>
      </w:tblCellMar>
      <w:tblLook w:val="04A0" w:firstRow="1" w:lastRow="0" w:firstColumn="1" w:lastColumn="0" w:noHBand="0" w:noVBand="1"/>
      <w:tblDescription w:val="Header Table"/>
    </w:tblPr>
    <w:tblGrid>
      <w:gridCol w:w="2088"/>
      <w:gridCol w:w="288"/>
      <w:gridCol w:w="8424"/>
    </w:tblGrid>
    <w:tr w:rsidR="00B16C25" w:rsidRPr="0071750B">
      <w:trPr>
        <w:trHeight w:hRule="exact" w:val="720"/>
        <w:jc w:val="right"/>
      </w:trPr>
      <w:tc>
        <w:tcPr>
          <w:tcW w:w="2088" w:type="dxa"/>
          <w:vAlign w:val="bottom"/>
        </w:tcPr>
        <w:p w:rsidR="00B16C25" w:rsidRDefault="00B16C25" w:rsidP="008C2AC1">
          <w:pPr>
            <w:pStyle w:val="Pgina"/>
          </w:pPr>
          <w:r>
            <w:t xml:space="preserve">Pág. </w:t>
          </w:r>
          <w:r>
            <w:fldChar w:fldCharType="begin"/>
          </w:r>
          <w:r>
            <w:instrText>Page \# 0#</w:instrText>
          </w:r>
          <w:r>
            <w:fldChar w:fldCharType="separate"/>
          </w:r>
          <w:r w:rsidR="00182735">
            <w:t>31</w:t>
          </w:r>
          <w:r>
            <w:fldChar w:fldCharType="end"/>
          </w:r>
        </w:p>
      </w:tc>
      <w:tc>
        <w:tcPr>
          <w:tcW w:w="288" w:type="dxa"/>
          <w:vAlign w:val="bottom"/>
        </w:tcPr>
        <w:p w:rsidR="00B16C25" w:rsidRDefault="00B16C25" w:rsidP="008C2AC1"/>
      </w:tc>
      <w:tc>
        <w:tcPr>
          <w:tcW w:w="8424" w:type="dxa"/>
          <w:vAlign w:val="bottom"/>
        </w:tcPr>
        <w:p w:rsidR="00B16C25" w:rsidRPr="000E530B" w:rsidRDefault="00B16C25" w:rsidP="008C2AC1">
          <w:pPr>
            <w:pStyle w:val="Encabezadodeinformacin"/>
            <w:rPr>
              <w:lang w:val="nb-NO"/>
            </w:rPr>
          </w:pPr>
          <w:r>
            <w:t>Gestor de Personal UCM</w:t>
          </w:r>
        </w:p>
      </w:tc>
    </w:tr>
    <w:tr w:rsidR="00B16C25" w:rsidRPr="0071750B">
      <w:trPr>
        <w:trHeight w:hRule="exact" w:val="86"/>
        <w:jc w:val="right"/>
      </w:trPr>
      <w:tc>
        <w:tcPr>
          <w:tcW w:w="2088" w:type="dxa"/>
          <w:shd w:val="clear" w:color="auto" w:fill="000000" w:themeFill="text1"/>
        </w:tcPr>
        <w:p w:rsidR="00B16C25" w:rsidRPr="000E530B" w:rsidRDefault="00B16C25" w:rsidP="008C2AC1">
          <w:pPr>
            <w:rPr>
              <w:lang w:val="nb-NO"/>
            </w:rPr>
          </w:pPr>
        </w:p>
      </w:tc>
      <w:tc>
        <w:tcPr>
          <w:tcW w:w="288" w:type="dxa"/>
        </w:tcPr>
        <w:p w:rsidR="00B16C25" w:rsidRPr="000E530B" w:rsidRDefault="00B16C25" w:rsidP="008C2AC1">
          <w:pPr>
            <w:rPr>
              <w:lang w:val="nb-NO"/>
            </w:rPr>
          </w:pPr>
        </w:p>
      </w:tc>
      <w:tc>
        <w:tcPr>
          <w:tcW w:w="8424" w:type="dxa"/>
          <w:shd w:val="clear" w:color="auto" w:fill="000000" w:themeFill="text1"/>
        </w:tcPr>
        <w:p w:rsidR="00B16C25" w:rsidRPr="000E530B" w:rsidRDefault="00B16C25" w:rsidP="008C2AC1">
          <w:pPr>
            <w:rPr>
              <w:lang w:val="nb-NO"/>
            </w:rPr>
          </w:pPr>
        </w:p>
      </w:tc>
    </w:tr>
  </w:tbl>
  <w:p w:rsidR="00B16C25" w:rsidRPr="000E530B" w:rsidRDefault="00B16C25" w:rsidP="008C2AC1">
    <w:pPr>
      <w:rPr>
        <w:lang w:val="nb-NO"/>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60E6EB78"/>
    <w:lvl w:ilvl="0">
      <w:start w:val="1"/>
      <w:numFmt w:val="bullet"/>
      <w:pStyle w:val="Listaconvietas"/>
      <w:lvlText w:val="•"/>
      <w:lvlJc w:val="left"/>
      <w:pPr>
        <w:ind w:left="576" w:hanging="288"/>
      </w:pPr>
      <w:rPr>
        <w:rFonts w:ascii="Cambria" w:hAnsi="Cambria" w:hint="default"/>
        <w:color w:val="EF4623" w:themeColor="accent1"/>
      </w:rPr>
    </w:lvl>
  </w:abstractNum>
  <w:abstractNum w:abstractNumId="1" w15:restartNumberingAfterBreak="0">
    <w:nsid w:val="03870109"/>
    <w:multiLevelType w:val="hybridMultilevel"/>
    <w:tmpl w:val="B18A96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6A1E6C"/>
    <w:multiLevelType w:val="hybridMultilevel"/>
    <w:tmpl w:val="1A7EBE9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B25579"/>
    <w:multiLevelType w:val="hybridMultilevel"/>
    <w:tmpl w:val="9EF215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B07857"/>
    <w:multiLevelType w:val="hybridMultilevel"/>
    <w:tmpl w:val="B3707C60"/>
    <w:lvl w:ilvl="0" w:tplc="11A425B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2266B9A"/>
    <w:multiLevelType w:val="hybridMultilevel"/>
    <w:tmpl w:val="84CCFEE0"/>
    <w:lvl w:ilvl="0" w:tplc="5C4A1F9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3915FC8"/>
    <w:multiLevelType w:val="multilevel"/>
    <w:tmpl w:val="A9F49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793ADC"/>
    <w:multiLevelType w:val="hybridMultilevel"/>
    <w:tmpl w:val="8EA4B5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AD10D0B"/>
    <w:multiLevelType w:val="multilevel"/>
    <w:tmpl w:val="AF16503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07149FD"/>
    <w:multiLevelType w:val="hybridMultilevel"/>
    <w:tmpl w:val="6EC639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2862DD6"/>
    <w:multiLevelType w:val="hybridMultilevel"/>
    <w:tmpl w:val="3B56D80A"/>
    <w:lvl w:ilvl="0" w:tplc="5C4A1F9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3BB0699"/>
    <w:multiLevelType w:val="hybridMultilevel"/>
    <w:tmpl w:val="B300A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3F0712D"/>
    <w:multiLevelType w:val="hybridMultilevel"/>
    <w:tmpl w:val="EE6434A2"/>
    <w:lvl w:ilvl="0" w:tplc="0C0A0001">
      <w:start w:val="1"/>
      <w:numFmt w:val="bullet"/>
      <w:lvlText w:val=""/>
      <w:lvlJc w:val="left"/>
      <w:pPr>
        <w:ind w:left="962" w:hanging="360"/>
      </w:pPr>
      <w:rPr>
        <w:rFonts w:ascii="Symbol" w:hAnsi="Symbol" w:hint="default"/>
      </w:rPr>
    </w:lvl>
    <w:lvl w:ilvl="1" w:tplc="0C0A0003" w:tentative="1">
      <w:start w:val="1"/>
      <w:numFmt w:val="bullet"/>
      <w:lvlText w:val="o"/>
      <w:lvlJc w:val="left"/>
      <w:pPr>
        <w:ind w:left="1682" w:hanging="360"/>
      </w:pPr>
      <w:rPr>
        <w:rFonts w:ascii="Courier New" w:hAnsi="Courier New" w:cs="Courier New" w:hint="default"/>
      </w:rPr>
    </w:lvl>
    <w:lvl w:ilvl="2" w:tplc="0C0A0005" w:tentative="1">
      <w:start w:val="1"/>
      <w:numFmt w:val="bullet"/>
      <w:lvlText w:val=""/>
      <w:lvlJc w:val="left"/>
      <w:pPr>
        <w:ind w:left="2402" w:hanging="360"/>
      </w:pPr>
      <w:rPr>
        <w:rFonts w:ascii="Wingdings" w:hAnsi="Wingdings" w:hint="default"/>
      </w:rPr>
    </w:lvl>
    <w:lvl w:ilvl="3" w:tplc="0C0A0001" w:tentative="1">
      <w:start w:val="1"/>
      <w:numFmt w:val="bullet"/>
      <w:lvlText w:val=""/>
      <w:lvlJc w:val="left"/>
      <w:pPr>
        <w:ind w:left="3122" w:hanging="360"/>
      </w:pPr>
      <w:rPr>
        <w:rFonts w:ascii="Symbol" w:hAnsi="Symbol" w:hint="default"/>
      </w:rPr>
    </w:lvl>
    <w:lvl w:ilvl="4" w:tplc="0C0A0003" w:tentative="1">
      <w:start w:val="1"/>
      <w:numFmt w:val="bullet"/>
      <w:lvlText w:val="o"/>
      <w:lvlJc w:val="left"/>
      <w:pPr>
        <w:ind w:left="3842" w:hanging="360"/>
      </w:pPr>
      <w:rPr>
        <w:rFonts w:ascii="Courier New" w:hAnsi="Courier New" w:cs="Courier New" w:hint="default"/>
      </w:rPr>
    </w:lvl>
    <w:lvl w:ilvl="5" w:tplc="0C0A0005" w:tentative="1">
      <w:start w:val="1"/>
      <w:numFmt w:val="bullet"/>
      <w:lvlText w:val=""/>
      <w:lvlJc w:val="left"/>
      <w:pPr>
        <w:ind w:left="4562" w:hanging="360"/>
      </w:pPr>
      <w:rPr>
        <w:rFonts w:ascii="Wingdings" w:hAnsi="Wingdings" w:hint="default"/>
      </w:rPr>
    </w:lvl>
    <w:lvl w:ilvl="6" w:tplc="0C0A0001" w:tentative="1">
      <w:start w:val="1"/>
      <w:numFmt w:val="bullet"/>
      <w:lvlText w:val=""/>
      <w:lvlJc w:val="left"/>
      <w:pPr>
        <w:ind w:left="5282" w:hanging="360"/>
      </w:pPr>
      <w:rPr>
        <w:rFonts w:ascii="Symbol" w:hAnsi="Symbol" w:hint="default"/>
      </w:rPr>
    </w:lvl>
    <w:lvl w:ilvl="7" w:tplc="0C0A0003" w:tentative="1">
      <w:start w:val="1"/>
      <w:numFmt w:val="bullet"/>
      <w:lvlText w:val="o"/>
      <w:lvlJc w:val="left"/>
      <w:pPr>
        <w:ind w:left="6002" w:hanging="360"/>
      </w:pPr>
      <w:rPr>
        <w:rFonts w:ascii="Courier New" w:hAnsi="Courier New" w:cs="Courier New" w:hint="default"/>
      </w:rPr>
    </w:lvl>
    <w:lvl w:ilvl="8" w:tplc="0C0A0005" w:tentative="1">
      <w:start w:val="1"/>
      <w:numFmt w:val="bullet"/>
      <w:lvlText w:val=""/>
      <w:lvlJc w:val="left"/>
      <w:pPr>
        <w:ind w:left="6722" w:hanging="360"/>
      </w:pPr>
      <w:rPr>
        <w:rFonts w:ascii="Wingdings" w:hAnsi="Wingdings" w:hint="default"/>
      </w:rPr>
    </w:lvl>
  </w:abstractNum>
  <w:abstractNum w:abstractNumId="13" w15:restartNumberingAfterBreak="0">
    <w:nsid w:val="2626275B"/>
    <w:multiLevelType w:val="hybridMultilevel"/>
    <w:tmpl w:val="EA6838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8883464"/>
    <w:multiLevelType w:val="multilevel"/>
    <w:tmpl w:val="AF16503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C824279"/>
    <w:multiLevelType w:val="hybridMultilevel"/>
    <w:tmpl w:val="C9BCBB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D5B47B8"/>
    <w:multiLevelType w:val="multilevel"/>
    <w:tmpl w:val="AF16503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4293465"/>
    <w:multiLevelType w:val="hybridMultilevel"/>
    <w:tmpl w:val="9C0872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60352C7"/>
    <w:multiLevelType w:val="hybridMultilevel"/>
    <w:tmpl w:val="AB4879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67F6A45"/>
    <w:multiLevelType w:val="multilevel"/>
    <w:tmpl w:val="0436C7FE"/>
    <w:lvl w:ilvl="0">
      <w:start w:val="1"/>
      <w:numFmt w:val="decimal"/>
      <w:pStyle w:val="Listaconnmeros"/>
      <w:lvlText w:val="%1."/>
      <w:lvlJc w:val="left"/>
      <w:pPr>
        <w:ind w:left="360" w:hanging="360"/>
      </w:pPr>
      <w:rPr>
        <w:rFonts w:hint="default"/>
        <w:color w:val="EF4623" w:themeColor="accent1"/>
      </w:rPr>
    </w:lvl>
    <w:lvl w:ilvl="1">
      <w:start w:val="1"/>
      <w:numFmt w:val="decimal"/>
      <w:pStyle w:val="Listaconnmeros2"/>
      <w:suff w:val="space"/>
      <w:lvlText w:val="%1.%2"/>
      <w:lvlJc w:val="left"/>
      <w:pPr>
        <w:ind w:left="936" w:hanging="576"/>
      </w:pPr>
      <w:rPr>
        <w:rFonts w:hint="default"/>
        <w:color w:val="EF4623" w:themeColor="accent1"/>
      </w:rPr>
    </w:lvl>
    <w:lvl w:ilvl="2">
      <w:start w:val="1"/>
      <w:numFmt w:val="lowerLetter"/>
      <w:pStyle w:val="Listaconnmeros3"/>
      <w:lvlText w:val="%3."/>
      <w:lvlJc w:val="left"/>
      <w:pPr>
        <w:ind w:left="720" w:hanging="360"/>
      </w:pPr>
      <w:rPr>
        <w:rFonts w:hint="default"/>
        <w:color w:val="EF4623" w:themeColor="accent1"/>
      </w:rPr>
    </w:lvl>
    <w:lvl w:ilvl="3">
      <w:start w:val="1"/>
      <w:numFmt w:val="lowerRoman"/>
      <w:pStyle w:val="Listaconnmeros4"/>
      <w:lvlText w:val="%4."/>
      <w:lvlJc w:val="left"/>
      <w:pPr>
        <w:ind w:left="1080" w:hanging="360"/>
      </w:pPr>
      <w:rPr>
        <w:rFonts w:hint="default"/>
        <w:color w:val="EF4623" w:themeColor="accent1"/>
      </w:rPr>
    </w:lvl>
    <w:lvl w:ilvl="4">
      <w:start w:val="1"/>
      <w:numFmt w:val="lowerLetter"/>
      <w:pStyle w:val="Listaconnmeros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92D2245"/>
    <w:multiLevelType w:val="multilevel"/>
    <w:tmpl w:val="AF16503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A8C3F99"/>
    <w:multiLevelType w:val="hybridMultilevel"/>
    <w:tmpl w:val="38486B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FA56BA9"/>
    <w:multiLevelType w:val="hybridMultilevel"/>
    <w:tmpl w:val="E4786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213102A"/>
    <w:multiLevelType w:val="hybridMultilevel"/>
    <w:tmpl w:val="B29479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3F72D2B"/>
    <w:multiLevelType w:val="hybridMultilevel"/>
    <w:tmpl w:val="5AFA84C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82C11A0"/>
    <w:multiLevelType w:val="hybridMultilevel"/>
    <w:tmpl w:val="91527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9B56313"/>
    <w:multiLevelType w:val="hybridMultilevel"/>
    <w:tmpl w:val="27B221CE"/>
    <w:lvl w:ilvl="0" w:tplc="5C4A1F9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9B61C96"/>
    <w:multiLevelType w:val="hybridMultilevel"/>
    <w:tmpl w:val="BD060606"/>
    <w:lvl w:ilvl="0" w:tplc="5C4A1F94">
      <w:numFmt w:val="bullet"/>
      <w:lvlText w:val="•"/>
      <w:lvlJc w:val="left"/>
      <w:pPr>
        <w:ind w:left="1080" w:hanging="72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F774F41"/>
    <w:multiLevelType w:val="hybridMultilevel"/>
    <w:tmpl w:val="6F58F0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3FC0823"/>
    <w:multiLevelType w:val="hybridMultilevel"/>
    <w:tmpl w:val="A8FE85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592587C"/>
    <w:multiLevelType w:val="hybridMultilevel"/>
    <w:tmpl w:val="95404C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6B162C9"/>
    <w:multiLevelType w:val="hybridMultilevel"/>
    <w:tmpl w:val="0554DD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D547FF5"/>
    <w:multiLevelType w:val="hybridMultilevel"/>
    <w:tmpl w:val="4A66BA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D6348F8"/>
    <w:multiLevelType w:val="multilevel"/>
    <w:tmpl w:val="A1466A72"/>
    <w:lvl w:ilvl="0">
      <w:start w:val="1"/>
      <w:numFmt w:val="decimal"/>
      <w:lvlText w:val="%1."/>
      <w:lvlJc w:val="left"/>
      <w:pPr>
        <w:ind w:left="720" w:hanging="360"/>
      </w:pPr>
      <w:rPr>
        <w:rFonts w:hint="default"/>
      </w:rPr>
    </w:lvl>
    <w:lvl w:ilvl="1">
      <w:start w:val="1"/>
      <w:numFmt w:val="decimal"/>
      <w:isLgl/>
      <w:lvlText w:val="%1.%2."/>
      <w:lvlJc w:val="left"/>
      <w:pPr>
        <w:ind w:left="810" w:hanging="39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34" w15:restartNumberingAfterBreak="0">
    <w:nsid w:val="72B42633"/>
    <w:multiLevelType w:val="multilevel"/>
    <w:tmpl w:val="AF16503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9394E2B"/>
    <w:multiLevelType w:val="multilevel"/>
    <w:tmpl w:val="22FA14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D216D2"/>
    <w:multiLevelType w:val="hybridMultilevel"/>
    <w:tmpl w:val="45148BE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7" w15:restartNumberingAfterBreak="0">
    <w:nsid w:val="7B181EBB"/>
    <w:multiLevelType w:val="hybridMultilevel"/>
    <w:tmpl w:val="982E8142"/>
    <w:lvl w:ilvl="0" w:tplc="5C4A1F9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FEC51E9"/>
    <w:multiLevelType w:val="hybridMultilevel"/>
    <w:tmpl w:val="4F0259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0"/>
    <w:lvlOverride w:ilvl="0">
      <w:startOverride w:val="1"/>
    </w:lvlOverride>
  </w:num>
  <w:num w:numId="3">
    <w:abstractNumId w:val="19"/>
  </w:num>
  <w:num w:numId="4">
    <w:abstractNumId w:val="0"/>
    <w:lvlOverride w:ilvl="0">
      <w:startOverride w:val="1"/>
    </w:lvlOverride>
  </w:num>
  <w:num w:numId="5">
    <w:abstractNumId w:val="0"/>
    <w:lvlOverride w:ilvl="0">
      <w:startOverride w:val="1"/>
    </w:lvlOverride>
  </w:num>
  <w:num w:numId="6">
    <w:abstractNumId w:val="37"/>
  </w:num>
  <w:num w:numId="7">
    <w:abstractNumId w:val="28"/>
  </w:num>
  <w:num w:numId="8">
    <w:abstractNumId w:val="27"/>
  </w:num>
  <w:num w:numId="9">
    <w:abstractNumId w:val="10"/>
  </w:num>
  <w:num w:numId="10">
    <w:abstractNumId w:val="35"/>
  </w:num>
  <w:num w:numId="11">
    <w:abstractNumId w:val="35"/>
    <w:lvlOverride w:ilvl="1">
      <w:lvl w:ilvl="1">
        <w:numFmt w:val="bullet"/>
        <w:lvlText w:val=""/>
        <w:lvlJc w:val="left"/>
        <w:pPr>
          <w:tabs>
            <w:tab w:val="num" w:pos="1440"/>
          </w:tabs>
          <w:ind w:left="1440" w:hanging="360"/>
        </w:pPr>
        <w:rPr>
          <w:rFonts w:ascii="Symbol" w:hAnsi="Symbol" w:hint="default"/>
          <w:sz w:val="20"/>
        </w:rPr>
      </w:lvl>
    </w:lvlOverride>
  </w:num>
  <w:num w:numId="12">
    <w:abstractNumId w:val="3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3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14">
    <w:abstractNumId w:val="3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15">
    <w:abstractNumId w:val="26"/>
  </w:num>
  <w:num w:numId="16">
    <w:abstractNumId w:val="5"/>
  </w:num>
  <w:num w:numId="17">
    <w:abstractNumId w:val="31"/>
  </w:num>
  <w:num w:numId="18">
    <w:abstractNumId w:val="11"/>
  </w:num>
  <w:num w:numId="19">
    <w:abstractNumId w:val="13"/>
  </w:num>
  <w:num w:numId="20">
    <w:abstractNumId w:val="36"/>
  </w:num>
  <w:num w:numId="21">
    <w:abstractNumId w:val="24"/>
  </w:num>
  <w:num w:numId="22">
    <w:abstractNumId w:val="33"/>
  </w:num>
  <w:num w:numId="23">
    <w:abstractNumId w:val="4"/>
  </w:num>
  <w:num w:numId="24">
    <w:abstractNumId w:val="20"/>
  </w:num>
  <w:num w:numId="25">
    <w:abstractNumId w:val="14"/>
  </w:num>
  <w:num w:numId="26">
    <w:abstractNumId w:val="34"/>
  </w:num>
  <w:num w:numId="27">
    <w:abstractNumId w:val="16"/>
  </w:num>
  <w:num w:numId="28">
    <w:abstractNumId w:val="8"/>
  </w:num>
  <w:num w:numId="29">
    <w:abstractNumId w:val="22"/>
  </w:num>
  <w:num w:numId="30">
    <w:abstractNumId w:val="7"/>
  </w:num>
  <w:num w:numId="31">
    <w:abstractNumId w:val="21"/>
  </w:num>
  <w:num w:numId="32">
    <w:abstractNumId w:val="23"/>
  </w:num>
  <w:num w:numId="33">
    <w:abstractNumId w:val="1"/>
  </w:num>
  <w:num w:numId="34">
    <w:abstractNumId w:val="17"/>
  </w:num>
  <w:num w:numId="35">
    <w:abstractNumId w:val="32"/>
  </w:num>
  <w:num w:numId="36">
    <w:abstractNumId w:val="25"/>
  </w:num>
  <w:num w:numId="37">
    <w:abstractNumId w:val="9"/>
  </w:num>
  <w:num w:numId="38">
    <w:abstractNumId w:val="2"/>
  </w:num>
  <w:num w:numId="39">
    <w:abstractNumId w:val="3"/>
  </w:num>
  <w:num w:numId="40">
    <w:abstractNumId w:val="29"/>
  </w:num>
  <w:num w:numId="41">
    <w:abstractNumId w:val="6"/>
  </w:num>
  <w:num w:numId="42">
    <w:abstractNumId w:val="12"/>
  </w:num>
  <w:num w:numId="43">
    <w:abstractNumId w:val="15"/>
  </w:num>
  <w:num w:numId="44">
    <w:abstractNumId w:val="38"/>
  </w:num>
  <w:num w:numId="45">
    <w:abstractNumId w:val="30"/>
  </w:num>
  <w:num w:numId="4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ES" w:vendorID="64" w:dllVersion="131078" w:nlCheck="1" w:checkStyle="0"/>
  <w:proofState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FF8"/>
    <w:rsid w:val="00014ACB"/>
    <w:rsid w:val="00030C6B"/>
    <w:rsid w:val="00034DC6"/>
    <w:rsid w:val="00041EC6"/>
    <w:rsid w:val="00057ACD"/>
    <w:rsid w:val="00062E7C"/>
    <w:rsid w:val="00083A78"/>
    <w:rsid w:val="00083FE8"/>
    <w:rsid w:val="00094C9E"/>
    <w:rsid w:val="000B772F"/>
    <w:rsid w:val="000C608D"/>
    <w:rsid w:val="000E530B"/>
    <w:rsid w:val="000F74BE"/>
    <w:rsid w:val="00107980"/>
    <w:rsid w:val="001158B0"/>
    <w:rsid w:val="00144A7A"/>
    <w:rsid w:val="0014527A"/>
    <w:rsid w:val="00145670"/>
    <w:rsid w:val="00155D20"/>
    <w:rsid w:val="00171D37"/>
    <w:rsid w:val="00182735"/>
    <w:rsid w:val="001958FF"/>
    <w:rsid w:val="001A397F"/>
    <w:rsid w:val="001A6434"/>
    <w:rsid w:val="001A645F"/>
    <w:rsid w:val="001E05D0"/>
    <w:rsid w:val="002067B7"/>
    <w:rsid w:val="00212A6C"/>
    <w:rsid w:val="00217E2D"/>
    <w:rsid w:val="00217E89"/>
    <w:rsid w:val="00220A95"/>
    <w:rsid w:val="002476E3"/>
    <w:rsid w:val="0025068D"/>
    <w:rsid w:val="002668CA"/>
    <w:rsid w:val="002777A5"/>
    <w:rsid w:val="00281CE0"/>
    <w:rsid w:val="00286071"/>
    <w:rsid w:val="002A4A95"/>
    <w:rsid w:val="002C038B"/>
    <w:rsid w:val="002D06FA"/>
    <w:rsid w:val="002D7014"/>
    <w:rsid w:val="002F4D6A"/>
    <w:rsid w:val="002F6254"/>
    <w:rsid w:val="00312A89"/>
    <w:rsid w:val="003319BC"/>
    <w:rsid w:val="00333AF4"/>
    <w:rsid w:val="003375DA"/>
    <w:rsid w:val="0034307E"/>
    <w:rsid w:val="00350091"/>
    <w:rsid w:val="003C1600"/>
    <w:rsid w:val="003D44EF"/>
    <w:rsid w:val="003E4B88"/>
    <w:rsid w:val="003F6EA9"/>
    <w:rsid w:val="004011C9"/>
    <w:rsid w:val="004342E0"/>
    <w:rsid w:val="004352A2"/>
    <w:rsid w:val="0045082A"/>
    <w:rsid w:val="00463E6D"/>
    <w:rsid w:val="0048286D"/>
    <w:rsid w:val="00482C7F"/>
    <w:rsid w:val="00491CE2"/>
    <w:rsid w:val="00491DED"/>
    <w:rsid w:val="004954DD"/>
    <w:rsid w:val="00496359"/>
    <w:rsid w:val="00497A6C"/>
    <w:rsid w:val="004A0A4C"/>
    <w:rsid w:val="004A75C1"/>
    <w:rsid w:val="004C0AE7"/>
    <w:rsid w:val="004C6423"/>
    <w:rsid w:val="004D73D4"/>
    <w:rsid w:val="004F4C50"/>
    <w:rsid w:val="005060E6"/>
    <w:rsid w:val="00511B4C"/>
    <w:rsid w:val="0051246F"/>
    <w:rsid w:val="00517184"/>
    <w:rsid w:val="00520B35"/>
    <w:rsid w:val="00534CB1"/>
    <w:rsid w:val="005361E9"/>
    <w:rsid w:val="005422F5"/>
    <w:rsid w:val="00544B95"/>
    <w:rsid w:val="005529AE"/>
    <w:rsid w:val="00555144"/>
    <w:rsid w:val="005640C2"/>
    <w:rsid w:val="00592770"/>
    <w:rsid w:val="005975BB"/>
    <w:rsid w:val="005A697D"/>
    <w:rsid w:val="005B19D2"/>
    <w:rsid w:val="005B36B9"/>
    <w:rsid w:val="005C14D6"/>
    <w:rsid w:val="005C50FF"/>
    <w:rsid w:val="005E2619"/>
    <w:rsid w:val="005F5A62"/>
    <w:rsid w:val="00601BBA"/>
    <w:rsid w:val="00610114"/>
    <w:rsid w:val="00616060"/>
    <w:rsid w:val="00636080"/>
    <w:rsid w:val="006366FA"/>
    <w:rsid w:val="00640367"/>
    <w:rsid w:val="0064063C"/>
    <w:rsid w:val="006567DD"/>
    <w:rsid w:val="00672A15"/>
    <w:rsid w:val="00681093"/>
    <w:rsid w:val="00686536"/>
    <w:rsid w:val="00687BA2"/>
    <w:rsid w:val="006A6695"/>
    <w:rsid w:val="006C4DBA"/>
    <w:rsid w:val="006D3988"/>
    <w:rsid w:val="006D44C6"/>
    <w:rsid w:val="006D46DC"/>
    <w:rsid w:val="006E0B70"/>
    <w:rsid w:val="006E3B80"/>
    <w:rsid w:val="007046B1"/>
    <w:rsid w:val="00715D5C"/>
    <w:rsid w:val="0071750B"/>
    <w:rsid w:val="007274EF"/>
    <w:rsid w:val="007338E7"/>
    <w:rsid w:val="00745FDD"/>
    <w:rsid w:val="00762B93"/>
    <w:rsid w:val="0078223B"/>
    <w:rsid w:val="00782C26"/>
    <w:rsid w:val="00784DCC"/>
    <w:rsid w:val="00793C91"/>
    <w:rsid w:val="00794A85"/>
    <w:rsid w:val="00794B4F"/>
    <w:rsid w:val="007971BD"/>
    <w:rsid w:val="007A50DC"/>
    <w:rsid w:val="007D0D66"/>
    <w:rsid w:val="007D5554"/>
    <w:rsid w:val="007E5A84"/>
    <w:rsid w:val="007E5F39"/>
    <w:rsid w:val="007F626E"/>
    <w:rsid w:val="00806C21"/>
    <w:rsid w:val="008232E9"/>
    <w:rsid w:val="0082714F"/>
    <w:rsid w:val="00831023"/>
    <w:rsid w:val="00833623"/>
    <w:rsid w:val="00840974"/>
    <w:rsid w:val="00855C89"/>
    <w:rsid w:val="00861990"/>
    <w:rsid w:val="008802B1"/>
    <w:rsid w:val="00884AC7"/>
    <w:rsid w:val="00892DAE"/>
    <w:rsid w:val="00893DFC"/>
    <w:rsid w:val="00896A96"/>
    <w:rsid w:val="0089717A"/>
    <w:rsid w:val="008A6943"/>
    <w:rsid w:val="008B13E4"/>
    <w:rsid w:val="008B20CB"/>
    <w:rsid w:val="008C1F8E"/>
    <w:rsid w:val="008C2AC1"/>
    <w:rsid w:val="008C64E9"/>
    <w:rsid w:val="008D6C65"/>
    <w:rsid w:val="008E6B02"/>
    <w:rsid w:val="008F78EC"/>
    <w:rsid w:val="0090065C"/>
    <w:rsid w:val="009041E0"/>
    <w:rsid w:val="00906361"/>
    <w:rsid w:val="009107DE"/>
    <w:rsid w:val="00915DD0"/>
    <w:rsid w:val="009308E7"/>
    <w:rsid w:val="009319EA"/>
    <w:rsid w:val="009364AE"/>
    <w:rsid w:val="00936A08"/>
    <w:rsid w:val="00944447"/>
    <w:rsid w:val="00946AA1"/>
    <w:rsid w:val="00971F79"/>
    <w:rsid w:val="009A0957"/>
    <w:rsid w:val="009C41FC"/>
    <w:rsid w:val="009D0245"/>
    <w:rsid w:val="00A03D96"/>
    <w:rsid w:val="00A120BE"/>
    <w:rsid w:val="00A17FFB"/>
    <w:rsid w:val="00A2540B"/>
    <w:rsid w:val="00A265D5"/>
    <w:rsid w:val="00A42A83"/>
    <w:rsid w:val="00A47A3F"/>
    <w:rsid w:val="00A52488"/>
    <w:rsid w:val="00A93CFF"/>
    <w:rsid w:val="00A94AE6"/>
    <w:rsid w:val="00AA5B98"/>
    <w:rsid w:val="00AB0156"/>
    <w:rsid w:val="00AB7E77"/>
    <w:rsid w:val="00AC6001"/>
    <w:rsid w:val="00AC6288"/>
    <w:rsid w:val="00AD0B56"/>
    <w:rsid w:val="00AD7A79"/>
    <w:rsid w:val="00AD7C5C"/>
    <w:rsid w:val="00AE4EAC"/>
    <w:rsid w:val="00AE5B38"/>
    <w:rsid w:val="00B026F0"/>
    <w:rsid w:val="00B102FE"/>
    <w:rsid w:val="00B1103D"/>
    <w:rsid w:val="00B1507F"/>
    <w:rsid w:val="00B16C25"/>
    <w:rsid w:val="00B419C0"/>
    <w:rsid w:val="00B63F75"/>
    <w:rsid w:val="00B679D1"/>
    <w:rsid w:val="00B71D8B"/>
    <w:rsid w:val="00B73020"/>
    <w:rsid w:val="00B74D33"/>
    <w:rsid w:val="00BD65E5"/>
    <w:rsid w:val="00BE1DAE"/>
    <w:rsid w:val="00BE2A31"/>
    <w:rsid w:val="00C04A4A"/>
    <w:rsid w:val="00C14CF7"/>
    <w:rsid w:val="00C30B4C"/>
    <w:rsid w:val="00C37D27"/>
    <w:rsid w:val="00C444DF"/>
    <w:rsid w:val="00C521A2"/>
    <w:rsid w:val="00C81CC1"/>
    <w:rsid w:val="00C95B95"/>
    <w:rsid w:val="00CC62F1"/>
    <w:rsid w:val="00CC6C2D"/>
    <w:rsid w:val="00CE08B5"/>
    <w:rsid w:val="00CE0A96"/>
    <w:rsid w:val="00CF38C9"/>
    <w:rsid w:val="00CF4AF1"/>
    <w:rsid w:val="00D00114"/>
    <w:rsid w:val="00D16FEC"/>
    <w:rsid w:val="00D24267"/>
    <w:rsid w:val="00D519CF"/>
    <w:rsid w:val="00D52426"/>
    <w:rsid w:val="00D5672C"/>
    <w:rsid w:val="00D57377"/>
    <w:rsid w:val="00D61859"/>
    <w:rsid w:val="00D653ED"/>
    <w:rsid w:val="00D73123"/>
    <w:rsid w:val="00D75772"/>
    <w:rsid w:val="00D776D5"/>
    <w:rsid w:val="00D85621"/>
    <w:rsid w:val="00D86443"/>
    <w:rsid w:val="00D92BC8"/>
    <w:rsid w:val="00D9621E"/>
    <w:rsid w:val="00DA4812"/>
    <w:rsid w:val="00DC1DCB"/>
    <w:rsid w:val="00DC3434"/>
    <w:rsid w:val="00DD25B7"/>
    <w:rsid w:val="00DF4F5B"/>
    <w:rsid w:val="00E34578"/>
    <w:rsid w:val="00E358CA"/>
    <w:rsid w:val="00E365A5"/>
    <w:rsid w:val="00E44E2C"/>
    <w:rsid w:val="00E60934"/>
    <w:rsid w:val="00E61650"/>
    <w:rsid w:val="00E633DD"/>
    <w:rsid w:val="00E76DBC"/>
    <w:rsid w:val="00E77F96"/>
    <w:rsid w:val="00E80220"/>
    <w:rsid w:val="00E87197"/>
    <w:rsid w:val="00EA1B03"/>
    <w:rsid w:val="00EA7695"/>
    <w:rsid w:val="00EA7F93"/>
    <w:rsid w:val="00EB19E2"/>
    <w:rsid w:val="00EC486E"/>
    <w:rsid w:val="00ED1A9F"/>
    <w:rsid w:val="00EE7A8C"/>
    <w:rsid w:val="00EF3049"/>
    <w:rsid w:val="00F138CB"/>
    <w:rsid w:val="00F15BCB"/>
    <w:rsid w:val="00F174E1"/>
    <w:rsid w:val="00F3207B"/>
    <w:rsid w:val="00F336BE"/>
    <w:rsid w:val="00F40279"/>
    <w:rsid w:val="00F474E3"/>
    <w:rsid w:val="00F50A8F"/>
    <w:rsid w:val="00F5669B"/>
    <w:rsid w:val="00F611F2"/>
    <w:rsid w:val="00F64F80"/>
    <w:rsid w:val="00F7273C"/>
    <w:rsid w:val="00F7462E"/>
    <w:rsid w:val="00F752F1"/>
    <w:rsid w:val="00F77FF8"/>
    <w:rsid w:val="00F84F01"/>
    <w:rsid w:val="00F910FE"/>
    <w:rsid w:val="00FA6354"/>
    <w:rsid w:val="00FB080D"/>
    <w:rsid w:val="00FC11A7"/>
    <w:rsid w:val="00FC27A3"/>
    <w:rsid w:val="00FC6A63"/>
    <w:rsid w:val="00FE0B85"/>
    <w:rsid w:val="00FE4B72"/>
    <w:rsid w:val="00FF047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F351389D-7374-4F09-ABF7-60D6C9B07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lang w:val="en-US" w:eastAsia="en-US" w:bidi="ar-SA"/>
      </w:rPr>
    </w:rPrDefault>
    <w:pPrDefault>
      <w:pPr>
        <w:spacing w:after="180" w:line="33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2AC1"/>
    <w:pPr>
      <w:jc w:val="both"/>
    </w:pPr>
    <w:rPr>
      <w:noProof/>
      <w:lang w:val="es-ES"/>
    </w:rPr>
  </w:style>
  <w:style w:type="paragraph" w:styleId="Ttulo1">
    <w:name w:val="heading 1"/>
    <w:basedOn w:val="Normal"/>
    <w:next w:val="Normal"/>
    <w:link w:val="Ttulo1Car"/>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styleId="Ttulo2">
    <w:name w:val="heading 2"/>
    <w:basedOn w:val="Normal"/>
    <w:next w:val="Normal"/>
    <w:link w:val="Ttulo2Car"/>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paragraph" w:styleId="Ttulo3">
    <w:name w:val="heading 3"/>
    <w:basedOn w:val="Normal"/>
    <w:next w:val="Normal"/>
    <w:link w:val="Ttulo3Car"/>
    <w:uiPriority w:val="1"/>
    <w:unhideWhenUsed/>
    <w:qFormat/>
    <w:rsid w:val="00B1103D"/>
    <w:pPr>
      <w:keepNext/>
      <w:keepLines/>
      <w:spacing w:before="40" w:after="0"/>
      <w:outlineLvl w:val="2"/>
    </w:pPr>
    <w:rPr>
      <w:rFonts w:asciiTheme="majorHAnsi" w:eastAsiaTheme="majorEastAsia" w:hAnsiTheme="majorHAnsi" w:cstheme="majorBidi"/>
      <w:color w:val="7F1D09" w:themeColor="accent1" w:themeShade="7F"/>
      <w:sz w:val="24"/>
      <w:szCs w:val="24"/>
    </w:rPr>
  </w:style>
  <w:style w:type="paragraph" w:styleId="Ttulo4">
    <w:name w:val="heading 4"/>
    <w:basedOn w:val="Normal"/>
    <w:next w:val="Normal"/>
    <w:link w:val="Ttulo4Car"/>
    <w:uiPriority w:val="9"/>
    <w:unhideWhenUsed/>
    <w:qFormat/>
    <w:rsid w:val="00034DC6"/>
    <w:pPr>
      <w:keepNext/>
      <w:keepLines/>
      <w:spacing w:before="40" w:after="0"/>
      <w:outlineLvl w:val="3"/>
    </w:pPr>
    <w:rPr>
      <w:rFonts w:asciiTheme="majorHAnsi" w:eastAsiaTheme="majorEastAsia" w:hAnsiTheme="majorHAnsi" w:cstheme="majorBidi"/>
      <w:i/>
      <w:iCs/>
      <w:color w:val="BF2B0E"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qFormat/>
    <w:pPr>
      <w:spacing w:after="0" w:line="240" w:lineRule="auto"/>
      <w:ind w:left="29" w:right="144"/>
    </w:pPr>
    <w:rPr>
      <w:color w:val="EF4623" w:themeColor="accent1"/>
    </w:rPr>
  </w:style>
  <w:style w:type="character" w:customStyle="1" w:styleId="PiedepginaCar">
    <w:name w:val="Pie de página Car"/>
    <w:basedOn w:val="Fuentedeprrafopredeter"/>
    <w:link w:val="Piedepgina"/>
    <w:uiPriority w:val="99"/>
    <w:rPr>
      <w:color w:val="EF4623" w:themeColor="accent1"/>
    </w:rPr>
  </w:style>
  <w:style w:type="paragraph" w:styleId="Subttulo">
    <w:name w:val="Subtitle"/>
    <w:basedOn w:val="Normal"/>
    <w:next w:val="Normal"/>
    <w:link w:val="SubttuloCar"/>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Grfico">
    <w:name w:val="Gráfico"/>
    <w:basedOn w:val="Normal"/>
    <w:uiPriority w:val="99"/>
    <w:pPr>
      <w:spacing w:after="80" w:line="240" w:lineRule="auto"/>
      <w:jc w:val="center"/>
    </w:pPr>
  </w:style>
  <w:style w:type="paragraph" w:styleId="Encabezado">
    <w:name w:val="header"/>
    <w:basedOn w:val="Normal"/>
    <w:link w:val="EncabezadoCar"/>
    <w:uiPriority w:val="99"/>
    <w:qFormat/>
    <w:pPr>
      <w:spacing w:after="380" w:line="240" w:lineRule="auto"/>
    </w:pPr>
  </w:style>
  <w:style w:type="character" w:customStyle="1" w:styleId="EncabezadoCar">
    <w:name w:val="Encabezado Car"/>
    <w:basedOn w:val="Fuentedeprrafopredeter"/>
    <w:link w:val="Encabezado"/>
    <w:uiPriority w:val="99"/>
    <w:rPr>
      <w:color w:val="404040" w:themeColor="text1" w:themeTint="BF"/>
      <w:sz w:val="20"/>
    </w:rPr>
  </w:style>
  <w:style w:type="table" w:styleId="Tablaconcuadrcula">
    <w:name w:val="Table Grid"/>
    <w:basedOn w:val="Tabla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Encabezadodeinformacin">
    <w:name w:val="Encabezado de información"/>
    <w:basedOn w:val="Normal"/>
    <w:uiPriority w:val="2"/>
    <w:qFormat/>
    <w:pPr>
      <w:spacing w:after="60" w:line="240" w:lineRule="auto"/>
      <w:ind w:left="29" w:right="29"/>
      <w:jc w:val="right"/>
    </w:pPr>
    <w:rPr>
      <w:b/>
      <w:bCs/>
      <w:color w:val="EF4623" w:themeColor="accent1"/>
      <w:sz w:val="36"/>
    </w:rPr>
  </w:style>
  <w:style w:type="paragraph" w:customStyle="1" w:styleId="Pgina">
    <w:name w:val="Página"/>
    <w:basedOn w:val="Normal"/>
    <w:next w:val="Normal"/>
    <w:uiPriority w:val="99"/>
    <w:unhideWhenUsed/>
    <w:qFormat/>
    <w:pPr>
      <w:spacing w:after="40" w:line="240" w:lineRule="auto"/>
    </w:pPr>
    <w:rPr>
      <w:color w:val="000000" w:themeColor="text1"/>
      <w:sz w:val="36"/>
    </w:rPr>
  </w:style>
  <w:style w:type="paragraph" w:styleId="Puesto">
    <w:name w:val="Title"/>
    <w:basedOn w:val="Normal"/>
    <w:next w:val="Normal"/>
    <w:link w:val="PuestoCar"/>
    <w:uiPriority w:val="2"/>
    <w:qFormat/>
    <w:pPr>
      <w:spacing w:after="40" w:line="240" w:lineRule="auto"/>
    </w:pPr>
    <w:rPr>
      <w:rFonts w:asciiTheme="majorHAnsi" w:eastAsiaTheme="majorEastAsia" w:hAnsiTheme="majorHAnsi" w:cstheme="majorBidi"/>
      <w:b/>
      <w:bCs/>
      <w:color w:val="EF4623" w:themeColor="accent1"/>
      <w:sz w:val="200"/>
    </w:rPr>
  </w:style>
  <w:style w:type="character" w:customStyle="1" w:styleId="PuestoCar">
    <w:name w:val="Puesto Car"/>
    <w:basedOn w:val="Fuentedeprrafopredeter"/>
    <w:link w:val="Puesto"/>
    <w:uiPriority w:val="2"/>
    <w:rPr>
      <w:rFonts w:asciiTheme="majorHAnsi" w:eastAsiaTheme="majorEastAsia" w:hAnsiTheme="majorHAnsi" w:cstheme="majorBidi"/>
      <w:b/>
      <w:bCs/>
      <w:color w:val="EF4623" w:themeColor="accent1"/>
      <w:sz w:val="200"/>
    </w:r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after="0" w:line="240" w:lineRule="auto"/>
    </w:pPr>
    <w:rPr>
      <w:rFonts w:ascii="Tahoma" w:hAnsi="Tahoma" w:cs="Tahoma"/>
      <w:sz w:val="16"/>
    </w:rPr>
  </w:style>
  <w:style w:type="character" w:customStyle="1" w:styleId="TextodegloboCar">
    <w:name w:val="Texto de globo Car"/>
    <w:basedOn w:val="Fuentedeprrafopredeter"/>
    <w:link w:val="Textodeglobo"/>
    <w:uiPriority w:val="99"/>
    <w:semiHidden/>
    <w:rPr>
      <w:rFonts w:ascii="Tahoma" w:hAnsi="Tahoma" w:cs="Tahoma"/>
      <w:sz w:val="16"/>
    </w:rPr>
  </w:style>
  <w:style w:type="character" w:styleId="Textoennegrita">
    <w:name w:val="Strong"/>
    <w:basedOn w:val="Fuentedeprrafopredeter"/>
    <w:uiPriority w:val="10"/>
    <w:qFormat/>
    <w:rPr>
      <w:b/>
      <w:bCs/>
    </w:rPr>
  </w:style>
  <w:style w:type="character" w:customStyle="1" w:styleId="SubttuloCar">
    <w:name w:val="Subtítulo Car"/>
    <w:basedOn w:val="Fuentedeprrafopredeter"/>
    <w:link w:val="Subttulo"/>
    <w:uiPriority w:val="3"/>
    <w:rPr>
      <w:rFonts w:asciiTheme="majorHAnsi" w:eastAsiaTheme="majorEastAsia" w:hAnsiTheme="majorHAnsi" w:cstheme="majorBidi"/>
      <w:b/>
      <w:bCs/>
      <w:caps/>
      <w:color w:val="000000" w:themeColor="text1"/>
      <w:kern w:val="20"/>
      <w:sz w:val="60"/>
    </w:rPr>
  </w:style>
  <w:style w:type="paragraph" w:customStyle="1" w:styleId="Descripcinbreve">
    <w:name w:val="Descripción breve"/>
    <w:basedOn w:val="Normal"/>
    <w:uiPriority w:val="3"/>
    <w:qFormat/>
    <w:pPr>
      <w:spacing w:before="360" w:after="480" w:line="360" w:lineRule="auto"/>
    </w:pPr>
    <w:rPr>
      <w:i/>
      <w:iCs/>
      <w:color w:val="EF4623" w:themeColor="accent1"/>
      <w:kern w:val="20"/>
      <w:sz w:val="28"/>
    </w:rPr>
  </w:style>
  <w:style w:type="paragraph" w:styleId="Sinespaciado">
    <w:name w:val="No Spacing"/>
    <w:link w:val="SinespaciadoCar"/>
    <w:uiPriority w:val="1"/>
    <w:unhideWhenUsed/>
    <w:qFormat/>
    <w:pPr>
      <w:spacing w:after="0" w:line="240" w:lineRule="auto"/>
    </w:pPr>
  </w:style>
  <w:style w:type="character" w:styleId="Hipervnculo">
    <w:name w:val="Hyperlink"/>
    <w:basedOn w:val="Fuentedeprrafopredeter"/>
    <w:uiPriority w:val="99"/>
    <w:unhideWhenUsed/>
    <w:rPr>
      <w:color w:val="5F5F5F" w:themeColor="hyperlink"/>
      <w:u w:val="single"/>
    </w:rPr>
  </w:style>
  <w:style w:type="paragraph" w:styleId="TDC1">
    <w:name w:val="toc 1"/>
    <w:basedOn w:val="Normal"/>
    <w:next w:val="Normal"/>
    <w:autoRedefine/>
    <w:uiPriority w:val="39"/>
    <w:unhideWhenUsed/>
    <w:qFormat/>
    <w:pPr>
      <w:tabs>
        <w:tab w:val="right" w:leader="underscore" w:pos="8424"/>
      </w:tabs>
      <w:spacing w:before="40" w:after="100" w:line="288" w:lineRule="auto"/>
    </w:pPr>
    <w:rPr>
      <w:kern w:val="20"/>
    </w:rPr>
  </w:style>
  <w:style w:type="character" w:customStyle="1" w:styleId="Ttulo1Car">
    <w:name w:val="Título 1 Car"/>
    <w:basedOn w:val="Fuentedeprrafopredeter"/>
    <w:link w:val="Ttulo1"/>
    <w:uiPriority w:val="1"/>
    <w:rPr>
      <w:rFonts w:asciiTheme="majorHAnsi" w:eastAsiaTheme="majorEastAsia" w:hAnsiTheme="majorHAnsi" w:cstheme="majorBidi"/>
      <w:b/>
      <w:bCs/>
      <w:color w:val="000000" w:themeColor="text1"/>
      <w:sz w:val="40"/>
    </w:rPr>
  </w:style>
  <w:style w:type="paragraph" w:styleId="TtulodeTDC">
    <w:name w:val="TOC Heading"/>
    <w:basedOn w:val="Ttulo1"/>
    <w:next w:val="Normal"/>
    <w:uiPriority w:val="39"/>
    <w:unhideWhenUsed/>
    <w:qFormat/>
    <w:pPr>
      <w:pBdr>
        <w:bottom w:val="none" w:sz="0" w:space="0" w:color="auto"/>
      </w:pBdr>
      <w:spacing w:before="0" w:after="360"/>
      <w:outlineLvl w:val="9"/>
    </w:pPr>
    <w:rPr>
      <w:color w:val="EF4623" w:themeColor="accent1"/>
      <w:kern w:val="20"/>
      <w:sz w:val="44"/>
    </w:rPr>
  </w:style>
  <w:style w:type="character" w:customStyle="1" w:styleId="Ttulo2Car">
    <w:name w:val="Título 2 Car"/>
    <w:basedOn w:val="Fuentedeprrafopredeter"/>
    <w:link w:val="Ttulo2"/>
    <w:uiPriority w:val="1"/>
    <w:rPr>
      <w:rFonts w:asciiTheme="majorHAnsi" w:eastAsiaTheme="majorEastAsia" w:hAnsiTheme="majorHAnsi" w:cstheme="majorBidi"/>
      <w:b/>
      <w:bCs/>
      <w:color w:val="000000" w:themeColor="text1"/>
      <w:sz w:val="28"/>
    </w:rPr>
  </w:style>
  <w:style w:type="paragraph" w:styleId="Cita">
    <w:name w:val="Quote"/>
    <w:basedOn w:val="Normal"/>
    <w:next w:val="Normal"/>
    <w:link w:val="CitaCar"/>
    <w:uiPriority w:val="1"/>
    <w:unhideWhenUsed/>
    <w:qFormat/>
    <w:pPr>
      <w:spacing w:before="240" w:after="240" w:line="288" w:lineRule="auto"/>
    </w:pPr>
    <w:rPr>
      <w:i/>
      <w:iCs/>
      <w:color w:val="EF4623" w:themeColor="accent1"/>
      <w:kern w:val="20"/>
      <w:sz w:val="24"/>
    </w:rPr>
  </w:style>
  <w:style w:type="character" w:customStyle="1" w:styleId="CitaCar">
    <w:name w:val="Cita Car"/>
    <w:basedOn w:val="Fuentedeprrafopredeter"/>
    <w:link w:val="Cita"/>
    <w:uiPriority w:val="1"/>
    <w:rPr>
      <w:i/>
      <w:iCs/>
      <w:color w:val="EF4623" w:themeColor="accent1"/>
      <w:kern w:val="20"/>
      <w:sz w:val="24"/>
    </w:rPr>
  </w:style>
  <w:style w:type="paragraph" w:styleId="Firma">
    <w:name w:val="Signature"/>
    <w:basedOn w:val="Normal"/>
    <w:link w:val="FirmaCar"/>
    <w:uiPriority w:val="9"/>
    <w:unhideWhenUsed/>
    <w:qFormat/>
    <w:pPr>
      <w:spacing w:before="720" w:after="0" w:line="312" w:lineRule="auto"/>
      <w:contextualSpacing/>
    </w:pPr>
    <w:rPr>
      <w:color w:val="595959" w:themeColor="text1" w:themeTint="A6"/>
      <w:kern w:val="20"/>
    </w:rPr>
  </w:style>
  <w:style w:type="character" w:customStyle="1" w:styleId="FirmaCar">
    <w:name w:val="Firma Car"/>
    <w:basedOn w:val="Fuentedeprrafopredeter"/>
    <w:link w:val="Firma"/>
    <w:uiPriority w:val="9"/>
    <w:rPr>
      <w:color w:val="595959" w:themeColor="text1" w:themeTint="A6"/>
      <w:kern w:val="20"/>
    </w:rPr>
  </w:style>
  <w:style w:type="character" w:customStyle="1" w:styleId="SinespaciadoCar">
    <w:name w:val="Sin espaciado Car"/>
    <w:basedOn w:val="Fuentedeprrafopredeter"/>
    <w:link w:val="Sinespaciado"/>
    <w:uiPriority w:val="1"/>
  </w:style>
  <w:style w:type="paragraph" w:styleId="Listaconvietas">
    <w:name w:val="List Bullet"/>
    <w:basedOn w:val="Normal"/>
    <w:uiPriority w:val="1"/>
    <w:unhideWhenUsed/>
    <w:qFormat/>
    <w:pPr>
      <w:numPr>
        <w:numId w:val="1"/>
      </w:numPr>
      <w:spacing w:before="40" w:after="40" w:line="288" w:lineRule="auto"/>
    </w:pPr>
    <w:rPr>
      <w:color w:val="595959" w:themeColor="text1" w:themeTint="A6"/>
      <w:kern w:val="20"/>
    </w:rPr>
  </w:style>
  <w:style w:type="paragraph" w:styleId="Listaconnmeros">
    <w:name w:val="List Number"/>
    <w:basedOn w:val="Normal"/>
    <w:uiPriority w:val="1"/>
    <w:unhideWhenUsed/>
    <w:qFormat/>
    <w:pPr>
      <w:numPr>
        <w:numId w:val="3"/>
      </w:numPr>
      <w:spacing w:before="40" w:after="160" w:line="288" w:lineRule="auto"/>
      <w:contextualSpacing/>
    </w:pPr>
    <w:rPr>
      <w:color w:val="595959" w:themeColor="text1" w:themeTint="A6"/>
      <w:kern w:val="20"/>
    </w:rPr>
  </w:style>
  <w:style w:type="paragraph" w:styleId="Listaconnmeros2">
    <w:name w:val="List Number 2"/>
    <w:basedOn w:val="Normal"/>
    <w:uiPriority w:val="1"/>
    <w:unhideWhenUsed/>
    <w:qFormat/>
    <w:pPr>
      <w:numPr>
        <w:ilvl w:val="1"/>
        <w:numId w:val="3"/>
      </w:numPr>
      <w:spacing w:before="40" w:after="160" w:line="288" w:lineRule="auto"/>
      <w:contextualSpacing/>
    </w:pPr>
    <w:rPr>
      <w:color w:val="595959" w:themeColor="text1" w:themeTint="A6"/>
      <w:kern w:val="20"/>
    </w:rPr>
  </w:style>
  <w:style w:type="paragraph" w:styleId="Listaconnmeros3">
    <w:name w:val="List Number 3"/>
    <w:basedOn w:val="Normal"/>
    <w:uiPriority w:val="18"/>
    <w:unhideWhenUsed/>
    <w:pPr>
      <w:numPr>
        <w:ilvl w:val="2"/>
        <w:numId w:val="3"/>
      </w:numPr>
      <w:spacing w:before="40" w:after="160" w:line="288" w:lineRule="auto"/>
      <w:contextualSpacing/>
    </w:pPr>
    <w:rPr>
      <w:color w:val="595959" w:themeColor="text1" w:themeTint="A6"/>
      <w:kern w:val="20"/>
    </w:rPr>
  </w:style>
  <w:style w:type="paragraph" w:styleId="Listaconnmeros4">
    <w:name w:val="List Number 4"/>
    <w:basedOn w:val="Normal"/>
    <w:uiPriority w:val="18"/>
    <w:unhideWhenUsed/>
    <w:pPr>
      <w:numPr>
        <w:ilvl w:val="3"/>
        <w:numId w:val="3"/>
      </w:numPr>
      <w:spacing w:before="40" w:after="160" w:line="288" w:lineRule="auto"/>
      <w:contextualSpacing/>
    </w:pPr>
    <w:rPr>
      <w:color w:val="595959" w:themeColor="text1" w:themeTint="A6"/>
      <w:kern w:val="20"/>
    </w:rPr>
  </w:style>
  <w:style w:type="paragraph" w:styleId="Listaconnmeros5">
    <w:name w:val="List Number 5"/>
    <w:basedOn w:val="Normal"/>
    <w:uiPriority w:val="18"/>
    <w:unhideWhenUsed/>
    <w:pPr>
      <w:numPr>
        <w:ilvl w:val="4"/>
        <w:numId w:val="3"/>
      </w:numPr>
      <w:spacing w:before="40" w:after="160" w:line="288" w:lineRule="auto"/>
      <w:contextualSpacing/>
    </w:pPr>
    <w:rPr>
      <w:color w:val="595959" w:themeColor="text1" w:themeTint="A6"/>
      <w:kern w:val="20"/>
    </w:rPr>
  </w:style>
  <w:style w:type="table" w:customStyle="1" w:styleId="Tablafinanciera">
    <w:name w:val="Tabla financiera"/>
    <w:basedOn w:val="Tablanorma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styleId="Refdecomentario">
    <w:name w:val="annotation reference"/>
    <w:basedOn w:val="Fuentedeprrafopredeter"/>
    <w:uiPriority w:val="99"/>
    <w:semiHidden/>
    <w:unhideWhenUsed/>
    <w:rPr>
      <w:sz w:val="16"/>
    </w:rPr>
  </w:style>
  <w:style w:type="paragraph" w:styleId="Textocomentario">
    <w:name w:val="annotation text"/>
    <w:basedOn w:val="Normal"/>
    <w:link w:val="TextocomentarioCar"/>
    <w:uiPriority w:val="99"/>
    <w:semiHidden/>
    <w:unhideWhenUsed/>
    <w:pPr>
      <w:spacing w:line="240" w:lineRule="auto"/>
    </w:pPr>
  </w:style>
  <w:style w:type="character" w:customStyle="1" w:styleId="TextocomentarioCar">
    <w:name w:val="Texto comentario Car"/>
    <w:basedOn w:val="Fuentedeprrafopredeter"/>
    <w:link w:val="Textocomentario"/>
    <w:uiPriority w:val="99"/>
    <w:semiHidden/>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rPr>
  </w:style>
  <w:style w:type="table" w:styleId="Sombreadoclaro">
    <w:name w:val="Light Shading"/>
    <w:basedOn w:val="Tabla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cimalesdeltextodelatabla">
    <w:name w:val="Decimales del texto de la tabla"/>
    <w:basedOn w:val="Normal"/>
    <w:uiPriority w:val="1"/>
    <w:qFormat/>
    <w:pPr>
      <w:tabs>
        <w:tab w:val="decimal" w:pos="869"/>
      </w:tabs>
      <w:spacing w:before="60" w:after="60" w:line="240" w:lineRule="auto"/>
    </w:pPr>
  </w:style>
  <w:style w:type="paragraph" w:customStyle="1" w:styleId="Textodelatabla">
    <w:name w:val="Texto de la tabla"/>
    <w:basedOn w:val="Normal"/>
    <w:uiPriority w:val="1"/>
    <w:qFormat/>
    <w:pPr>
      <w:spacing w:before="60" w:after="60" w:line="240" w:lineRule="auto"/>
    </w:pPr>
  </w:style>
  <w:style w:type="paragraph" w:customStyle="1" w:styleId="Organizacin">
    <w:name w:val="Organización"/>
    <w:basedOn w:val="Normal"/>
    <w:uiPriority w:val="2"/>
    <w:qFormat/>
    <w:pPr>
      <w:spacing w:after="60" w:line="240" w:lineRule="auto"/>
      <w:ind w:left="29" w:right="29"/>
    </w:pPr>
    <w:rPr>
      <w:b/>
      <w:bCs/>
      <w:color w:val="EF4623" w:themeColor="accent1"/>
      <w:sz w:val="36"/>
    </w:rPr>
  </w:style>
  <w:style w:type="paragraph" w:styleId="TDC2">
    <w:name w:val="toc 2"/>
    <w:basedOn w:val="Normal"/>
    <w:next w:val="Normal"/>
    <w:autoRedefine/>
    <w:uiPriority w:val="39"/>
    <w:semiHidden/>
    <w:unhideWhenUsed/>
    <w:qFormat/>
    <w:rsid w:val="00D5672C"/>
    <w:pPr>
      <w:spacing w:after="100" w:line="276" w:lineRule="auto"/>
      <w:ind w:left="220"/>
    </w:pPr>
    <w:rPr>
      <w:rFonts w:eastAsiaTheme="minorEastAsia"/>
      <w:color w:val="auto"/>
      <w:sz w:val="22"/>
      <w:szCs w:val="22"/>
    </w:rPr>
  </w:style>
  <w:style w:type="paragraph" w:styleId="TDC3">
    <w:name w:val="toc 3"/>
    <w:basedOn w:val="Normal"/>
    <w:next w:val="Normal"/>
    <w:autoRedefine/>
    <w:uiPriority w:val="39"/>
    <w:semiHidden/>
    <w:unhideWhenUsed/>
    <w:qFormat/>
    <w:rsid w:val="00D5672C"/>
    <w:pPr>
      <w:spacing w:after="100" w:line="276" w:lineRule="auto"/>
      <w:ind w:left="440"/>
    </w:pPr>
    <w:rPr>
      <w:rFonts w:eastAsiaTheme="minorEastAsia"/>
      <w:color w:val="auto"/>
      <w:sz w:val="22"/>
      <w:szCs w:val="22"/>
    </w:rPr>
  </w:style>
  <w:style w:type="paragraph" w:styleId="Prrafodelista">
    <w:name w:val="List Paragraph"/>
    <w:basedOn w:val="Normal"/>
    <w:uiPriority w:val="34"/>
    <w:qFormat/>
    <w:rsid w:val="00F77FF8"/>
    <w:pPr>
      <w:ind w:left="720"/>
      <w:contextualSpacing/>
    </w:pPr>
  </w:style>
  <w:style w:type="character" w:customStyle="1" w:styleId="Ttulo3Car">
    <w:name w:val="Título 3 Car"/>
    <w:basedOn w:val="Fuentedeprrafopredeter"/>
    <w:link w:val="Ttulo3"/>
    <w:uiPriority w:val="1"/>
    <w:rsid w:val="00B1103D"/>
    <w:rPr>
      <w:rFonts w:asciiTheme="majorHAnsi" w:eastAsiaTheme="majorEastAsia" w:hAnsiTheme="majorHAnsi" w:cstheme="majorBidi"/>
      <w:noProof/>
      <w:color w:val="7F1D09" w:themeColor="accent1" w:themeShade="7F"/>
      <w:sz w:val="24"/>
      <w:szCs w:val="24"/>
      <w:lang w:val="es-ES"/>
    </w:rPr>
  </w:style>
  <w:style w:type="paragraph" w:styleId="NormalWeb">
    <w:name w:val="Normal (Web)"/>
    <w:basedOn w:val="Normal"/>
    <w:uiPriority w:val="99"/>
    <w:semiHidden/>
    <w:unhideWhenUsed/>
    <w:rsid w:val="004C0AE7"/>
    <w:pPr>
      <w:spacing w:before="100" w:beforeAutospacing="1" w:after="100" w:afterAutospacing="1" w:line="240" w:lineRule="auto"/>
      <w:jc w:val="left"/>
    </w:pPr>
    <w:rPr>
      <w:rFonts w:ascii="Times New Roman" w:eastAsia="Times New Roman" w:hAnsi="Times New Roman" w:cs="Times New Roman"/>
      <w:noProof w:val="0"/>
      <w:color w:val="auto"/>
      <w:sz w:val="24"/>
      <w:szCs w:val="24"/>
      <w:lang w:eastAsia="es-ES"/>
    </w:rPr>
  </w:style>
  <w:style w:type="character" w:customStyle="1" w:styleId="Ttulo4Car">
    <w:name w:val="Título 4 Car"/>
    <w:basedOn w:val="Fuentedeprrafopredeter"/>
    <w:link w:val="Ttulo4"/>
    <w:uiPriority w:val="9"/>
    <w:rsid w:val="00034DC6"/>
    <w:rPr>
      <w:rFonts w:asciiTheme="majorHAnsi" w:eastAsiaTheme="majorEastAsia" w:hAnsiTheme="majorHAnsi" w:cstheme="majorBidi"/>
      <w:i/>
      <w:iCs/>
      <w:noProof/>
      <w:color w:val="BF2B0E" w:themeColor="accent1" w:themeShade="BF"/>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349231">
      <w:bodyDiv w:val="1"/>
      <w:marLeft w:val="0"/>
      <w:marRight w:val="0"/>
      <w:marTop w:val="0"/>
      <w:marBottom w:val="0"/>
      <w:divBdr>
        <w:top w:val="none" w:sz="0" w:space="0" w:color="auto"/>
        <w:left w:val="none" w:sz="0" w:space="0" w:color="auto"/>
        <w:bottom w:val="none" w:sz="0" w:space="0" w:color="auto"/>
        <w:right w:val="none" w:sz="0" w:space="0" w:color="auto"/>
      </w:divBdr>
      <w:divsChild>
        <w:div w:id="337314776">
          <w:marLeft w:val="0"/>
          <w:marRight w:val="0"/>
          <w:marTop w:val="0"/>
          <w:marBottom w:val="0"/>
          <w:divBdr>
            <w:top w:val="none" w:sz="0" w:space="0" w:color="auto"/>
            <w:left w:val="none" w:sz="0" w:space="0" w:color="auto"/>
            <w:bottom w:val="none" w:sz="0" w:space="0" w:color="auto"/>
            <w:right w:val="none" w:sz="0" w:space="0" w:color="auto"/>
          </w:divBdr>
        </w:div>
      </w:divsChild>
    </w:div>
    <w:div w:id="193081049">
      <w:bodyDiv w:val="1"/>
      <w:marLeft w:val="0"/>
      <w:marRight w:val="0"/>
      <w:marTop w:val="0"/>
      <w:marBottom w:val="0"/>
      <w:divBdr>
        <w:top w:val="none" w:sz="0" w:space="0" w:color="auto"/>
        <w:left w:val="none" w:sz="0" w:space="0" w:color="auto"/>
        <w:bottom w:val="none" w:sz="0" w:space="0" w:color="auto"/>
        <w:right w:val="none" w:sz="0" w:space="0" w:color="auto"/>
      </w:divBdr>
    </w:div>
    <w:div w:id="215510784">
      <w:bodyDiv w:val="1"/>
      <w:marLeft w:val="0"/>
      <w:marRight w:val="0"/>
      <w:marTop w:val="0"/>
      <w:marBottom w:val="0"/>
      <w:divBdr>
        <w:top w:val="none" w:sz="0" w:space="0" w:color="auto"/>
        <w:left w:val="none" w:sz="0" w:space="0" w:color="auto"/>
        <w:bottom w:val="none" w:sz="0" w:space="0" w:color="auto"/>
        <w:right w:val="none" w:sz="0" w:space="0" w:color="auto"/>
      </w:divBdr>
    </w:div>
    <w:div w:id="366032838">
      <w:bodyDiv w:val="1"/>
      <w:marLeft w:val="0"/>
      <w:marRight w:val="0"/>
      <w:marTop w:val="0"/>
      <w:marBottom w:val="0"/>
      <w:divBdr>
        <w:top w:val="none" w:sz="0" w:space="0" w:color="auto"/>
        <w:left w:val="none" w:sz="0" w:space="0" w:color="auto"/>
        <w:bottom w:val="none" w:sz="0" w:space="0" w:color="auto"/>
        <w:right w:val="none" w:sz="0" w:space="0" w:color="auto"/>
      </w:divBdr>
    </w:div>
    <w:div w:id="395974691">
      <w:bodyDiv w:val="1"/>
      <w:marLeft w:val="0"/>
      <w:marRight w:val="0"/>
      <w:marTop w:val="0"/>
      <w:marBottom w:val="0"/>
      <w:divBdr>
        <w:top w:val="none" w:sz="0" w:space="0" w:color="auto"/>
        <w:left w:val="none" w:sz="0" w:space="0" w:color="auto"/>
        <w:bottom w:val="none" w:sz="0" w:space="0" w:color="auto"/>
        <w:right w:val="none" w:sz="0" w:space="0" w:color="auto"/>
      </w:divBdr>
    </w:div>
    <w:div w:id="579102977">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800852657">
      <w:bodyDiv w:val="1"/>
      <w:marLeft w:val="0"/>
      <w:marRight w:val="0"/>
      <w:marTop w:val="0"/>
      <w:marBottom w:val="0"/>
      <w:divBdr>
        <w:top w:val="none" w:sz="0" w:space="0" w:color="auto"/>
        <w:left w:val="none" w:sz="0" w:space="0" w:color="auto"/>
        <w:bottom w:val="none" w:sz="0" w:space="0" w:color="auto"/>
        <w:right w:val="none" w:sz="0" w:space="0" w:color="auto"/>
      </w:divBdr>
    </w:div>
    <w:div w:id="1102647325">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2057391086">
      <w:bodyDiv w:val="1"/>
      <w:marLeft w:val="0"/>
      <w:marRight w:val="0"/>
      <w:marTop w:val="0"/>
      <w:marBottom w:val="0"/>
      <w:divBdr>
        <w:top w:val="none" w:sz="0" w:space="0" w:color="auto"/>
        <w:left w:val="none" w:sz="0" w:space="0" w:color="auto"/>
        <w:bottom w:val="none" w:sz="0" w:space="0" w:color="auto"/>
        <w:right w:val="none" w:sz="0" w:space="0" w:color="auto"/>
      </w:divBdr>
      <w:divsChild>
        <w:div w:id="529146435">
          <w:marLeft w:val="0"/>
          <w:marRight w:val="0"/>
          <w:marTop w:val="0"/>
          <w:marBottom w:val="0"/>
          <w:divBdr>
            <w:top w:val="none" w:sz="0" w:space="0" w:color="auto"/>
            <w:left w:val="none" w:sz="0" w:space="0" w:color="auto"/>
            <w:bottom w:val="none" w:sz="0" w:space="0" w:color="auto"/>
            <w:right w:val="none" w:sz="0" w:space="0" w:color="auto"/>
          </w:divBdr>
        </w:div>
      </w:divsChild>
    </w:div>
    <w:div w:id="2095587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glossaryDocument" Target="glossary/document.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header" Target="header2.xml"/><Relationship Id="rId5"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93;lvaro\AppData\Roaming\Microsoft\Templates\Informe%20anual%20rojinegr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9D8DF8178FB4F4B89767B881428B5D6"/>
        <w:category>
          <w:name w:val="General"/>
          <w:gallery w:val="placeholder"/>
        </w:category>
        <w:types>
          <w:type w:val="bbPlcHdr"/>
        </w:types>
        <w:behaviors>
          <w:behavior w:val="content"/>
        </w:behaviors>
        <w:guid w:val="{F3DA2E35-6D0D-4651-9E7A-1CA461F76810}"/>
      </w:docPartPr>
      <w:docPartBody>
        <w:p w:rsidR="00814C77" w:rsidRDefault="00814C77">
          <w:pPr>
            <w:pStyle w:val="09D8DF8178FB4F4B89767B881428B5D6"/>
          </w:pPr>
          <w:r w:rsidRPr="00D5672C">
            <w:rPr>
              <w:noProof/>
            </w:rPr>
            <w:t>Informe anual</w:t>
          </w:r>
        </w:p>
      </w:docPartBody>
    </w:docPart>
    <w:docPart>
      <w:docPartPr>
        <w:name w:val="5997343061B64AE8A2184FE7EDDB33FE"/>
        <w:category>
          <w:name w:val="General"/>
          <w:gallery w:val="placeholder"/>
        </w:category>
        <w:types>
          <w:type w:val="bbPlcHdr"/>
        </w:types>
        <w:behaviors>
          <w:behavior w:val="content"/>
        </w:behaviors>
        <w:guid w:val="{9449FAA2-90DE-4B72-A064-F1C3B0F358B7}"/>
      </w:docPartPr>
      <w:docPartBody>
        <w:p w:rsidR="00814C77" w:rsidRDefault="00814C77">
          <w:pPr>
            <w:pStyle w:val="5997343061B64AE8A2184FE7EDDB33FE"/>
          </w:pPr>
          <w:r w:rsidRPr="00D5672C">
            <w:rPr>
              <w:noProof/>
            </w:rPr>
            <w:t>[Agregue aquí una cita de un ejecutivo de la compañía o use este espacio para incluir un breve resumen del contenido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S PGothic">
    <w:altName w:val="ＭＳ Ｐゴシック"/>
    <w:panose1 w:val="020B0500000000000000"/>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60E6EB78"/>
    <w:lvl w:ilvl="0">
      <w:start w:val="1"/>
      <w:numFmt w:val="bullet"/>
      <w:pStyle w:val="Listaconvietas"/>
      <w:lvlText w:val="•"/>
      <w:lvlJc w:val="left"/>
      <w:pPr>
        <w:ind w:left="576" w:hanging="288"/>
      </w:pPr>
      <w:rPr>
        <w:rFonts w:ascii="Cambria" w:hAnsi="Cambria" w:hint="default"/>
        <w:color w:val="5B9BD5"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565E"/>
    <w:rsid w:val="00087DF2"/>
    <w:rsid w:val="00141E09"/>
    <w:rsid w:val="00166115"/>
    <w:rsid w:val="001C2A02"/>
    <w:rsid w:val="002A572D"/>
    <w:rsid w:val="00303A9C"/>
    <w:rsid w:val="00374934"/>
    <w:rsid w:val="00474112"/>
    <w:rsid w:val="004E250D"/>
    <w:rsid w:val="00525910"/>
    <w:rsid w:val="005D3610"/>
    <w:rsid w:val="00636D3F"/>
    <w:rsid w:val="006A0CAD"/>
    <w:rsid w:val="006D4659"/>
    <w:rsid w:val="00702244"/>
    <w:rsid w:val="007A50F1"/>
    <w:rsid w:val="00814C77"/>
    <w:rsid w:val="008B1341"/>
    <w:rsid w:val="00921449"/>
    <w:rsid w:val="00B66AE9"/>
    <w:rsid w:val="00BB30CE"/>
    <w:rsid w:val="00BB565E"/>
    <w:rsid w:val="00DF39FA"/>
    <w:rsid w:val="00E466F6"/>
    <w:rsid w:val="00F30E49"/>
    <w:rsid w:val="00F8082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C63FA1E960545AA9B7A49EE122B756B">
    <w:name w:val="BC63FA1E960545AA9B7A49EE122B756B"/>
  </w:style>
  <w:style w:type="paragraph" w:customStyle="1" w:styleId="78C4745EF64943BB8BA5B3AB253665EE">
    <w:name w:val="78C4745EF64943BB8BA5B3AB253665EE"/>
  </w:style>
  <w:style w:type="paragraph" w:customStyle="1" w:styleId="FDAF440C9D5E4AFCB94FC61FC3765461">
    <w:name w:val="FDAF440C9D5E4AFCB94FC61FC3765461"/>
  </w:style>
  <w:style w:type="paragraph" w:customStyle="1" w:styleId="1FB7793F90294A3CAE76A6F3F710BFB3">
    <w:name w:val="1FB7793F90294A3CAE76A6F3F710BFB3"/>
  </w:style>
  <w:style w:type="paragraph" w:customStyle="1" w:styleId="516A07069C384A00A10F0A8940B7B84B">
    <w:name w:val="516A07069C384A00A10F0A8940B7B84B"/>
  </w:style>
  <w:style w:type="paragraph" w:customStyle="1" w:styleId="48E299EC3BCD4685BE42713C7676E1EB">
    <w:name w:val="48E299EC3BCD4685BE42713C7676E1EB"/>
  </w:style>
  <w:style w:type="paragraph" w:customStyle="1" w:styleId="E7BE854174C34CF2A9FC1377FEAC8D15">
    <w:name w:val="E7BE854174C34CF2A9FC1377FEAC8D15"/>
  </w:style>
  <w:style w:type="paragraph" w:styleId="Listaconvietas">
    <w:name w:val="List Bullet"/>
    <w:basedOn w:val="Normal"/>
    <w:uiPriority w:val="1"/>
    <w:unhideWhenUsed/>
    <w:qFormat/>
    <w:pPr>
      <w:numPr>
        <w:numId w:val="1"/>
      </w:numPr>
      <w:spacing w:before="40" w:after="40" w:line="288" w:lineRule="auto"/>
    </w:pPr>
    <w:rPr>
      <w:rFonts w:eastAsiaTheme="minorHAnsi"/>
      <w:color w:val="595959" w:themeColor="text1" w:themeTint="A6"/>
      <w:kern w:val="20"/>
      <w:sz w:val="20"/>
      <w:szCs w:val="20"/>
      <w:lang w:val="en-US" w:eastAsia="en-US"/>
    </w:rPr>
  </w:style>
  <w:style w:type="paragraph" w:customStyle="1" w:styleId="F1ADA9E3A9C5411B9EA31599DAFCEF77">
    <w:name w:val="F1ADA9E3A9C5411B9EA31599DAFCEF77"/>
  </w:style>
  <w:style w:type="paragraph" w:customStyle="1" w:styleId="A96158215C50474987B09E774844E215">
    <w:name w:val="A96158215C50474987B09E774844E215"/>
  </w:style>
  <w:style w:type="paragraph" w:customStyle="1" w:styleId="0B2CD6658F2F47DCBD40141682B0BF65">
    <w:name w:val="0B2CD6658F2F47DCBD40141682B0BF65"/>
  </w:style>
  <w:style w:type="paragraph" w:customStyle="1" w:styleId="6A08D207800C48FD84EE5B284CDE98F3">
    <w:name w:val="6A08D207800C48FD84EE5B284CDE98F3"/>
  </w:style>
  <w:style w:type="paragraph" w:customStyle="1" w:styleId="4A9D02FCDD034CD18DE3E482845C2925">
    <w:name w:val="4A9D02FCDD034CD18DE3E482845C2925"/>
  </w:style>
  <w:style w:type="paragraph" w:customStyle="1" w:styleId="7797C6427ECE4AC59CD05C8F74F5FA15">
    <w:name w:val="7797C6427ECE4AC59CD05C8F74F5FA15"/>
  </w:style>
  <w:style w:type="paragraph" w:customStyle="1" w:styleId="1068FDCD52D64DD1BC6DDD52B1709B51">
    <w:name w:val="1068FDCD52D64DD1BC6DDD52B1709B51"/>
  </w:style>
  <w:style w:type="paragraph" w:customStyle="1" w:styleId="A427CA75219D4290A337D30EC0E05784">
    <w:name w:val="A427CA75219D4290A337D30EC0E05784"/>
  </w:style>
  <w:style w:type="character" w:styleId="Textoennegrita">
    <w:name w:val="Strong"/>
    <w:basedOn w:val="Fuentedeprrafopredeter"/>
    <w:uiPriority w:val="10"/>
    <w:qFormat/>
    <w:rPr>
      <w:b/>
      <w:bCs/>
    </w:rPr>
  </w:style>
  <w:style w:type="paragraph" w:customStyle="1" w:styleId="9266701801C74AB2BE2EE85F274C8CB2">
    <w:name w:val="9266701801C74AB2BE2EE85F274C8CB2"/>
  </w:style>
  <w:style w:type="paragraph" w:customStyle="1" w:styleId="CD054D269D7643138C1592CBCE16F50A">
    <w:name w:val="CD054D269D7643138C1592CBCE16F50A"/>
  </w:style>
  <w:style w:type="paragraph" w:customStyle="1" w:styleId="B26F05D112A842069B67A6F791E6C7EC">
    <w:name w:val="B26F05D112A842069B67A6F791E6C7EC"/>
  </w:style>
  <w:style w:type="paragraph" w:customStyle="1" w:styleId="A0DED2E164144CB88DC37361503E5B45">
    <w:name w:val="A0DED2E164144CB88DC37361503E5B45"/>
  </w:style>
  <w:style w:type="paragraph" w:customStyle="1" w:styleId="15DE68B5DA2E4C0BBE4DF5800DF122E9">
    <w:name w:val="15DE68B5DA2E4C0BBE4DF5800DF122E9"/>
  </w:style>
  <w:style w:type="paragraph" w:customStyle="1" w:styleId="587B6F79B5C245FDBC6DFD831DE3D29F">
    <w:name w:val="587B6F79B5C245FDBC6DFD831DE3D29F"/>
  </w:style>
  <w:style w:type="paragraph" w:customStyle="1" w:styleId="E60E68EC79414216B4520E71ED97B0D2">
    <w:name w:val="E60E68EC79414216B4520E71ED97B0D2"/>
  </w:style>
  <w:style w:type="paragraph" w:customStyle="1" w:styleId="BE0990055B17425785E541AFA865509A">
    <w:name w:val="BE0990055B17425785E541AFA865509A"/>
  </w:style>
  <w:style w:type="paragraph" w:customStyle="1" w:styleId="09D8DF8178FB4F4B89767B881428B5D6">
    <w:name w:val="09D8DF8178FB4F4B89767B881428B5D6"/>
  </w:style>
  <w:style w:type="paragraph" w:customStyle="1" w:styleId="0E57B0D183234DD3B7B5EA574148F919">
    <w:name w:val="0E57B0D183234DD3B7B5EA574148F919"/>
  </w:style>
  <w:style w:type="paragraph" w:customStyle="1" w:styleId="5997343061B64AE8A2184FE7EDDB33FE">
    <w:name w:val="5997343061B64AE8A2184FE7EDDB33FE"/>
  </w:style>
  <w:style w:type="character" w:styleId="Textodelmarcadordeposicin">
    <w:name w:val="Placeholder Text"/>
    <w:basedOn w:val="Fuentedeprrafopredeter"/>
    <w:uiPriority w:val="99"/>
    <w:semiHidden/>
    <w:rsid w:val="00BB565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Business Set_Red">
      <a:dk1>
        <a:sysClr val="windowText" lastClr="000000"/>
      </a:dk1>
      <a:lt1>
        <a:sysClr val="window" lastClr="FFFFFF"/>
      </a:lt1>
      <a:dk2>
        <a:srgbClr val="000000"/>
      </a:dk2>
      <a:lt2>
        <a:srgbClr val="F8F8F8"/>
      </a:lt2>
      <a:accent1>
        <a:srgbClr val="EF4623"/>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Miguel Pascual Domínguez, Javier Pellejero Ortega, Isabel Pérez Pereda, Iván Prada Cazalla, Jesús Recio Herranz, Álvaro Rodríguez García</Abstract>
  <CompanyAddress/>
  <CompanyPhone/>
  <CompanyFax>Proyecto Ingeniería del Software</CompanyFax>
  <CompanyEmail>Email portavoz: alvarr11@ucm.es</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88E3CC-6BFC-4E7C-8F7E-5968F9BFCA31}">
  <ds:schemaRefs>
    <ds:schemaRef ds:uri="http://schemas.microsoft.com/sharepoint/v3/contenttype/forms"/>
  </ds:schemaRefs>
</ds:datastoreItem>
</file>

<file path=customXml/itemProps3.xml><?xml version="1.0" encoding="utf-8"?>
<ds:datastoreItem xmlns:ds="http://schemas.openxmlformats.org/officeDocument/2006/customXml" ds:itemID="{3C5E69F7-24C8-4FF9-BC71-2963B9DE0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anual rojinegro.dotx</Template>
  <TotalTime>557</TotalTime>
  <Pages>1</Pages>
  <Words>6697</Words>
  <Characters>36838</Characters>
  <Application>Microsoft Office Word</Application>
  <DocSecurity>0</DocSecurity>
  <Lines>306</Lines>
  <Paragraphs>86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Modelos de análisis y diseño</vt:lpstr>
      <vt:lpstr/>
    </vt:vector>
  </TitlesOfParts>
  <Company>Gestor personal UCM</Company>
  <LinksUpToDate>false</LinksUpToDate>
  <CharactersWithSpaces>43449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Modelos de análisis y diseño</dc:title>
  <dc:subject/>
  <dc:creator>Álvaro Rodríguez García</dc:creator>
  <cp:keywords/>
  <dc:description/>
  <cp:lastModifiedBy>Álvaro Rodríguez García</cp:lastModifiedBy>
  <cp:revision>215</cp:revision>
  <cp:lastPrinted>2016-05-27T08:05:00Z</cp:lastPrinted>
  <dcterms:created xsi:type="dcterms:W3CDTF">2016-05-26T15:43:00Z</dcterms:created>
  <dcterms:modified xsi:type="dcterms:W3CDTF">2016-05-27T08:14:00Z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