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ED1A9F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</w:rPr>
                                      <w:t>Título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D00114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ED1A9F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</w:rPr>
                                <w:t>Título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D00114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D00114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D00114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D00114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D00114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  <w:bookmarkStart w:id="0" w:name="_GoBack"/>
          <w:bookmarkEnd w:id="0"/>
        </w:p>
        <w:p w:rsidR="00ED1A9F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37361123" w:history="1">
            <w:r w:rsidR="00ED1A9F" w:rsidRPr="003A3E93">
              <w:rPr>
                <w:rStyle w:val="Hipervnculo"/>
              </w:rPr>
              <w:t>Apartado 1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_Toc437361123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1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ED1A9F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4" w:history="1">
            <w:r w:rsidRPr="003A3E93">
              <w:rPr>
                <w:rStyle w:val="Hipervnculo"/>
              </w:rPr>
              <w:t>Apartado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_Toc437361124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D1A9F" w:rsidRDefault="00ED1A9F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5" w:history="1">
            <w:r w:rsidRPr="003A3E93">
              <w:rPr>
                <w:rStyle w:val="Hipervnculo"/>
              </w:rPr>
              <w:t>Apartado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_Toc437361125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1A9F" w:rsidRDefault="00ED1A9F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6" w:history="1">
            <w:r w:rsidRPr="003A3E93">
              <w:rPr>
                <w:rStyle w:val="Hipervnculo"/>
              </w:rPr>
              <w:t>Apartado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_Toc437361126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D1A9F" w:rsidRDefault="00ED1A9F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7" w:history="1">
            <w:r w:rsidRPr="003A3E93">
              <w:rPr>
                <w:rStyle w:val="Hipervnculo"/>
              </w:rPr>
              <w:t>Apartado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_Toc437361127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1" w:name="_Toc437361123"/>
    <w:p w:rsidR="00E80220" w:rsidRPr="00D5672C" w:rsidRDefault="00794A85" w:rsidP="008C2AC1">
      <w:pPr>
        <w:pStyle w:val="Ttulo1"/>
      </w:pPr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1E2ACBF6" wp14:editId="6ADF69E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1E2ACBF6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ED1A9F">
        <w:t>Apartado 1</w:t>
      </w:r>
      <w:bookmarkEnd w:id="1"/>
    </w:p>
    <w:p w:rsidR="00E80220" w:rsidRPr="00D5672C" w:rsidRDefault="00ED1A9F" w:rsidP="008C2AC1">
      <w:pPr>
        <w:pStyle w:val="Ttulo1"/>
      </w:pPr>
      <w:bookmarkStart w:id="2" w:name="_Toc437361124"/>
      <w:r>
        <w:lastRenderedPageBreak/>
        <w:t>Apartado 2</w:t>
      </w:r>
      <w:bookmarkEnd w:id="2"/>
    </w:p>
    <w:p w:rsidR="00E80220" w:rsidRDefault="00ED1A9F" w:rsidP="008C2AC1">
      <w:pPr>
        <w:pStyle w:val="Ttulo1"/>
      </w:pPr>
      <w:bookmarkStart w:id="3" w:name="_Toc437361125"/>
      <w:r>
        <w:lastRenderedPageBreak/>
        <w:t>Apartado 3</w:t>
      </w:r>
      <w:bookmarkEnd w:id="3"/>
    </w:p>
    <w:p w:rsidR="00333AF4" w:rsidRDefault="00ED1A9F" w:rsidP="008C2AC1">
      <w:pPr>
        <w:pStyle w:val="Ttulo1"/>
      </w:pPr>
      <w:bookmarkStart w:id="4" w:name="_Toc437361126"/>
      <w:r>
        <w:lastRenderedPageBreak/>
        <w:t>Apartado 4</w:t>
      </w:r>
      <w:bookmarkEnd w:id="4"/>
    </w:p>
    <w:p w:rsidR="004C0AE7" w:rsidRPr="004C0AE7" w:rsidRDefault="004C0AE7" w:rsidP="004C0AE7">
      <w:pPr>
        <w:spacing w:after="0" w:line="240" w:lineRule="auto"/>
        <w:jc w:val="left"/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eastAsia="es-ES"/>
        </w:rPr>
      </w:pPr>
    </w:p>
    <w:p w:rsidR="00333AF4" w:rsidRPr="00333AF4" w:rsidRDefault="00333AF4" w:rsidP="00333AF4"/>
    <w:p w:rsidR="00E80220" w:rsidRPr="00D5672C" w:rsidRDefault="00ED1A9F" w:rsidP="008C2AC1">
      <w:pPr>
        <w:pStyle w:val="Ttulo1"/>
      </w:pPr>
      <w:bookmarkStart w:id="5" w:name="_Toc437361127"/>
      <w:r>
        <w:lastRenderedPageBreak/>
        <w:t>Apartado 5</w:t>
      </w:r>
      <w:bookmarkEnd w:id="5"/>
    </w:p>
    <w:p w:rsidR="00E80220" w:rsidRPr="00D5672C" w:rsidRDefault="00E80220" w:rsidP="00350091">
      <w:pPr>
        <w:pStyle w:val="Listaconnmeros2"/>
        <w:numPr>
          <w:ilvl w:val="0"/>
          <w:numId w:val="0"/>
        </w:numPr>
      </w:pPr>
    </w:p>
    <w:sectPr w:rsidR="00E80220" w:rsidRPr="00D5672C">
      <w:headerReference w:type="default" r:id="rId11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114" w:rsidRDefault="00D00114" w:rsidP="008C2AC1">
      <w:r>
        <w:separator/>
      </w:r>
    </w:p>
    <w:p w:rsidR="00D00114" w:rsidRDefault="00D00114" w:rsidP="008C2AC1"/>
    <w:p w:rsidR="00D00114" w:rsidRDefault="00D00114" w:rsidP="008C2AC1"/>
  </w:endnote>
  <w:endnote w:type="continuationSeparator" w:id="0">
    <w:p w:rsidR="00D00114" w:rsidRDefault="00D00114" w:rsidP="008C2AC1">
      <w:r>
        <w:continuationSeparator/>
      </w:r>
    </w:p>
    <w:p w:rsidR="00D00114" w:rsidRDefault="00D00114" w:rsidP="008C2AC1"/>
    <w:p w:rsidR="00D00114" w:rsidRDefault="00D00114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114" w:rsidRDefault="00D00114" w:rsidP="008C2AC1">
      <w:r>
        <w:separator/>
      </w:r>
    </w:p>
    <w:p w:rsidR="00D00114" w:rsidRDefault="00D00114" w:rsidP="008C2AC1"/>
    <w:p w:rsidR="00D00114" w:rsidRDefault="00D00114" w:rsidP="008C2AC1"/>
  </w:footnote>
  <w:footnote w:type="continuationSeparator" w:id="0">
    <w:p w:rsidR="00D00114" w:rsidRDefault="00D00114" w:rsidP="008C2AC1">
      <w:r>
        <w:continuationSeparator/>
      </w:r>
    </w:p>
    <w:p w:rsidR="00D00114" w:rsidRDefault="00D00114" w:rsidP="008C2AC1"/>
    <w:p w:rsidR="00D00114" w:rsidRDefault="00D00114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ED1A9F">
            <w:t>05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62E7C"/>
    <w:rsid w:val="00094C9E"/>
    <w:rsid w:val="000E530B"/>
    <w:rsid w:val="002067B7"/>
    <w:rsid w:val="002C038B"/>
    <w:rsid w:val="00333AF4"/>
    <w:rsid w:val="0034307E"/>
    <w:rsid w:val="00350091"/>
    <w:rsid w:val="0045082A"/>
    <w:rsid w:val="0048286D"/>
    <w:rsid w:val="00491CE2"/>
    <w:rsid w:val="004C0AE7"/>
    <w:rsid w:val="004F4C50"/>
    <w:rsid w:val="005060E6"/>
    <w:rsid w:val="005361E9"/>
    <w:rsid w:val="005975BB"/>
    <w:rsid w:val="005B36B9"/>
    <w:rsid w:val="00686536"/>
    <w:rsid w:val="006C4DBA"/>
    <w:rsid w:val="006D46DC"/>
    <w:rsid w:val="006E3B80"/>
    <w:rsid w:val="0071750B"/>
    <w:rsid w:val="00793C91"/>
    <w:rsid w:val="00794A85"/>
    <w:rsid w:val="0082714F"/>
    <w:rsid w:val="008C2AC1"/>
    <w:rsid w:val="008D6C65"/>
    <w:rsid w:val="009D0245"/>
    <w:rsid w:val="00A42A83"/>
    <w:rsid w:val="00AD7A79"/>
    <w:rsid w:val="00AE5B38"/>
    <w:rsid w:val="00B1103D"/>
    <w:rsid w:val="00B1507F"/>
    <w:rsid w:val="00B73020"/>
    <w:rsid w:val="00D00114"/>
    <w:rsid w:val="00D5672C"/>
    <w:rsid w:val="00D57377"/>
    <w:rsid w:val="00D653ED"/>
    <w:rsid w:val="00D73123"/>
    <w:rsid w:val="00D75772"/>
    <w:rsid w:val="00D776D5"/>
    <w:rsid w:val="00E80220"/>
    <w:rsid w:val="00EA1B03"/>
    <w:rsid w:val="00EC486E"/>
    <w:rsid w:val="00ED1A9F"/>
    <w:rsid w:val="00F77FF8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B1341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38990-AB8B-48A3-9389-F714B89F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69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</vt:lpstr>
      <vt:lpstr/>
    </vt:vector>
  </TitlesOfParts>
  <Company>Gestor personal UCM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Álvaro Rodríguez García</dc:creator>
  <cp:keywords/>
  <dc:description/>
  <cp:lastModifiedBy>ALVARO RODRIGUEZ GARCIA</cp:lastModifiedBy>
  <cp:revision>8</cp:revision>
  <cp:lastPrinted>2015-11-30T17:53:00Z</cp:lastPrinted>
  <dcterms:created xsi:type="dcterms:W3CDTF">2015-11-30T16:18:00Z</dcterms:created>
  <dcterms:modified xsi:type="dcterms:W3CDTF">2015-12-08T17:03:00Z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