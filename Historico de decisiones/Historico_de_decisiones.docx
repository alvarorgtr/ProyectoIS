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86" w:rsidRDefault="00B8708B">
      <w:r>
        <w:rPr>
          <w:noProof/>
          <w:lang w:eastAsia="es-ES"/>
        </w:rPr>
        <mc:AlternateContent>
          <mc:Choice Requires="wps">
            <w:drawing>
              <wp:anchor distT="0" distB="0" distL="114300" distR="113030" simplePos="0" relativeHeight="2" behindDoc="1" locked="0" layoutInCell="1" allowOverlap="1" wp14:anchorId="2CA70C3A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5687695" cy="6659245"/>
                <wp:effectExtent l="0" t="0" r="9525" b="0"/>
                <wp:wrapNone/>
                <wp:docPr id="1" name="Cuadro de texto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920" cy="665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90086" w:rsidRDefault="00B8708B">
                            <w:pPr>
                              <w:pStyle w:val="Ttulo"/>
                            </w:pPr>
                            <w:proofErr w:type="spellStart"/>
                            <w:r>
                              <w:rPr>
                                <w:sz w:val="144"/>
                              </w:rPr>
                              <w:t>Historico</w:t>
                            </w:r>
                            <w:proofErr w:type="spellEnd"/>
                            <w:r>
                              <w:rPr>
                                <w:sz w:val="144"/>
                              </w:rPr>
                              <w:t xml:space="preserve"> de decisiones</w:t>
                            </w:r>
                          </w:p>
                          <w:p w:rsidR="00990086" w:rsidRDefault="00B8708B">
                            <w:pPr>
                              <w:pStyle w:val="Subttulo"/>
                            </w:pPr>
                            <w:r>
                              <w:t>Gestión de personal ucm</w:t>
                            </w:r>
                          </w:p>
                          <w:p w:rsidR="00990086" w:rsidRDefault="00B8708B">
                            <w:pPr>
                              <w:pStyle w:val="Descripcinbreve"/>
                            </w:pPr>
                            <w:sdt>
                              <w:sdtPr>
                                <w:alias w:val="Cita o descripción breve"/>
                                <w:id w:val="-1824422245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t xml:space="preserve">Miguel Pascual Domínguez, Javier Pellejero Ortega, Isabel Pérez Pereda, Iván Prada Cazalla, Jesús Recio </w:t>
                                </w:r>
                                <w:proofErr w:type="spellStart"/>
                                <w:r>
                                  <w:t>Herranz</w:t>
                                </w:r>
                                <w:proofErr w:type="spellEnd"/>
                                <w:r>
                                  <w:t>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rect id="shape_0" ID="Cuadro de texto 14" stroked="f" style="position:absolute;margin-left:36.1pt;margin-top:0pt;width:447.75pt;height:524.25pt;mso-position-horizontal-relative:page;mso-position-vertical:top;mso-position-vertical-relative:margin" wp14:anchorId="2CA70C3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"/>
                        <w:rPr/>
                      </w:pPr>
                      <w:r>
                        <w:rPr>
                          <w:sz w:val="144"/>
                        </w:rPr>
                        <w:t>Historico de decisiones</w:t>
                      </w:r>
                    </w:p>
                    <w:p>
                      <w:pPr>
                        <w:pStyle w:val="Subttulo"/>
                        <w:rPr/>
                      </w:pPr>
                      <w:r>
                        <w:rPr/>
                        <w:t>Gestión de personal ucm</w:t>
                      </w:r>
                    </w:p>
                    <w:p>
                      <w:pPr>
                        <w:pStyle w:val="Descripcinbreve"/>
                        <w:spacing w:lineRule="auto" w:line="360" w:before="360" w:after="480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Cita o descripción breve"/>
                        </w:sdtPr>
                        <w:sdtContent>
                          <w:r>
                            <w:rPr/>
                            <w:t>Miguel Pascual Domínguez, Javier Pellejero Ortega, Isabel Pérez Pereda, Iván Prada Cazalla, Jesús Recio Herranz, Álvaro Rodríguez García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AF0B0E9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6570" cy="1775460"/>
                <wp:effectExtent l="0" t="0" r="0" b="7620"/>
                <wp:wrapSquare wrapText="bothSides"/>
                <wp:docPr id="3" name="Cuadro de texto 1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760" cy="1774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90086" w:rsidRDefault="00B8708B">
                            <w:pPr>
                              <w:pStyle w:val="Organizacin"/>
                            </w:pPr>
                            <w:r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Borders>
                                <w:top w:val="single" w:sz="8" w:space="0" w:color="00000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4"/>
                              <w:gridCol w:w="3554"/>
                              <w:gridCol w:w="3557"/>
                            </w:tblGrid>
                            <w:tr w:rsidR="00990086">
                              <w:trPr>
                                <w:trHeight w:hRule="exact" w:val="144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990086" w:rsidRDefault="00990086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990086" w:rsidRDefault="00990086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990086" w:rsidRDefault="00990086">
                                  <w:pPr>
                                    <w:pStyle w:val="Contenidodelmarco"/>
                                  </w:pPr>
                                </w:p>
                              </w:tc>
                            </w:tr>
                            <w:tr w:rsidR="00990086">
                              <w:trPr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p w:rsidR="00990086" w:rsidRDefault="00B8708B">
                                  <w:pPr>
                                    <w:pStyle w:val="Piedepgina"/>
                                  </w:pPr>
                                  <w:sdt>
                                    <w:sdtPr>
                                      <w:alias w:val="Fax"/>
                                      <w:id w:val="1333343302"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t>Proyecto Ingeniería 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Título"/>
                                    <w:id w:val="94825904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990086" w:rsidRDefault="00105E50">
                                      <w:pPr>
                                        <w:pStyle w:val="Piedepgina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Correo electrónico"/>
                                    <w:id w:val="51143207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990086" w:rsidRDefault="00B8708B">
                                      <w:pPr>
                                        <w:pStyle w:val="Piedepgina"/>
                                        <w:ind w:left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990086">
                              <w:trPr>
                                <w:trHeight w:hRule="exact" w:val="86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990086" w:rsidRDefault="00990086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990086" w:rsidRDefault="00990086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shd w:val="clear" w:color="auto" w:fill="000000" w:themeFill="text1"/>
                                </w:tcPr>
                                <w:p w:rsidR="00990086" w:rsidRDefault="00990086">
                                  <w:pPr>
                                    <w:pStyle w:val="Piedepgina"/>
                                  </w:pPr>
                                </w:p>
                              </w:tc>
                            </w:tr>
                          </w:tbl>
                          <w:p w:rsidR="00990086" w:rsidRPr="00105E50" w:rsidRDefault="00990086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128000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AF0B0E9" id="Cuadro de texto 15" o:spid="_x0000_s1027" alt="contact info" style="position:absolute;left:0;text-align:left;margin-left:0;margin-top:0;width:539.1pt;height:139.8pt;z-index:3;visibility:visible;mso-wrap-style:square;mso-width-percent:1280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" filled="f" stroked="f" strokeweight=".18mm">
                <v:textbox inset="0,0,0,0">
                  <w:txbxContent>
                    <w:p w:rsidR="00990086" w:rsidRDefault="00B8708B">
                      <w:pPr>
                        <w:pStyle w:val="Organizacin"/>
                      </w:pPr>
                      <w:r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Borders>
                          <w:top w:val="single" w:sz="8" w:space="0" w:color="00000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4"/>
                        <w:gridCol w:w="3554"/>
                        <w:gridCol w:w="3557"/>
                      </w:tblGrid>
                      <w:tr w:rsidR="00990086">
                        <w:trPr>
                          <w:trHeight w:hRule="exact" w:val="144"/>
                          <w:jc w:val="righ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990086" w:rsidRDefault="00990086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990086" w:rsidRDefault="00990086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990086" w:rsidRDefault="00990086">
                            <w:pPr>
                              <w:pStyle w:val="Contenidodelmarco"/>
                            </w:pPr>
                          </w:p>
                        </w:tc>
                      </w:tr>
                      <w:tr w:rsidR="00990086">
                        <w:trPr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p w:rsidR="00990086" w:rsidRDefault="00B8708B">
                            <w:pPr>
                              <w:pStyle w:val="Piedepgina"/>
                            </w:pPr>
                            <w:sdt>
                              <w:sdtPr>
                                <w:alias w:val="Fax"/>
                                <w:id w:val="1333343302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t>Proyecto Ingeniería 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Título"/>
                              <w:id w:val="94825904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 w:rsidR="00990086" w:rsidRDefault="00105E50">
                                <w:pPr>
                                  <w:pStyle w:val="Piedepgina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Correo electrónico"/>
                              <w:id w:val="51143207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990086" w:rsidRDefault="00B8708B">
                                <w:pPr>
                                  <w:pStyle w:val="Piedepgina"/>
                                  <w:ind w:left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 w:rsidR="00990086">
                        <w:trPr>
                          <w:trHeight w:hRule="exact" w:val="86"/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990086" w:rsidRDefault="00990086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990086" w:rsidRDefault="00990086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9" w:type="dxa"/>
                            <w:shd w:val="clear" w:color="auto" w:fill="000000" w:themeFill="text1"/>
                          </w:tcPr>
                          <w:p w:rsidR="00990086" w:rsidRDefault="00990086">
                            <w:pPr>
                              <w:pStyle w:val="Piedepgina"/>
                            </w:pPr>
                          </w:p>
                        </w:tc>
                      </w:tr>
                    </w:tbl>
                    <w:p w:rsidR="00990086" w:rsidRPr="00105E50" w:rsidRDefault="00990086">
                      <w:pPr>
                        <w:pStyle w:val="Sinespaciado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990086" w:rsidRDefault="00B8708B">
      <w:pPr>
        <w:rPr>
          <w:b/>
          <w:bCs/>
        </w:rPr>
      </w:pPr>
      <w:r>
        <w:br w:type="page"/>
      </w:r>
    </w:p>
    <w:sdt>
      <w:sdtPr>
        <w:rPr>
          <w:color w:val="000000" w:themeColor="text1"/>
          <w:sz w:val="40"/>
        </w:rPr>
        <w:id w:val="1323854216"/>
        <w:docPartObj>
          <w:docPartGallery w:val="Table of Contents"/>
          <w:docPartUnique/>
        </w:docPartObj>
      </w:sdtPr>
      <w:sdtEndPr/>
      <w:sdtContent>
        <w:p w:rsidR="00990086" w:rsidRDefault="00B8708B">
          <w:pPr>
            <w:pStyle w:val="Encabezadodelndice"/>
          </w:pPr>
          <w:r>
            <w:t>Contenido</w:t>
          </w:r>
        </w:p>
        <w:p w:rsidR="00990086" w:rsidRDefault="00B8708B">
          <w:pPr>
            <w:pStyle w:val="ndice1"/>
            <w:tabs>
              <w:tab w:val="right" w:leader="dot" w:pos="8424"/>
            </w:tabs>
          </w:pPr>
          <w:r>
            <w:fldChar w:fldCharType="begin"/>
          </w:r>
          <w:r>
            <w:instrText>TOC \z \o "1-1" \u</w:instrText>
          </w:r>
          <w:r>
            <w:fldChar w:fldCharType="separate"/>
          </w:r>
          <w:hyperlink w:anchor="__RefHeading___Toc312_1761396360">
            <w:r>
              <w:rPr>
                <w:rStyle w:val="Enlacedelndice"/>
                <w:webHidden/>
              </w:rPr>
              <w:t>1. Versiones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:rsidR="00990086" w:rsidRDefault="00B8708B">
          <w:pPr>
            <w:pStyle w:val="ndice1"/>
            <w:tabs>
              <w:tab w:val="right" w:leader="dot" w:pos="8424"/>
            </w:tabs>
          </w:pPr>
          <w:hyperlink w:anchor="__RefHeading___Toc314_1761396360">
            <w:r>
              <w:rPr>
                <w:rStyle w:val="Enlacedelndice"/>
                <w:webHidden/>
              </w:rPr>
              <w:t xml:space="preserve"> </w:t>
            </w:r>
            <w:r>
              <w:rPr>
                <w:rStyle w:val="Enlacedelndice"/>
              </w:rPr>
              <w:t>Decisión 04/01/2016</w:t>
            </w:r>
            <w:r>
              <w:rPr>
                <w:rStyle w:val="Enlacedelndice"/>
              </w:rPr>
              <w:tab/>
              <w:t>3</w:t>
            </w:r>
          </w:hyperlink>
        </w:p>
        <w:p w:rsidR="00990086" w:rsidRDefault="00B8708B">
          <w:pPr>
            <w:pStyle w:val="ndice1"/>
            <w:tabs>
              <w:tab w:val="right" w:leader="dot" w:pos="8424"/>
            </w:tabs>
          </w:pPr>
          <w:hyperlink w:anchor="__RefHeading___Toc316_1761396360">
            <w:r>
              <w:rPr>
                <w:rStyle w:val="Enlacedelndice"/>
                <w:webHidden/>
              </w:rPr>
              <w:t>Apartado 3</w:t>
            </w:r>
            <w:r>
              <w:rPr>
                <w:rStyle w:val="Enlacedelndice"/>
                <w:webHidden/>
              </w:rPr>
              <w:tab/>
              <w:t>4</w:t>
            </w:r>
          </w:hyperlink>
        </w:p>
        <w:p w:rsidR="00990086" w:rsidRDefault="00B8708B">
          <w:pPr>
            <w:pStyle w:val="ndice1"/>
            <w:tabs>
              <w:tab w:val="right" w:leader="dot" w:pos="8424"/>
            </w:tabs>
          </w:pPr>
          <w:hyperlink w:anchor="__RefHeading___Toc318_1761396360">
            <w:r>
              <w:rPr>
                <w:rStyle w:val="Enlacedelndice"/>
                <w:webHidden/>
              </w:rPr>
              <w:t>Apartado 4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:rsidR="00990086" w:rsidRDefault="00B8708B">
          <w:pPr>
            <w:pStyle w:val="ndice1"/>
            <w:tabs>
              <w:tab w:val="right" w:leader="dot" w:pos="8424"/>
            </w:tabs>
          </w:pPr>
          <w:hyperlink w:anchor="__RefHeading___Toc320_1761396360">
            <w:r>
              <w:rPr>
                <w:rStyle w:val="Enlacedelndice"/>
                <w:webHidden/>
              </w:rPr>
              <w:t>Apartado 5</w:t>
            </w:r>
            <w:r>
              <w:rPr>
                <w:rStyle w:val="Enlacedelndice"/>
                <w:webHidden/>
              </w:rPr>
              <w:tab/>
              <w:t>6</w:t>
            </w:r>
          </w:hyperlink>
          <w:r>
            <w:fldChar w:fldCharType="end"/>
          </w:r>
        </w:p>
        <w:p w:rsidR="00990086" w:rsidRDefault="00990086">
          <w:pPr>
            <w:pStyle w:val="ndice1"/>
            <w:tabs>
              <w:tab w:val="right" w:leader="dot" w:pos="8424"/>
            </w:tabs>
          </w:pPr>
          <w:bookmarkStart w:id="0" w:name="_Toc439669956"/>
          <w:bookmarkStart w:id="1" w:name="_GoBack"/>
          <w:bookmarkEnd w:id="0"/>
          <w:bookmarkEnd w:id="1"/>
        </w:p>
        <w:bookmarkStart w:id="2" w:name="__RefHeading___Toc312_1761396360"/>
        <w:bookmarkStart w:id="3" w:name="_Toc439669957"/>
        <w:bookmarkEnd w:id="2"/>
        <w:p w:rsidR="00990086" w:rsidRDefault="00B8708B">
          <w:pPr>
            <w:pStyle w:val="Encabezado1"/>
          </w:pPr>
          <w:r>
            <w:rPr>
              <w:noProof/>
              <w:lang w:eastAsia="es-ES"/>
            </w:rPr>
            <w:lastRenderedPageBreak/>
            <mc:AlternateContent>
              <mc:Choice Requires="wps">
                <w:drawing>
                  <wp:anchor distT="0" distB="2743200" distL="182880" distR="182880" simplePos="0" relativeHeight="4" behindDoc="0" locked="0" layoutInCell="1" allowOverlap="1" wp14:anchorId="7E3A082D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310" cy="7600950"/>
                    <wp:effectExtent l="0" t="0" r="0" b="0"/>
                    <wp:wrapSquare wrapText="largest"/>
                    <wp:docPr id="5" name="Cuadro de texto  5" descr="Sideba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6680" cy="76003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990086" w:rsidRDefault="00990086">
                                <w:pPr>
                                  <w:pStyle w:val="Cita"/>
                                  <w:spacing w:before="240" w:after="240" w:line="288" w:lineRule="auto"/>
                                </w:pPr>
                              </w:p>
                            </w:txbxContent>
                          </wps:txbx>
                          <wps:bodyPr lIns="45720" tIns="0" rIns="4572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25000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id="shape_0" ID="Cuadro de texto  5" stroked="f" style="position:absolute;margin-left:36.1pt;margin-top:0pt;width:105.2pt;height:598.4pt;mso-position-horizontal-relative:page;mso-position-vertical:top;mso-position-vertical-relative:margin" wp14:anchorId="7E3A082D">
                    <w10:wrap type="non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Quote"/>
                            <w:spacing w:lineRule="auto" w:line="288" w:before="240" w:after="24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t xml:space="preserve">1. </w:t>
          </w:r>
          <w:bookmarkStart w:id="4" w:name="_Toc437361123"/>
          <w:r>
            <w:t>V</w:t>
          </w:r>
          <w:bookmarkEnd w:id="3"/>
          <w:bookmarkEnd w:id="4"/>
          <w:r>
            <w:t>ersiones</w:t>
          </w:r>
        </w:p>
      </w:sdtContent>
    </w:sdt>
    <w:tbl>
      <w:tblPr>
        <w:tblpPr w:leftFromText="141" w:rightFromText="141" w:vertAnchor="text" w:horzAnchor="margin" w:tblpY="855"/>
        <w:tblW w:w="84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07"/>
        <w:gridCol w:w="2106"/>
        <w:gridCol w:w="2106"/>
        <w:gridCol w:w="2105"/>
      </w:tblGrid>
      <w:tr w:rsidR="00990086" w:rsidTr="00105E50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990086" w:rsidRDefault="00B8708B" w:rsidP="00105E50">
            <w:pPr>
              <w:pStyle w:val="Contenidodelatabla"/>
              <w:spacing w:after="66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Autor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990086" w:rsidRDefault="00B8708B" w:rsidP="00105E50">
            <w:pPr>
              <w:pStyle w:val="Contenidodelatabla"/>
              <w:spacing w:after="66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Fecha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990086" w:rsidRDefault="00B8708B" w:rsidP="00105E50">
            <w:pPr>
              <w:pStyle w:val="Contenidodelatabla"/>
              <w:spacing w:after="66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Versión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990086" w:rsidRDefault="00B8708B" w:rsidP="00105E50">
            <w:pPr>
              <w:pStyle w:val="Contenidodelatabla"/>
              <w:spacing w:after="66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Descripción</w:t>
            </w:r>
          </w:p>
        </w:tc>
      </w:tr>
      <w:tr w:rsidR="00990086" w:rsidTr="00105E50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990086" w:rsidRDefault="00B8708B" w:rsidP="00105E50">
            <w:pPr>
              <w:pStyle w:val="Contenidodelatabla"/>
              <w:spacing w:after="66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990086" w:rsidRDefault="00B8708B" w:rsidP="00105E50">
            <w:pPr>
              <w:pStyle w:val="Contenidodelatabla"/>
              <w:spacing w:after="66" w:line="240" w:lineRule="auto"/>
              <w:jc w:val="center"/>
            </w:pPr>
            <w:r>
              <w:t>04/01/2016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990086" w:rsidRDefault="00B8708B" w:rsidP="00105E50">
            <w:pPr>
              <w:pStyle w:val="Contenidodelatabla"/>
              <w:spacing w:after="66" w:line="240" w:lineRule="auto"/>
              <w:jc w:val="center"/>
            </w:pPr>
            <w:r>
              <w:t>1.0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990086" w:rsidRDefault="00B8708B" w:rsidP="00105E50">
            <w:pPr>
              <w:pStyle w:val="Contenidodelatabla"/>
              <w:spacing w:after="66" w:line="240" w:lineRule="auto"/>
              <w:jc w:val="center"/>
            </w:pPr>
            <w:r>
              <w:t>Creación del documento y primera resolución.</w:t>
            </w:r>
          </w:p>
        </w:tc>
      </w:tr>
    </w:tbl>
    <w:p w:rsidR="00990086" w:rsidRDefault="00B8708B">
      <w:r>
        <w:t xml:space="preserve">En la tabla de a continuación se puede hacer </w:t>
      </w:r>
      <w:r>
        <w:t>un seguimiento de las versiones y personas que han realizado los cambios correspondientes.</w:t>
      </w:r>
    </w:p>
    <w:p w:rsidR="00990086" w:rsidRDefault="00B8708B">
      <w:pPr>
        <w:pStyle w:val="Encabezado1"/>
      </w:pPr>
      <w:bookmarkStart w:id="5" w:name="__RefHeading___Toc314_1761396360"/>
      <w:bookmarkStart w:id="6" w:name="_Toc437361124"/>
      <w:bookmarkEnd w:id="5"/>
      <w:bookmarkEnd w:id="6"/>
      <w:r>
        <w:lastRenderedPageBreak/>
        <w:t>2. Decisión 04/01/2016</w:t>
      </w:r>
    </w:p>
    <w:p w:rsidR="00990086" w:rsidRDefault="00B8708B" w:rsidP="00105E50">
      <w:pPr>
        <w:spacing w:before="240"/>
      </w:pPr>
      <w:r>
        <w:t xml:space="preserve">Tras la reunión efectuada hoy hemos encontrado un problema derivado de la estructuración de los casos de uso. Hemos visto que había casos de </w:t>
      </w:r>
      <w:r>
        <w:t>uso como el de “Selección de actividad” que no eran necesarios ya que no realizaban ningún aporte por parte del usuario al sistema.</w:t>
      </w:r>
    </w:p>
    <w:p w:rsidR="00990086" w:rsidRDefault="00105E50">
      <w:r>
        <w:t>Por lo</w:t>
      </w:r>
      <w:r w:rsidR="00B8708B">
        <w:t xml:space="preserve"> tanto hemos eliminado estos casos de uso, y los hemos numerado otra vez conforme a esta decisión.</w:t>
      </w:r>
    </w:p>
    <w:p w:rsidR="00990086" w:rsidRDefault="00B8708B">
      <w:pPr>
        <w:pStyle w:val="Encabezado1"/>
      </w:pPr>
      <w:bookmarkStart w:id="7" w:name="__RefHeading___Toc316_1761396360"/>
      <w:bookmarkStart w:id="8" w:name="_Toc437361125"/>
      <w:bookmarkEnd w:id="7"/>
      <w:bookmarkEnd w:id="8"/>
      <w:r>
        <w:lastRenderedPageBreak/>
        <w:t>Apartado 3</w:t>
      </w:r>
    </w:p>
    <w:p w:rsidR="00990086" w:rsidRDefault="00B8708B">
      <w:pPr>
        <w:pStyle w:val="Encabezado1"/>
      </w:pPr>
      <w:bookmarkStart w:id="9" w:name="__RefHeading___Toc318_1761396360"/>
      <w:bookmarkStart w:id="10" w:name="_Toc437361126"/>
      <w:bookmarkEnd w:id="9"/>
      <w:bookmarkEnd w:id="10"/>
      <w:r>
        <w:lastRenderedPageBreak/>
        <w:t>Apartado 4</w:t>
      </w:r>
    </w:p>
    <w:p w:rsidR="00990086" w:rsidRDefault="00990086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990086" w:rsidRDefault="00990086"/>
    <w:p w:rsidR="00990086" w:rsidRDefault="00B8708B">
      <w:pPr>
        <w:pStyle w:val="Encabezado1"/>
      </w:pPr>
      <w:bookmarkStart w:id="11" w:name="__RefHeading___Toc320_1761396360"/>
      <w:bookmarkStart w:id="12" w:name="_Toc437361127"/>
      <w:bookmarkEnd w:id="11"/>
      <w:bookmarkEnd w:id="12"/>
      <w:r>
        <w:lastRenderedPageBreak/>
        <w:t>Apartado 5</w:t>
      </w:r>
    </w:p>
    <w:p w:rsidR="00990086" w:rsidRDefault="00990086">
      <w:pPr>
        <w:pStyle w:val="Listaconnmeros2"/>
      </w:pPr>
    </w:p>
    <w:sectPr w:rsidR="00990086">
      <w:headerReference w:type="default" r:id="rId9"/>
      <w:pgSz w:w="12240" w:h="15840"/>
      <w:pgMar w:top="1137" w:right="720" w:bottom="720" w:left="3096" w:header="1080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08B" w:rsidRDefault="00B8708B">
      <w:pPr>
        <w:spacing w:after="0" w:line="240" w:lineRule="auto"/>
      </w:pPr>
      <w:r>
        <w:separator/>
      </w:r>
    </w:p>
  </w:endnote>
  <w:endnote w:type="continuationSeparator" w:id="0">
    <w:p w:rsidR="00B8708B" w:rsidRDefault="00B8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08B" w:rsidRDefault="00B8708B">
      <w:pPr>
        <w:spacing w:after="0" w:line="240" w:lineRule="auto"/>
      </w:pPr>
      <w:r>
        <w:separator/>
      </w:r>
    </w:p>
  </w:footnote>
  <w:footnote w:type="continuationSeparator" w:id="0">
    <w:p w:rsidR="00B8708B" w:rsidRDefault="00B87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28"/>
      <w:gridCol w:w="225"/>
      <w:gridCol w:w="6571"/>
    </w:tblGrid>
    <w:tr w:rsidR="00990086">
      <w:trPr>
        <w:trHeight w:hRule="exact" w:val="720"/>
        <w:jc w:val="right"/>
      </w:trPr>
      <w:tc>
        <w:tcPr>
          <w:tcW w:w="1628" w:type="dxa"/>
          <w:shd w:val="clear" w:color="auto" w:fill="auto"/>
          <w:vAlign w:val="bottom"/>
        </w:tcPr>
        <w:p w:rsidR="00990086" w:rsidRDefault="00990086">
          <w:pPr>
            <w:pStyle w:val="Pgina"/>
          </w:pPr>
        </w:p>
      </w:tc>
      <w:tc>
        <w:tcPr>
          <w:tcW w:w="225" w:type="dxa"/>
          <w:shd w:val="clear" w:color="auto" w:fill="auto"/>
          <w:vAlign w:val="bottom"/>
        </w:tcPr>
        <w:p w:rsidR="00990086" w:rsidRDefault="00990086"/>
      </w:tc>
      <w:tc>
        <w:tcPr>
          <w:tcW w:w="6571" w:type="dxa"/>
          <w:shd w:val="clear" w:color="auto" w:fill="auto"/>
          <w:vAlign w:val="bottom"/>
        </w:tcPr>
        <w:p w:rsidR="00990086" w:rsidRDefault="00B8708B">
          <w:pPr>
            <w:pStyle w:val="Encabezadodeinformacin"/>
          </w:pPr>
          <w:r>
            <w:t>Tabla de contenido</w:t>
          </w:r>
        </w:p>
      </w:tc>
    </w:tr>
    <w:tr w:rsidR="00990086">
      <w:trPr>
        <w:trHeight w:hRule="exact" w:val="86"/>
        <w:jc w:val="right"/>
      </w:trPr>
      <w:tc>
        <w:tcPr>
          <w:tcW w:w="1628" w:type="dxa"/>
          <w:shd w:val="clear" w:color="auto" w:fill="000000" w:themeFill="text1"/>
        </w:tcPr>
        <w:p w:rsidR="00990086" w:rsidRDefault="00990086">
          <w:pPr>
            <w:pStyle w:val="Encabezamiento"/>
          </w:pPr>
        </w:p>
      </w:tc>
      <w:tc>
        <w:tcPr>
          <w:tcW w:w="225" w:type="dxa"/>
          <w:shd w:val="clear" w:color="auto" w:fill="auto"/>
        </w:tcPr>
        <w:p w:rsidR="00990086" w:rsidRDefault="00990086">
          <w:pPr>
            <w:pStyle w:val="Encabezamiento"/>
          </w:pPr>
        </w:p>
      </w:tc>
      <w:tc>
        <w:tcPr>
          <w:tcW w:w="6571" w:type="dxa"/>
          <w:shd w:val="clear" w:color="auto" w:fill="000000" w:themeFill="text1"/>
        </w:tcPr>
        <w:p w:rsidR="00990086" w:rsidRDefault="00990086">
          <w:pPr>
            <w:pStyle w:val="Encabezamiento"/>
          </w:pPr>
        </w:p>
      </w:tc>
    </w:tr>
  </w:tbl>
  <w:p w:rsidR="00990086" w:rsidRDefault="00990086">
    <w:pPr>
      <w:pStyle w:val="Encabezamien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86"/>
    <w:rsid w:val="00105E50"/>
    <w:rsid w:val="00990086"/>
    <w:rsid w:val="00B8708B"/>
    <w:rsid w:val="00D5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E99F5-BA96-4A20-9BE3-D0808E91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1"/>
    <w:qFormat/>
    <w:rsid w:val="00391EF5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"/>
    <w:uiPriority w:val="2"/>
    <w:qFormat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Pr>
      <w:color w:val="EF4623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Ari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pPr>
      <w:spacing w:after="80" w:line="240" w:lineRule="auto"/>
      <w:jc w:val="center"/>
    </w:pPr>
  </w:style>
  <w:style w:type="paragraph" w:customStyle="1" w:styleId="Encabezamiento">
    <w:name w:val="Encabezamiento"/>
    <w:basedOn w:val="Normal"/>
    <w:uiPriority w:val="99"/>
    <w:qFormat/>
    <w:pPr>
      <w:spacing w:after="380" w:line="240" w:lineRule="auto"/>
    </w:p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">
    <w:name w:val="Título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line="240" w:lineRule="auto"/>
    </w:pPr>
  </w:style>
  <w:style w:type="paragraph" w:styleId="ndice1">
    <w:name w:val="index 1"/>
    <w:basedOn w:val="Normal"/>
    <w:next w:val="Normal"/>
    <w:autoRedefine/>
    <w:uiPriority w:val="39"/>
    <w:unhideWhenUsed/>
    <w:qFormat/>
    <w:rsid w:val="00391EF5"/>
    <w:pPr>
      <w:tabs>
        <w:tab w:val="right" w:leader="underscore" w:pos="8424"/>
      </w:tabs>
      <w:spacing w:before="40" w:after="100" w:line="288" w:lineRule="auto"/>
    </w:p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391EF5"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atabla">
    <w:name w:val="Contenido de la tabla"/>
    <w:basedOn w:val="Normal"/>
    <w:qFormat/>
    <w:rsid w:val="00391EF5"/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pPr>
      <w:spacing w:before="120" w:after="120" w:line="240" w:lineRule="auto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afterLines="0" w:after="4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styleId="Sombreadoclaro">
    <w:name w:val="Light Shading"/>
    <w:basedOn w:val="Tablanormal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F6124"/>
    <w:multiLevelType w:val="multilevel"/>
    <w:tmpl w:val="D5C6A016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814C77"/>
    <w:rsid w:val="00830FA5"/>
    <w:rsid w:val="008B1341"/>
    <w:rsid w:val="00BB565E"/>
    <w:rsid w:val="00F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75CB27-21B0-4170-A7AC-58F964AE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167</Words>
  <Characters>924</Characters>
  <Application>Microsoft Office Word</Application>
  <DocSecurity>0</DocSecurity>
  <Lines>7</Lines>
  <Paragraphs>2</Paragraphs>
  <ScaleCrop>false</ScaleCrop>
  <Company>Gestor personal UCM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usuario</cp:lastModifiedBy>
  <cp:revision>14</cp:revision>
  <cp:lastPrinted>2015-11-30T17:53:00Z</cp:lastPrinted>
  <dcterms:created xsi:type="dcterms:W3CDTF">2015-11-30T16:18:00Z</dcterms:created>
  <dcterms:modified xsi:type="dcterms:W3CDTF">2016-01-07T10:37:00Z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