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E80220" w:rsidRPr="00D5672C" w:rsidRDefault="00794A85" w:rsidP="008C2AC1">
          <w:r w:rsidRPr="00D5672C">
            <w:rPr>
              <w:lang w:eastAsia="es-ES"/>
            </w:rPr>
            <mc:AlternateContent>
              <mc:Choice Requires="wps">
                <w:drawing>
                  <wp:anchor distT="0" distB="0" distL="114300" distR="114300" simplePos="0" relativeHeight="251651072" behindDoc="1" locked="0" layoutInCell="1" allowOverlap="0" wp14:anchorId="2CA70C3A" wp14:editId="1F8CE31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686425" cy="6687879"/>
                    <wp:effectExtent l="0" t="0" r="9525" b="0"/>
                    <wp:wrapNone/>
                    <wp:docPr id="14" name="Cuadro de texto 14" descr="Report title"/>
                    <wp:cNvGraphicFramePr/>
                    <a:graphic xmlns:a="http://schemas.openxmlformats.org/drawingml/2006/main">
                      <a:graphicData uri="http://schemas.microsoft.com/office/word/2010/wordprocessingShape">
                        <wps:wsp>
                          <wps:cNvSpPr txBox="1"/>
                          <wps:spPr>
                            <a:xfrm>
                              <a:off x="0" y="0"/>
                              <a:ext cx="5686425"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5C46DE" w:rsidRPr="005649FC" w:rsidRDefault="005C46DE" w:rsidP="008C2AC1">
                                    <w:pPr>
                                      <w:pStyle w:val="Puest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454C51"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5C46DE">
                                      <w:t>Miguel Pascual Domínguez, Javier Pellejero Ortega, Isabel Pérez Pereda, Iván Prada Cazalla, Jesús Recio Herranz, Álvaro Rodríguez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2CA70C3A" id="_x0000_t202" coordsize="21600,21600" o:spt="202" path="m,l,21600r21600,l21600,xe">
                    <v:stroke joinstyle="miter"/>
                    <v:path gradientshapeok="t" o:connecttype="rect"/>
                  </v:shapetype>
                  <v:shape id="Cuadro de texto 14" o:spid="_x0000_s1026" type="#_x0000_t202" alt="Report title" style="position:absolute;left:0;text-align:left;margin-left:0;margin-top:0;width:447.75pt;height:526.6pt;z-index:-251665408;visibility:visible;mso-wrap-style:square;mso-width-percent:0;mso-height-percent:750;mso-left-percent:59;mso-wrap-distance-left:9pt;mso-wrap-distance-top:0;mso-wrap-distance-right:9pt;mso-wrap-distance-bottom:0;mso-position-horizontal-relative:page;mso-position-vertical:top;mso-position-vertical-relative:margin;mso-width-percent: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" o:allowoverlap="f" filled="f" stroked="f" strokeweight=".5pt">
                    <v:textbox inset="0,0,0,0">
                      <w:txbxContent>
                        <w:sdt>
                          <w:sdtPr>
                            <w:rPr>
                              <w:sz w:val="110"/>
                              <w:szCs w:val="110"/>
                            </w:rPr>
                            <w:alias w:val="Título"/>
                            <w:tag w:val=""/>
                            <w:id w:val="2115015981"/>
                            <w:placeholder>
                              <w:docPart w:val="09D8DF8178FB4F4B89767B881428B5D6"/>
                            </w:placeholder>
                            <w:dataBinding w:prefixMappings="xmlns:ns0='http://purl.org/dc/elements/1.1/' xmlns:ns1='http://schemas.openxmlformats.org/package/2006/metadata/core-properties' " w:xpath="/ns1:coreProperties[1]/ns0:title[1]" w:storeItemID="{6C3C8BC8-F283-45AE-878A-BAB7291924A1}"/>
                            <w:text/>
                          </w:sdtPr>
                          <w:sdtEndPr/>
                          <w:sdtContent>
                            <w:p w:rsidR="005C46DE" w:rsidRPr="005649FC" w:rsidRDefault="005C46DE" w:rsidP="008C2AC1">
                              <w:pPr>
                                <w:pStyle w:val="Puesto"/>
                                <w:rPr>
                                  <w:sz w:val="110"/>
                                  <w:szCs w:val="110"/>
                                </w:rPr>
                              </w:pPr>
                              <w:r w:rsidRPr="005649FC">
                                <w:rPr>
                                  <w:sz w:val="110"/>
                                  <w:szCs w:val="110"/>
                                </w:rPr>
                                <w:t>Plan de gestión de equipos</w:t>
                              </w:r>
                            </w:p>
                          </w:sdtContent>
                        </w:sdt>
                        <w:p w:rsidR="005C46DE" w:rsidRPr="00F77FF8" w:rsidRDefault="005C46DE" w:rsidP="008C2AC1">
                          <w:pPr>
                            <w:pStyle w:val="Subttulo"/>
                          </w:pPr>
                          <w:r w:rsidRPr="00F77FF8">
                            <w:t>Gestión de personal ucm</w:t>
                          </w:r>
                        </w:p>
                        <w:p w:rsidR="005C46DE" w:rsidRPr="00D5672C" w:rsidRDefault="002872C5" w:rsidP="008C2AC1">
                          <w:pPr>
                            <w:pStyle w:val="Descripcinbreve"/>
                          </w:pPr>
                          <w:sdt>
                            <w:sdtPr>
                              <w:alias w:val="Cita o descripción breve"/>
                              <w:tag w:val="Cita o descripción breve"/>
                              <w:id w:val="-247963122"/>
                              <w:placeholder>
                                <w:docPart w:val="5997343061B64AE8A2184FE7EDDB33FE"/>
                              </w:placeholder>
                              <w:dataBinding w:prefixMappings="xmlns:ns0='http://schemas.microsoft.com/office/2006/coverPageProps'" w:xpath="/ns0:CoverPageProperties[1]/ns0:Abstract[1]" w:storeItemID="{55AF091B-3C7A-41E3-B477-F2FDAA23CFDA}"/>
                              <w:text/>
                            </w:sdtPr>
                            <w:sdtEndPr/>
                            <w:sdtContent>
                              <w:r w:rsidR="005C46DE">
                                <w:t>Miguel Pascual Domínguez, Javier Pellejero Ortega, Isabel Pérez Pereda, Iván Prada Cazalla, Jesús Recio Herranz, Álvaro Rodríguez García</w:t>
                              </w:r>
                            </w:sdtContent>
                          </w:sdt>
                        </w:p>
                      </w:txbxContent>
                    </v:textbox>
                    <w10:wrap anchorx="page" anchory="margin"/>
                  </v:shape>
                </w:pict>
              </mc:Fallback>
            </mc:AlternateContent>
          </w:r>
          <w:r w:rsidRPr="00D5672C">
            <w:rPr>
              <w:lang w:eastAsia="es-ES"/>
            </w:rPr>
            <mc:AlternateContent>
              <mc:Choice Requires="wps">
                <w:drawing>
                  <wp:anchor distT="0" distB="0" distL="114300" distR="114300" simplePos="0" relativeHeight="251652096" behindDoc="0" locked="0" layoutInCell="1" allowOverlap="0" wp14:anchorId="7AF0B0E9" wp14:editId="7EBFC663">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DE" w:rsidRPr="00D5672C" w:rsidRDefault="00454C51"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454C51"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5C46DE" w:rsidRPr="00D5672C" w:rsidRDefault="005C46DE"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7AF0B0E9" id="_x0000_t202" coordsize="21600,21600" o:spt="202" path="m,l,21600r21600,l21600,xe">
                    <v:stroke joinstyle="miter"/>
                    <v:path gradientshapeok="t" o:connecttype="rect"/>
                  </v:shapetype>
                  <v:shape id="Cuadro de texto 15" o:spid="_x0000_s1027" type="#_x0000_t202" alt="contact info" style="position:absolute;left:0;text-align:left;margin-left:0;margin-top:0;width:540pt;height:139.8pt;z-index:251652096;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5C46DE" w:rsidRPr="00D5672C" w:rsidRDefault="00454C51" w:rsidP="008C2AC1">
                          <w:pPr>
                            <w:pStyle w:val="Organizacin"/>
                          </w:pPr>
                          <w:sdt>
                            <w:sdtPr>
                              <w:alias w:val="Compañía"/>
                              <w:tag w:val=""/>
                              <w:id w:val="1735350181"/>
                              <w:dataBinding w:prefixMappings="xmlns:ns0='http://schemas.openxmlformats.org/officeDocument/2006/extended-properties' " w:xpath="/ns0:Properties[1]/ns0:Company[1]" w:storeItemID="{6668398D-A668-4E3E-A5EB-62B293D839F1}"/>
                              <w:text/>
                            </w:sdtPr>
                            <w:sdtEndPr/>
                            <w:sdtContent>
                              <w:r w:rsidR="005C46DE">
                                <w:t>Gestor personal UCM</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86"/>
                            <w:gridCol w:w="3587"/>
                            <w:gridCol w:w="3587"/>
                          </w:tblGrid>
                          <w:tr w:rsidR="005C46DE" w:rsidRPr="00D5672C" w:rsidTr="00350091">
                            <w:trPr>
                              <w:trHeight w:hRule="exact" w:val="144"/>
                              <w:jc w:val="right"/>
                            </w:trPr>
                            <w:tc>
                              <w:tcPr>
                                <w:tcW w:w="1666" w:type="pct"/>
                              </w:tcPr>
                              <w:p w:rsidR="005C46DE" w:rsidRPr="00D5672C" w:rsidRDefault="005C46DE" w:rsidP="008C2AC1"/>
                            </w:tc>
                            <w:tc>
                              <w:tcPr>
                                <w:tcW w:w="1667" w:type="pct"/>
                              </w:tcPr>
                              <w:p w:rsidR="005C46DE" w:rsidRPr="00D5672C" w:rsidRDefault="005C46DE" w:rsidP="008C2AC1"/>
                            </w:tc>
                            <w:tc>
                              <w:tcPr>
                                <w:tcW w:w="1667" w:type="pct"/>
                              </w:tcPr>
                              <w:p w:rsidR="005C46DE" w:rsidRPr="00D5672C" w:rsidRDefault="005C46DE" w:rsidP="008C2AC1"/>
                            </w:tc>
                          </w:tr>
                          <w:tr w:rsidR="005C46DE" w:rsidRPr="00D5672C" w:rsidTr="00350091">
                            <w:trPr>
                              <w:jc w:val="right"/>
                            </w:trPr>
                            <w:tc>
                              <w:tcPr>
                                <w:tcW w:w="1666" w:type="pct"/>
                                <w:tcMar>
                                  <w:bottom w:w="144" w:type="dxa"/>
                                </w:tcMar>
                              </w:tcPr>
                              <w:p w:rsidR="005C46DE" w:rsidRPr="00D5672C" w:rsidRDefault="00454C51" w:rsidP="00350091">
                                <w:pPr>
                                  <w:pStyle w:val="Piedepgina"/>
                                </w:pPr>
                                <w:sdt>
                                  <w:sdtPr>
                                    <w:alias w:val="Fax"/>
                                    <w:tag w:val=""/>
                                    <w:id w:val="-2015451963"/>
                                    <w:dataBinding w:prefixMappings="xmlns:ns0='http://schemas.microsoft.com/office/2006/coverPageProps' " w:xpath="/ns0:CoverPageProperties[1]/ns0:CompanyFax[1]" w:storeItemID="{55AF091B-3C7A-41E3-B477-F2FDAA23CFDA}"/>
                                    <w:text/>
                                  </w:sdtPr>
                                  <w:sdtEndPr/>
                                  <w:sdtContent>
                                    <w:r w:rsidR="005C46DE">
                                      <w:t>Proyecto Ingeniería del Software</w:t>
                                    </w:r>
                                  </w:sdtContent>
                                </w:sdt>
                              </w:p>
                            </w:tc>
                            <w:sdt>
                              <w:sdtPr>
                                <w:alias w:val="Dirección"/>
                                <w:tag w:val=""/>
                                <w:id w:val="-1976523539"/>
                                <w:showingPlcHdr/>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5C46DE" w:rsidRPr="00D5672C" w:rsidRDefault="005C46DE" w:rsidP="00350091">
                                    <w:pPr>
                                      <w:pStyle w:val="Piedepgina"/>
                                    </w:pPr>
                                    <w:r>
                                      <w:t xml:space="preserve">     </w:t>
                                    </w:r>
                                  </w:p>
                                </w:tc>
                              </w:sdtContent>
                            </w:sdt>
                            <w:tc>
                              <w:tcPr>
                                <w:tcW w:w="1667" w:type="pct"/>
                                <w:tcMar>
                                  <w:bottom w:w="144" w:type="dxa"/>
                                </w:tcMar>
                              </w:tcPr>
                              <w:sdt>
                                <w:sdtPr>
                                  <w:alias w:val="Correo electrónico"/>
                                  <w:tag w:val=""/>
                                  <w:id w:val="1873495697"/>
                                  <w:dataBinding w:prefixMappings="xmlns:ns0='http://schemas.microsoft.com/office/2006/coverPageProps' " w:xpath="/ns0:CoverPageProperties[1]/ns0:CompanyEmail[1]" w:storeItemID="{55AF091B-3C7A-41E3-B477-F2FDAA23CFDA}"/>
                                  <w:text/>
                                </w:sdtPr>
                                <w:sdtEndPr/>
                                <w:sdtContent>
                                  <w:p w:rsidR="005C46DE" w:rsidRPr="00350091" w:rsidRDefault="005C46DE" w:rsidP="00350091">
                                    <w:pPr>
                                      <w:pStyle w:val="Piedepgina"/>
                                      <w:ind w:left="0"/>
                                      <w:rPr>
                                        <w:color w:val="404040" w:themeColor="text1" w:themeTint="BF"/>
                                      </w:rPr>
                                    </w:pPr>
                                    <w:r>
                                      <w:t>Email portavoz: alvarr11@ucm.es</w:t>
                                    </w:r>
                                  </w:p>
                                </w:sdtContent>
                              </w:sdt>
                            </w:tc>
                          </w:tr>
                          <w:tr w:rsidR="005C46DE" w:rsidRPr="00D5672C" w:rsidTr="00350091">
                            <w:trPr>
                              <w:trHeight w:hRule="exact" w:val="86"/>
                              <w:jc w:val="right"/>
                            </w:trPr>
                            <w:tc>
                              <w:tcPr>
                                <w:tcW w:w="1666"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c>
                              <w:tcPr>
                                <w:tcW w:w="1667" w:type="pct"/>
                                <w:shd w:val="clear" w:color="auto" w:fill="000000" w:themeFill="text1"/>
                              </w:tcPr>
                              <w:p w:rsidR="005C46DE" w:rsidRPr="00D5672C" w:rsidRDefault="005C46DE" w:rsidP="00350091">
                                <w:pPr>
                                  <w:pStyle w:val="Piedepgina"/>
                                </w:pPr>
                              </w:p>
                            </w:tc>
                          </w:tr>
                        </w:tbl>
                        <w:p w:rsidR="005C46DE" w:rsidRPr="00D5672C" w:rsidRDefault="005C46DE">
                          <w:pPr>
                            <w:pStyle w:val="Sinespaciado"/>
                            <w:rPr>
                              <w:noProof/>
                              <w:lang w:val="es-ES"/>
                            </w:rPr>
                          </w:pPr>
                        </w:p>
                      </w:txbxContent>
                    </v:textbox>
                    <w10:wrap type="square" anchorx="page" anchory="margin"/>
                  </v:shape>
                </w:pict>
              </mc:Fallback>
            </mc:AlternateContent>
          </w:r>
        </w:p>
        <w:p w:rsidR="00E80220" w:rsidRPr="00D5672C" w:rsidRDefault="00794A85" w:rsidP="008C2AC1">
          <w:pPr>
            <w:rPr>
              <w:b/>
              <w:bCs/>
            </w:rPr>
          </w:pPr>
          <w:r w:rsidRPr="00D5672C">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sdtContent>
        <w:p w:rsidR="00E80220" w:rsidRPr="00D5672C" w:rsidRDefault="00794A85" w:rsidP="008C2AC1">
          <w:pPr>
            <w:pStyle w:val="TtulodeTDC"/>
          </w:pPr>
          <w:r w:rsidRPr="00D5672C">
            <w:t>Contenido</w:t>
          </w:r>
        </w:p>
        <w:p w:rsidR="008D65DA" w:rsidRDefault="00794A85">
          <w:pPr>
            <w:pStyle w:val="TDC1"/>
            <w:rPr>
              <w:rFonts w:eastAsiaTheme="minorEastAsia"/>
              <w:color w:val="auto"/>
              <w:kern w:val="0"/>
              <w:sz w:val="22"/>
              <w:szCs w:val="22"/>
              <w:lang w:eastAsia="es-ES"/>
            </w:rPr>
          </w:pPr>
          <w:r w:rsidRPr="00D5672C">
            <w:rPr>
              <w:color w:val="7F7F7F" w:themeColor="text1" w:themeTint="80"/>
              <w:sz w:val="22"/>
            </w:rPr>
            <w:fldChar w:fldCharType="begin"/>
          </w:r>
          <w:r w:rsidRPr="00D5672C">
            <w:instrText>TOC \o "1-1" \h \z \u</w:instrText>
          </w:r>
          <w:r w:rsidRPr="00D5672C">
            <w:rPr>
              <w:color w:val="7F7F7F" w:themeColor="text1" w:themeTint="80"/>
              <w:sz w:val="22"/>
            </w:rPr>
            <w:fldChar w:fldCharType="separate"/>
          </w:r>
          <w:hyperlink w:anchor="_Toc440106514" w:history="1">
            <w:r w:rsidR="008D65DA" w:rsidRPr="00B00A2E">
              <w:rPr>
                <w:rStyle w:val="Hipervnculo"/>
              </w:rPr>
              <w:t>1. Versiones</w:t>
            </w:r>
            <w:r w:rsidR="008D65DA">
              <w:rPr>
                <w:webHidden/>
              </w:rPr>
              <w:tab/>
            </w:r>
            <w:r w:rsidR="008D65DA">
              <w:rPr>
                <w:webHidden/>
              </w:rPr>
              <w:fldChar w:fldCharType="begin"/>
            </w:r>
            <w:r w:rsidR="008D65DA">
              <w:rPr>
                <w:webHidden/>
              </w:rPr>
              <w:instrText xml:space="preserve"> PAGEREF _Toc440106514 \h </w:instrText>
            </w:r>
            <w:r w:rsidR="008D65DA">
              <w:rPr>
                <w:webHidden/>
              </w:rPr>
            </w:r>
            <w:r w:rsidR="008D65DA">
              <w:rPr>
                <w:webHidden/>
              </w:rPr>
              <w:fldChar w:fldCharType="separate"/>
            </w:r>
            <w:r w:rsidR="008D65DA">
              <w:rPr>
                <w:webHidden/>
              </w:rPr>
              <w:t>1</w:t>
            </w:r>
            <w:r w:rsidR="008D65DA">
              <w:rPr>
                <w:webHidden/>
              </w:rPr>
              <w:fldChar w:fldCharType="end"/>
            </w:r>
          </w:hyperlink>
        </w:p>
        <w:p w:rsidR="008D65DA" w:rsidRDefault="008D65DA">
          <w:pPr>
            <w:pStyle w:val="TDC1"/>
            <w:rPr>
              <w:rFonts w:eastAsiaTheme="minorEastAsia"/>
              <w:color w:val="auto"/>
              <w:kern w:val="0"/>
              <w:sz w:val="22"/>
              <w:szCs w:val="22"/>
              <w:lang w:eastAsia="es-ES"/>
            </w:rPr>
          </w:pPr>
          <w:hyperlink w:anchor="_Toc440106515" w:history="1">
            <w:r w:rsidRPr="00B00A2E">
              <w:rPr>
                <w:rStyle w:val="Hipervnculo"/>
              </w:rPr>
              <w:t>2. Inicio y motivación</w:t>
            </w:r>
            <w:r>
              <w:rPr>
                <w:webHidden/>
              </w:rPr>
              <w:tab/>
            </w:r>
            <w:r>
              <w:rPr>
                <w:webHidden/>
              </w:rPr>
              <w:fldChar w:fldCharType="begin"/>
            </w:r>
            <w:r>
              <w:rPr>
                <w:webHidden/>
              </w:rPr>
              <w:instrText xml:space="preserve"> PAGEREF _Toc440106515 \h </w:instrText>
            </w:r>
            <w:r>
              <w:rPr>
                <w:webHidden/>
              </w:rPr>
            </w:r>
            <w:r>
              <w:rPr>
                <w:webHidden/>
              </w:rPr>
              <w:fldChar w:fldCharType="separate"/>
            </w:r>
            <w:r>
              <w:rPr>
                <w:webHidden/>
              </w:rPr>
              <w:t>2</w:t>
            </w:r>
            <w:r>
              <w:rPr>
                <w:webHidden/>
              </w:rPr>
              <w:fldChar w:fldCharType="end"/>
            </w:r>
          </w:hyperlink>
        </w:p>
        <w:p w:rsidR="008D65DA" w:rsidRDefault="008D65DA">
          <w:pPr>
            <w:pStyle w:val="TDC1"/>
            <w:rPr>
              <w:rFonts w:eastAsiaTheme="minorEastAsia"/>
              <w:color w:val="auto"/>
              <w:kern w:val="0"/>
              <w:sz w:val="22"/>
              <w:szCs w:val="22"/>
              <w:lang w:eastAsia="es-ES"/>
            </w:rPr>
          </w:pPr>
          <w:hyperlink w:anchor="_Toc440106516" w:history="1">
            <w:r w:rsidRPr="00B00A2E">
              <w:rPr>
                <w:rStyle w:val="Hipervnculo"/>
              </w:rPr>
              <w:t>3. Estructura interna</w:t>
            </w:r>
            <w:r>
              <w:rPr>
                <w:webHidden/>
              </w:rPr>
              <w:tab/>
            </w:r>
            <w:r>
              <w:rPr>
                <w:webHidden/>
              </w:rPr>
              <w:fldChar w:fldCharType="begin"/>
            </w:r>
            <w:r>
              <w:rPr>
                <w:webHidden/>
              </w:rPr>
              <w:instrText xml:space="preserve"> PAGEREF _Toc440106516 \h </w:instrText>
            </w:r>
            <w:r>
              <w:rPr>
                <w:webHidden/>
              </w:rPr>
            </w:r>
            <w:r>
              <w:rPr>
                <w:webHidden/>
              </w:rPr>
              <w:fldChar w:fldCharType="separate"/>
            </w:r>
            <w:r>
              <w:rPr>
                <w:webHidden/>
              </w:rPr>
              <w:t>3</w:t>
            </w:r>
            <w:r>
              <w:rPr>
                <w:webHidden/>
              </w:rPr>
              <w:fldChar w:fldCharType="end"/>
            </w:r>
          </w:hyperlink>
        </w:p>
        <w:p w:rsidR="008D65DA" w:rsidRDefault="008D65DA" w:rsidP="008D65DA">
          <w:pPr>
            <w:pStyle w:val="TDC1"/>
            <w:ind w:firstLine="426"/>
            <w:rPr>
              <w:rFonts w:eastAsiaTheme="minorEastAsia"/>
              <w:color w:val="auto"/>
              <w:kern w:val="0"/>
              <w:sz w:val="22"/>
              <w:szCs w:val="22"/>
              <w:lang w:eastAsia="es-ES"/>
            </w:rPr>
          </w:pPr>
          <w:hyperlink w:anchor="_Toc437361126" w:history="1">
            <w:r>
              <w:t>3.1. Mecanismos de decisión y reparto de tareas</w:t>
            </w:r>
            <w:r>
              <w:rPr>
                <w:webHidden/>
              </w:rPr>
              <w:tab/>
            </w:r>
            <w:r>
              <w:rPr>
                <w:webHidden/>
              </w:rPr>
              <w:fldChar w:fldCharType="begin"/>
            </w:r>
            <w:r>
              <w:rPr>
                <w:webHidden/>
              </w:rPr>
              <w:instrText xml:space="preserve"> PAGEREF _Toc437361126 \h </w:instrText>
            </w:r>
            <w:r>
              <w:rPr>
                <w:webHidden/>
              </w:rPr>
            </w:r>
            <w:r>
              <w:rPr>
                <w:webHidden/>
              </w:rPr>
              <w:fldChar w:fldCharType="separate"/>
            </w:r>
            <w:r>
              <w:rPr>
                <w:webHidden/>
              </w:rPr>
              <w:t>4</w:t>
            </w:r>
            <w:r>
              <w:rPr>
                <w:webHidden/>
              </w:rPr>
              <w:fldChar w:fldCharType="end"/>
            </w:r>
          </w:hyperlink>
        </w:p>
        <w:p w:rsidR="008D65DA" w:rsidRDefault="008D65DA" w:rsidP="008D65DA">
          <w:pPr>
            <w:pStyle w:val="TDC1"/>
            <w:ind w:firstLine="426"/>
          </w:pPr>
          <w:hyperlink w:anchor="_Toc437361127" w:history="1">
            <w:r>
              <w:rPr>
                <w:rStyle w:val="Hipervnculo"/>
              </w:rPr>
              <w:t>3.2. Comunicación: interna, con el cliente y con el profesor</w:t>
            </w:r>
            <w:r>
              <w:rPr>
                <w:webHidden/>
              </w:rPr>
              <w:tab/>
            </w:r>
            <w:r>
              <w:rPr>
                <w:webHidden/>
              </w:rPr>
              <w:fldChar w:fldCharType="begin"/>
            </w:r>
            <w:r>
              <w:rPr>
                <w:webHidden/>
              </w:rPr>
              <w:instrText xml:space="preserve"> PAGEREF _Toc437361127 \h </w:instrText>
            </w:r>
            <w:r>
              <w:rPr>
                <w:webHidden/>
              </w:rPr>
            </w:r>
            <w:r>
              <w:rPr>
                <w:webHidden/>
              </w:rPr>
              <w:fldChar w:fldCharType="separate"/>
            </w:r>
            <w:r>
              <w:rPr>
                <w:webHidden/>
              </w:rPr>
              <w:t>5</w:t>
            </w:r>
            <w:r>
              <w:rPr>
                <w:webHidden/>
              </w:rPr>
              <w:fldChar w:fldCharType="end"/>
            </w:r>
          </w:hyperlink>
        </w:p>
        <w:p w:rsidR="008D65DA" w:rsidRDefault="008D65DA">
          <w:pPr>
            <w:pStyle w:val="TDC1"/>
            <w:rPr>
              <w:rFonts w:eastAsiaTheme="minorEastAsia"/>
              <w:color w:val="auto"/>
              <w:kern w:val="0"/>
              <w:sz w:val="22"/>
              <w:szCs w:val="22"/>
              <w:lang w:eastAsia="es-ES"/>
            </w:rPr>
          </w:pPr>
          <w:hyperlink w:anchor="_Toc440106517" w:history="1">
            <w:r w:rsidRPr="00B00A2E">
              <w:rPr>
                <w:rStyle w:val="Hipervnculo"/>
              </w:rPr>
              <w:t>4. Reuniones y actas</w:t>
            </w:r>
            <w:r>
              <w:rPr>
                <w:webHidden/>
              </w:rPr>
              <w:tab/>
            </w:r>
            <w:r>
              <w:rPr>
                <w:webHidden/>
              </w:rPr>
              <w:fldChar w:fldCharType="begin"/>
            </w:r>
            <w:r>
              <w:rPr>
                <w:webHidden/>
              </w:rPr>
              <w:instrText xml:space="preserve"> PAGEREF _Toc440106517 \h </w:instrText>
            </w:r>
            <w:r>
              <w:rPr>
                <w:webHidden/>
              </w:rPr>
            </w:r>
            <w:r>
              <w:rPr>
                <w:webHidden/>
              </w:rPr>
              <w:fldChar w:fldCharType="separate"/>
            </w:r>
            <w:r>
              <w:rPr>
                <w:webHidden/>
              </w:rPr>
              <w:t>7</w:t>
            </w:r>
            <w:r>
              <w:rPr>
                <w:webHidden/>
              </w:rPr>
              <w:fldChar w:fldCharType="end"/>
            </w:r>
          </w:hyperlink>
        </w:p>
        <w:p w:rsidR="008D65DA" w:rsidRDefault="008D65DA">
          <w:pPr>
            <w:pStyle w:val="TDC1"/>
            <w:rPr>
              <w:rFonts w:eastAsiaTheme="minorEastAsia"/>
              <w:color w:val="auto"/>
              <w:kern w:val="0"/>
              <w:sz w:val="22"/>
              <w:szCs w:val="22"/>
              <w:lang w:eastAsia="es-ES"/>
            </w:rPr>
          </w:pPr>
          <w:hyperlink w:anchor="_Toc440106518" w:history="1">
            <w:r w:rsidRPr="00B00A2E">
              <w:rPr>
                <w:rStyle w:val="Hipervnculo"/>
              </w:rPr>
              <w:t>5. Herramientas para la comunicación</w:t>
            </w:r>
            <w:r>
              <w:rPr>
                <w:webHidden/>
              </w:rPr>
              <w:tab/>
            </w:r>
            <w:r>
              <w:rPr>
                <w:webHidden/>
              </w:rPr>
              <w:fldChar w:fldCharType="begin"/>
            </w:r>
            <w:r>
              <w:rPr>
                <w:webHidden/>
              </w:rPr>
              <w:instrText xml:space="preserve"> PAGEREF _Toc440106518 \h </w:instrText>
            </w:r>
            <w:r>
              <w:rPr>
                <w:webHidden/>
              </w:rPr>
            </w:r>
            <w:r>
              <w:rPr>
                <w:webHidden/>
              </w:rPr>
              <w:fldChar w:fldCharType="separate"/>
            </w:r>
            <w:r>
              <w:rPr>
                <w:webHidden/>
              </w:rPr>
              <w:t>9</w:t>
            </w:r>
            <w:r>
              <w:rPr>
                <w:webHidden/>
              </w:rPr>
              <w:fldChar w:fldCharType="end"/>
            </w:r>
          </w:hyperlink>
        </w:p>
        <w:p w:rsidR="008D65DA" w:rsidRDefault="008D65DA">
          <w:pPr>
            <w:pStyle w:val="TDC1"/>
            <w:rPr>
              <w:rFonts w:eastAsiaTheme="minorEastAsia"/>
              <w:color w:val="auto"/>
              <w:kern w:val="0"/>
              <w:sz w:val="22"/>
              <w:szCs w:val="22"/>
              <w:lang w:eastAsia="es-ES"/>
            </w:rPr>
          </w:pPr>
          <w:hyperlink w:anchor="_Toc440106519" w:history="1">
            <w:r w:rsidRPr="00B00A2E">
              <w:rPr>
                <w:rStyle w:val="Hipervnculo"/>
              </w:rPr>
              <w:t>6. Plan de informes y de adquisición de recursos</w:t>
            </w:r>
            <w:r>
              <w:rPr>
                <w:webHidden/>
              </w:rPr>
              <w:tab/>
            </w:r>
            <w:r>
              <w:rPr>
                <w:webHidden/>
              </w:rPr>
              <w:fldChar w:fldCharType="begin"/>
            </w:r>
            <w:r>
              <w:rPr>
                <w:webHidden/>
              </w:rPr>
              <w:instrText xml:space="preserve"> PAGEREF _Toc440106519 \h </w:instrText>
            </w:r>
            <w:r>
              <w:rPr>
                <w:webHidden/>
              </w:rPr>
            </w:r>
            <w:r>
              <w:rPr>
                <w:webHidden/>
              </w:rPr>
              <w:fldChar w:fldCharType="separate"/>
            </w:r>
            <w:r>
              <w:rPr>
                <w:webHidden/>
              </w:rPr>
              <w:t>10</w:t>
            </w:r>
            <w:r>
              <w:rPr>
                <w:webHidden/>
              </w:rPr>
              <w:fldChar w:fldCharType="end"/>
            </w:r>
          </w:hyperlink>
        </w:p>
        <w:p w:rsidR="008D65DA" w:rsidRDefault="008D65DA">
          <w:pPr>
            <w:pStyle w:val="TDC1"/>
            <w:rPr>
              <w:rFonts w:eastAsiaTheme="minorEastAsia"/>
              <w:color w:val="auto"/>
              <w:kern w:val="0"/>
              <w:sz w:val="22"/>
              <w:szCs w:val="22"/>
              <w:lang w:eastAsia="es-ES"/>
            </w:rPr>
          </w:pPr>
          <w:hyperlink w:anchor="_Toc440106520" w:history="1">
            <w:r w:rsidRPr="00B00A2E">
              <w:rPr>
                <w:rStyle w:val="Hipervnculo"/>
              </w:rPr>
              <w:t>7. Plan de formación de plantilla y capacidades individuales</w:t>
            </w:r>
            <w:r>
              <w:rPr>
                <w:webHidden/>
              </w:rPr>
              <w:tab/>
            </w:r>
            <w:r>
              <w:rPr>
                <w:webHidden/>
              </w:rPr>
              <w:fldChar w:fldCharType="begin"/>
            </w:r>
            <w:r>
              <w:rPr>
                <w:webHidden/>
              </w:rPr>
              <w:instrText xml:space="preserve"> PAGEREF _Toc440106520 \h </w:instrText>
            </w:r>
            <w:r>
              <w:rPr>
                <w:webHidden/>
              </w:rPr>
            </w:r>
            <w:r>
              <w:rPr>
                <w:webHidden/>
              </w:rPr>
              <w:fldChar w:fldCharType="separate"/>
            </w:r>
            <w:r>
              <w:rPr>
                <w:webHidden/>
              </w:rPr>
              <w:t>11</w:t>
            </w:r>
            <w:r>
              <w:rPr>
                <w:webHidden/>
              </w:rPr>
              <w:fldChar w:fldCharType="end"/>
            </w:r>
          </w:hyperlink>
        </w:p>
        <w:p w:rsidR="008D65DA" w:rsidRDefault="008D65DA">
          <w:pPr>
            <w:pStyle w:val="TDC1"/>
            <w:rPr>
              <w:rFonts w:eastAsiaTheme="minorEastAsia"/>
              <w:color w:val="auto"/>
              <w:kern w:val="0"/>
              <w:sz w:val="22"/>
              <w:szCs w:val="22"/>
              <w:lang w:eastAsia="es-ES"/>
            </w:rPr>
          </w:pPr>
          <w:hyperlink w:anchor="_Toc440106521" w:history="1">
            <w:r w:rsidRPr="00B00A2E">
              <w:rPr>
                <w:rStyle w:val="Hipervnculo"/>
              </w:rPr>
              <w:t>8. Seguimiento del trabajo</w:t>
            </w:r>
            <w:r>
              <w:rPr>
                <w:webHidden/>
              </w:rPr>
              <w:tab/>
            </w:r>
            <w:r>
              <w:rPr>
                <w:webHidden/>
              </w:rPr>
              <w:fldChar w:fldCharType="begin"/>
            </w:r>
            <w:r>
              <w:rPr>
                <w:webHidden/>
              </w:rPr>
              <w:instrText xml:space="preserve"> PAGEREF _Toc440106521 \h </w:instrText>
            </w:r>
            <w:r>
              <w:rPr>
                <w:webHidden/>
              </w:rPr>
            </w:r>
            <w:r>
              <w:rPr>
                <w:webHidden/>
              </w:rPr>
              <w:fldChar w:fldCharType="separate"/>
            </w:r>
            <w:r>
              <w:rPr>
                <w:webHidden/>
              </w:rPr>
              <w:t>12</w:t>
            </w:r>
            <w:r>
              <w:rPr>
                <w:webHidden/>
              </w:rPr>
              <w:fldChar w:fldCharType="end"/>
            </w:r>
          </w:hyperlink>
        </w:p>
        <w:p w:rsidR="00E80220" w:rsidRPr="00D5672C" w:rsidRDefault="00794A85" w:rsidP="008C2AC1">
          <w:pPr>
            <w:rPr>
              <w:b/>
              <w:bCs/>
            </w:rPr>
          </w:pPr>
          <w:r w:rsidRPr="00D5672C">
            <w:fldChar w:fldCharType="end"/>
          </w:r>
        </w:p>
      </w:sdtContent>
    </w:sdt>
    <w:p w:rsidR="00E80220" w:rsidRPr="00D5672C" w:rsidRDefault="00E80220" w:rsidP="008C2AC1"/>
    <w:p w:rsidR="00FC21C1" w:rsidRDefault="00FC21C1" w:rsidP="00FC21C1">
      <w:pPr>
        <w:tabs>
          <w:tab w:val="left" w:pos="2104"/>
        </w:tabs>
      </w:pPr>
    </w:p>
    <w:p w:rsidR="00FC21C1" w:rsidRDefault="00FC21C1" w:rsidP="00FC21C1"/>
    <w:p w:rsidR="00E80220" w:rsidRPr="00FC21C1" w:rsidRDefault="00E80220" w:rsidP="00FC21C1">
      <w:pPr>
        <w:sectPr w:rsidR="00E80220" w:rsidRPr="00FC21C1">
          <w:headerReference w:type="default" r:id="rId10"/>
          <w:pgSz w:w="12240" w:h="15840" w:code="1"/>
          <w:pgMar w:top="1080" w:right="720" w:bottom="720" w:left="3096" w:header="1080" w:footer="720" w:gutter="0"/>
          <w:pgNumType w:fmt="lowerRoman" w:start="0"/>
          <w:cols w:space="708"/>
          <w:titlePg/>
          <w:docGrid w:linePitch="360"/>
        </w:sectPr>
      </w:pPr>
    </w:p>
    <w:bookmarkStart w:id="0" w:name="_Toc439669957"/>
    <w:bookmarkStart w:id="1" w:name="_Toc440106514"/>
    <w:p w:rsidR="005D3445" w:rsidRDefault="005D3445" w:rsidP="005D3445">
      <w:pPr>
        <w:pStyle w:val="Encabezado1"/>
      </w:pPr>
      <w:r>
        <w:rPr>
          <w:noProof/>
          <w:lang w:eastAsia="es-ES"/>
        </w:rPr>
        <w:lastRenderedPageBreak/>
        <mc:AlternateContent>
          <mc:Choice Requires="wps">
            <w:drawing>
              <wp:anchor distT="0" distB="2743200" distL="182880" distR="182880" simplePos="0" relativeHeight="251654144" behindDoc="0" locked="0" layoutInCell="1" allowOverlap="1" wp14:anchorId="3D78E857" wp14:editId="6276200E">
                <wp:simplePos x="0" y="0"/>
                <wp:positionH relativeFrom="page">
                  <wp:posOffset>458470</wp:posOffset>
                </wp:positionH>
                <wp:positionV relativeFrom="margin">
                  <wp:align>top</wp:align>
                </wp:positionV>
                <wp:extent cx="1337310" cy="8469630"/>
                <wp:effectExtent l="0" t="0" r="0" b="0"/>
                <wp:wrapSquare wrapText="largest"/>
                <wp:docPr id="5" name="Cuadro de texto  5" descr="Sidebar"/>
                <wp:cNvGraphicFrameP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C46DE" w:rsidRDefault="005C46DE" w:rsidP="005D3445">
                            <w:pPr>
                              <w:pStyle w:val="Cita"/>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3D78E857" id="Cuadro de texto  5" o:spid="_x0000_s1028" alt="Sidebar" style="position:absolute;left:0;text-align:left;margin-left:36.1pt;margin-top:0;width:105.3pt;height:666.9pt;z-index:251654144;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5C46DE" w:rsidRDefault="005C46DE" w:rsidP="005D3445">
                      <w:pPr>
                        <w:pStyle w:val="Cita"/>
                      </w:pPr>
                    </w:p>
                  </w:txbxContent>
                </v:textbox>
                <w10:wrap type="square" side="largest" anchorx="page" anchory="margin"/>
              </v:rect>
            </w:pict>
          </mc:Fallback>
        </mc:AlternateContent>
      </w:r>
      <w:r>
        <w:t>1. Versiones</w:t>
      </w:r>
      <w:bookmarkEnd w:id="0"/>
      <w:bookmarkEnd w:id="1"/>
    </w:p>
    <w:tbl>
      <w:tblPr>
        <w:tblStyle w:val="Tablaconcuadrcula"/>
        <w:tblpPr w:leftFromText="141" w:rightFromText="141" w:vertAnchor="text" w:horzAnchor="margin" w:tblpY="862"/>
        <w:tblW w:w="0" w:type="auto"/>
        <w:tblLook w:val="04A0" w:firstRow="1" w:lastRow="0" w:firstColumn="1" w:lastColumn="0" w:noHBand="0" w:noVBand="1"/>
      </w:tblPr>
      <w:tblGrid>
        <w:gridCol w:w="2103"/>
        <w:gridCol w:w="2103"/>
        <w:gridCol w:w="2104"/>
        <w:gridCol w:w="2104"/>
      </w:tblGrid>
      <w:tr w:rsidR="005D3445" w:rsidTr="00526AF2">
        <w:trPr>
          <w:cnfStyle w:val="100000000000" w:firstRow="1" w:lastRow="0" w:firstColumn="0" w:lastColumn="0" w:oddVBand="0" w:evenVBand="0" w:oddHBand="0" w:evenHBand="0" w:firstRowFirstColumn="0" w:firstRowLastColumn="0" w:lastRowFirstColumn="0" w:lastRowLastColumn="0"/>
        </w:trPr>
        <w:tc>
          <w:tcPr>
            <w:tcW w:w="2103" w:type="dxa"/>
          </w:tcPr>
          <w:p w:rsidR="005D3445" w:rsidRDefault="005D3445" w:rsidP="00526AF2">
            <w:pPr>
              <w:jc w:val="center"/>
            </w:pPr>
            <w:r>
              <w:t>Autor</w:t>
            </w:r>
          </w:p>
        </w:tc>
        <w:tc>
          <w:tcPr>
            <w:tcW w:w="2103" w:type="dxa"/>
          </w:tcPr>
          <w:p w:rsidR="005D3445" w:rsidRDefault="005D3445" w:rsidP="00526AF2">
            <w:pPr>
              <w:jc w:val="center"/>
            </w:pPr>
            <w:r>
              <w:t>Fecha</w:t>
            </w:r>
          </w:p>
        </w:tc>
        <w:tc>
          <w:tcPr>
            <w:tcW w:w="2104" w:type="dxa"/>
          </w:tcPr>
          <w:p w:rsidR="005D3445" w:rsidRDefault="005D3445" w:rsidP="00526AF2">
            <w:pPr>
              <w:jc w:val="center"/>
            </w:pPr>
            <w:r>
              <w:t>Versión</w:t>
            </w:r>
          </w:p>
        </w:tc>
        <w:tc>
          <w:tcPr>
            <w:tcW w:w="2104" w:type="dxa"/>
          </w:tcPr>
          <w:p w:rsidR="005D3445" w:rsidRDefault="005D3445" w:rsidP="00526AF2">
            <w:pPr>
              <w:jc w:val="center"/>
            </w:pPr>
            <w:r>
              <w:t>Descripción</w:t>
            </w:r>
          </w:p>
        </w:tc>
      </w:tr>
      <w:tr w:rsidR="005D3445" w:rsidTr="00526AF2">
        <w:tc>
          <w:tcPr>
            <w:tcW w:w="2103" w:type="dxa"/>
          </w:tcPr>
          <w:p w:rsidR="005D3445" w:rsidRDefault="00374BF4" w:rsidP="00526AF2">
            <w:pPr>
              <w:jc w:val="center"/>
            </w:pPr>
            <w:r>
              <w:t>Jesús Recio</w:t>
            </w:r>
          </w:p>
        </w:tc>
        <w:tc>
          <w:tcPr>
            <w:tcW w:w="2103" w:type="dxa"/>
          </w:tcPr>
          <w:p w:rsidR="005D3445" w:rsidRDefault="00531D70" w:rsidP="00526AF2">
            <w:pPr>
              <w:jc w:val="center"/>
            </w:pPr>
            <w:r>
              <w:t>7</w:t>
            </w:r>
            <w:r w:rsidR="005D3445">
              <w:t>/01/2016</w:t>
            </w:r>
          </w:p>
        </w:tc>
        <w:tc>
          <w:tcPr>
            <w:tcW w:w="2104" w:type="dxa"/>
          </w:tcPr>
          <w:p w:rsidR="005D3445" w:rsidRDefault="005D3445" w:rsidP="00526AF2">
            <w:pPr>
              <w:jc w:val="center"/>
            </w:pPr>
            <w:r>
              <w:t>1</w:t>
            </w:r>
          </w:p>
        </w:tc>
        <w:tc>
          <w:tcPr>
            <w:tcW w:w="2104" w:type="dxa"/>
          </w:tcPr>
          <w:p w:rsidR="005D3445" w:rsidRDefault="005D3445" w:rsidP="00526AF2">
            <w:pPr>
              <w:jc w:val="center"/>
            </w:pPr>
            <w:r>
              <w:t>Creación del documento</w:t>
            </w:r>
          </w:p>
        </w:tc>
      </w:tr>
      <w:tr w:rsidR="0097628E" w:rsidTr="00526AF2">
        <w:tc>
          <w:tcPr>
            <w:tcW w:w="2103" w:type="dxa"/>
          </w:tcPr>
          <w:p w:rsidR="0097628E" w:rsidRDefault="00C033E9" w:rsidP="00526AF2">
            <w:pPr>
              <w:jc w:val="center"/>
            </w:pPr>
            <w:r>
              <w:t>Isabel Pérez Pereda</w:t>
            </w:r>
          </w:p>
        </w:tc>
        <w:tc>
          <w:tcPr>
            <w:tcW w:w="2103" w:type="dxa"/>
          </w:tcPr>
          <w:p w:rsidR="0097628E" w:rsidRDefault="008D65DA" w:rsidP="00526AF2">
            <w:pPr>
              <w:jc w:val="center"/>
            </w:pPr>
            <w:r>
              <w:t>9</w:t>
            </w:r>
            <w:bookmarkStart w:id="2" w:name="_GoBack"/>
            <w:bookmarkEnd w:id="2"/>
            <w:r w:rsidR="00C033E9">
              <w:t>/01/2016</w:t>
            </w:r>
          </w:p>
        </w:tc>
        <w:tc>
          <w:tcPr>
            <w:tcW w:w="2104" w:type="dxa"/>
          </w:tcPr>
          <w:p w:rsidR="0097628E" w:rsidRDefault="00C033E9" w:rsidP="00526AF2">
            <w:pPr>
              <w:jc w:val="center"/>
            </w:pPr>
            <w:r>
              <w:t>1.1</w:t>
            </w:r>
          </w:p>
        </w:tc>
        <w:tc>
          <w:tcPr>
            <w:tcW w:w="2104" w:type="dxa"/>
          </w:tcPr>
          <w:p w:rsidR="0097628E" w:rsidRDefault="00C033E9" w:rsidP="00897C88">
            <w:pPr>
              <w:jc w:val="center"/>
            </w:pPr>
            <w:r>
              <w:t>Realizaci</w:t>
            </w:r>
            <w:r w:rsidR="00897C88">
              <w:t xml:space="preserve">ón de los puntos 5, </w:t>
            </w:r>
            <w:r w:rsidR="004249F3">
              <w:t>7 y 8 y modificaciones.</w:t>
            </w:r>
          </w:p>
        </w:tc>
      </w:tr>
      <w:tr w:rsidR="0097628E" w:rsidTr="00526AF2">
        <w:tc>
          <w:tcPr>
            <w:tcW w:w="2103" w:type="dxa"/>
          </w:tcPr>
          <w:p w:rsidR="0097628E" w:rsidRDefault="0097628E" w:rsidP="00526AF2">
            <w:pPr>
              <w:jc w:val="center"/>
            </w:pPr>
          </w:p>
        </w:tc>
        <w:tc>
          <w:tcPr>
            <w:tcW w:w="2103" w:type="dxa"/>
          </w:tcPr>
          <w:p w:rsidR="0097628E" w:rsidRDefault="0097628E" w:rsidP="00526AF2">
            <w:pPr>
              <w:jc w:val="center"/>
            </w:pPr>
          </w:p>
        </w:tc>
        <w:tc>
          <w:tcPr>
            <w:tcW w:w="2104" w:type="dxa"/>
          </w:tcPr>
          <w:p w:rsidR="0097628E" w:rsidRDefault="0097628E" w:rsidP="00526AF2">
            <w:pPr>
              <w:jc w:val="center"/>
            </w:pPr>
          </w:p>
        </w:tc>
        <w:tc>
          <w:tcPr>
            <w:tcW w:w="2104" w:type="dxa"/>
          </w:tcPr>
          <w:p w:rsidR="0097628E" w:rsidRDefault="0097628E" w:rsidP="00526AF2">
            <w:pPr>
              <w:jc w:val="center"/>
            </w:pPr>
          </w:p>
        </w:tc>
      </w:tr>
    </w:tbl>
    <w:p w:rsidR="005D3445" w:rsidRDefault="005D3445" w:rsidP="005D3445">
      <w:r>
        <w:t>En la tabla de a continuación se puede hacer un seguimiento de las versiones y personas que han realizado los cambios correspondientes.</w:t>
      </w:r>
    </w:p>
    <w:p w:rsidR="005D3445" w:rsidRDefault="005D3445" w:rsidP="005D3445"/>
    <w:p w:rsidR="0097628E" w:rsidRDefault="0097628E" w:rsidP="005D3445"/>
    <w:p w:rsidR="0097628E" w:rsidRPr="005D3445" w:rsidRDefault="0097628E" w:rsidP="005D3445"/>
    <w:p w:rsidR="005B43B4" w:rsidRDefault="00ED1A9F" w:rsidP="008C2AC1">
      <w:pPr>
        <w:pStyle w:val="Ttulo1"/>
      </w:pPr>
      <w:bookmarkStart w:id="3" w:name="_Toc440106515"/>
      <w:r>
        <w:lastRenderedPageBreak/>
        <w:t>2</w:t>
      </w:r>
      <w:r w:rsidR="00FC21C1">
        <w:t>. Inicio y motivación</w:t>
      </w:r>
      <w:bookmarkEnd w:id="3"/>
    </w:p>
    <w:p w:rsidR="004249F3" w:rsidRDefault="004249F3" w:rsidP="006544EE">
      <w:pPr>
        <w:spacing w:before="240"/>
        <w:ind w:firstLine="284"/>
      </w:pPr>
    </w:p>
    <w:p w:rsidR="005B43B4" w:rsidRDefault="00BD4139" w:rsidP="006544EE">
      <w:pPr>
        <w:spacing w:before="240"/>
        <w:ind w:firstLine="284"/>
      </w:pPr>
      <w:r>
        <w:t>La gestion de equipos en un proyecto es vital. Una mala gestión desemboca, entre otros problemas, en proyectos con fechas límites imposibles de cumplir o sistemas que no cumplen lo esperado por el usuario.</w:t>
      </w:r>
    </w:p>
    <w:p w:rsidR="00BD4139" w:rsidRDefault="00BD4139" w:rsidP="006544EE">
      <w:pPr>
        <w:spacing w:before="240"/>
        <w:ind w:firstLine="284"/>
      </w:pPr>
      <w:r>
        <w:t xml:space="preserve">Cuando mucha gente trabaja en el mismo proyecto, hace falta un trabajo de administración de todo ese trabajo para garantizar que no se repitan informes, que no haya personal sin hacer nada, que haya por tanto un buen reparto de tareas y que se resuelven las dudas que puedan aparecer lo antes posible para no perder tiempo. </w:t>
      </w:r>
    </w:p>
    <w:p w:rsidR="00D901FA" w:rsidRDefault="00D901FA" w:rsidP="006544EE">
      <w:pPr>
        <w:spacing w:before="240"/>
        <w:ind w:firstLine="284"/>
      </w:pPr>
      <w:r>
        <w:t>Todos estos problemas se resuelven con una buena organización que pasa por una jerarquía pues en grupos grandes en necesario un control de los trabajos y por lo tanto un responsable que organice los equipos, asigne las tareas y verifique que todose desarolla como lo esperado.</w:t>
      </w:r>
    </w:p>
    <w:p w:rsidR="005B43B4" w:rsidRPr="005B43B4" w:rsidRDefault="00BD4139" w:rsidP="00BD4139">
      <w:pPr>
        <w:ind w:firstLine="284"/>
      </w:pPr>
      <w:r>
        <w:t xml:space="preserve">En este documento se intentará detallar la organización y modo de actuación del equipo, así como el método de seguimiento del trabajo de sus componentes, con el fin de evitar esa mala gestión. </w:t>
      </w:r>
    </w:p>
    <w:p w:rsidR="005B43B4" w:rsidRPr="005B43B4" w:rsidRDefault="005B43B4" w:rsidP="005B43B4"/>
    <w:p w:rsidR="005B43B4" w:rsidRPr="005B43B4" w:rsidRDefault="005B43B4" w:rsidP="005B43B4"/>
    <w:p w:rsidR="005B43B4" w:rsidRDefault="005B43B4" w:rsidP="005B43B4"/>
    <w:p w:rsidR="00E80220" w:rsidRPr="005B43B4" w:rsidRDefault="00E80220" w:rsidP="005B43B4">
      <w:pPr>
        <w:tabs>
          <w:tab w:val="left" w:pos="1114"/>
        </w:tabs>
      </w:pPr>
    </w:p>
    <w:p w:rsidR="0062233D" w:rsidRDefault="005649FC" w:rsidP="008C2AC1">
      <w:pPr>
        <w:pStyle w:val="Ttulo1"/>
      </w:pPr>
      <w:bookmarkStart w:id="4" w:name="_Toc440106516"/>
      <w:r>
        <w:lastRenderedPageBreak/>
        <w:t>3. Estructura interna</w:t>
      </w:r>
      <w:bookmarkEnd w:id="4"/>
    </w:p>
    <w:p w:rsidR="00597679" w:rsidRDefault="00597679" w:rsidP="005C46DE">
      <w:pPr>
        <w:pStyle w:val="Standard"/>
        <w:spacing w:before="240"/>
        <w:ind w:firstLine="284"/>
      </w:pPr>
      <w:r>
        <w:t>Nuestro equipo se organizará de manera jerárquica</w:t>
      </w:r>
      <w:r w:rsidR="004249F3">
        <w:t xml:space="preserve"> o democrática</w:t>
      </w:r>
      <w:r>
        <w:t>: tendrá un Jefe de equipo (Álvaro) y tres subgrupos.</w:t>
      </w:r>
    </w:p>
    <w:p w:rsidR="00597679" w:rsidRDefault="00597679" w:rsidP="00EF0D2C">
      <w:pPr>
        <w:pStyle w:val="Standard"/>
        <w:numPr>
          <w:ilvl w:val="0"/>
          <w:numId w:val="17"/>
        </w:numPr>
        <w:spacing w:after="0"/>
        <w:ind w:left="142" w:hanging="142"/>
      </w:pPr>
      <w:r>
        <w:t>Jefe de equipo: El jefe ejercerá de líder y tomará las decisiones importantes. También realizará el reparto de tareas entre los subgrupos.</w:t>
      </w:r>
    </w:p>
    <w:p w:rsidR="00EF0D2C" w:rsidRDefault="00EF0D2C" w:rsidP="00EF0D2C">
      <w:pPr>
        <w:pStyle w:val="Standard"/>
        <w:numPr>
          <w:ilvl w:val="0"/>
          <w:numId w:val="17"/>
        </w:numPr>
        <w:ind w:left="142" w:hanging="142"/>
      </w:pPr>
      <w:r>
        <w:t>Subgrupos: Cada subgrupo estará formado por dos componentes. Cada pareja tendrá, a su vez, un Jefe (le llamaremos Jefe de subgrupo) que se encargará de distribuir las tareas entre los componentes del subgrupo.</w:t>
      </w:r>
    </w:p>
    <w:p w:rsidR="005C46DE" w:rsidRDefault="00597679" w:rsidP="005C46DE">
      <w:pPr>
        <w:pStyle w:val="Standard"/>
        <w:ind w:firstLine="284"/>
      </w:pPr>
      <w:r>
        <w:t xml:space="preserve">Cabe destacar que el Jefe de equipo y los Jefes de los subgrupos, son también componentes de los subgrupos, y, por lo tanto, tendrán que participar y trabajar en las distintas tareas. </w:t>
      </w:r>
    </w:p>
    <w:p w:rsidR="0013592C" w:rsidRDefault="005C46DE" w:rsidP="005C46DE">
      <w:pPr>
        <w:pStyle w:val="Standard"/>
        <w:ind w:firstLine="284"/>
      </w:pPr>
      <w:r>
        <w:t xml:space="preserve">Deducimos por lo tanto que nuestro equipo de desarrollo tiene estructura de Descentralizado controlado. </w:t>
      </w:r>
      <w:r w:rsidR="0013592C">
        <w:t>Hemos elegido dicha estructura porque</w:t>
      </w:r>
      <w:r w:rsidR="00121FD5">
        <w:t xml:space="preserve"> es u</w:t>
      </w:r>
      <w:r w:rsidR="0007654A">
        <w:t xml:space="preserve">n equilibrio entre los extremos. En efecto, </w:t>
      </w:r>
      <w:r w:rsidR="0013592C">
        <w:t xml:space="preserve">nuestro proyecto tiene dificultad media pues </w:t>
      </w:r>
      <w:r w:rsidR="00E35BB6">
        <w:t>no es de tamaño excesivamente grande</w:t>
      </w:r>
      <w:r w:rsidR="00121FD5">
        <w:t xml:space="preserve"> y tendrá por lo tanto </w:t>
      </w:r>
      <w:r w:rsidR="0007654A">
        <w:t xml:space="preserve">modularidad intermedia. La fecha de entrega es a medio año y tampoco se necesita una calidad y fiabilidad del proyecto excesivamente buena pues </w:t>
      </w:r>
      <w:r w:rsidR="0065774E">
        <w:t>los posibles fallos no son graves</w:t>
      </w:r>
      <w:r w:rsidR="0007654A">
        <w:t xml:space="preserve">. </w:t>
      </w:r>
      <w:r w:rsidR="0065774E">
        <w:t xml:space="preserve">Por último, la comunicación requerida para llevar a cabo el proyecto </w:t>
      </w:r>
      <w:r w:rsidR="00933AAD">
        <w:t xml:space="preserve">será moderada pues es un proyecto simple y si cada uno se encarga de sus tareas no serán necesarias muchas reuniones. </w:t>
      </w:r>
    </w:p>
    <w:p w:rsidR="005C46DE" w:rsidRDefault="00933AAD" w:rsidP="005C46DE">
      <w:pPr>
        <w:pStyle w:val="Standard"/>
        <w:ind w:firstLine="284"/>
      </w:pPr>
      <w:r>
        <w:rPr>
          <w:noProof/>
          <w:lang w:eastAsia="es-ES"/>
        </w:rPr>
        <mc:AlternateContent>
          <mc:Choice Requires="wpg">
            <w:drawing>
              <wp:anchor distT="0" distB="0" distL="114300" distR="114300" simplePos="0" relativeHeight="251683840" behindDoc="0" locked="0" layoutInCell="1" allowOverlap="1" wp14:anchorId="3D606BBC" wp14:editId="3711E044">
                <wp:simplePos x="0" y="0"/>
                <wp:positionH relativeFrom="column">
                  <wp:posOffset>608330</wp:posOffset>
                </wp:positionH>
                <wp:positionV relativeFrom="paragraph">
                  <wp:posOffset>666750</wp:posOffset>
                </wp:positionV>
                <wp:extent cx="1872000" cy="1800000"/>
                <wp:effectExtent l="0" t="0" r="13970" b="10160"/>
                <wp:wrapNone/>
                <wp:docPr id="28" name="Grupo 28"/>
                <wp:cNvGraphicFramePr/>
                <a:graphic xmlns:a="http://schemas.openxmlformats.org/drawingml/2006/main">
                  <a:graphicData uri="http://schemas.microsoft.com/office/word/2010/wordprocessingGroup">
                    <wpg:wgp>
                      <wpg:cNvGrpSpPr/>
                      <wpg:grpSpPr>
                        <a:xfrm>
                          <a:off x="0" y="0"/>
                          <a:ext cx="1872000" cy="1800000"/>
                          <a:chOff x="0" y="0"/>
                          <a:chExt cx="2448000" cy="2340000"/>
                        </a:xfrm>
                      </wpg:grpSpPr>
                      <wps:wsp>
                        <wps:cNvPr id="27" name="Elipse 27"/>
                        <wps:cNvSpPr/>
                        <wps:spPr>
                          <a:xfrm>
                            <a:off x="0" y="0"/>
                            <a:ext cx="2448000" cy="2340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389"/>
                        <wps:cNvSpPr>
                          <a:spLocks noChangeArrowheads="1"/>
                        </wps:cNvSpPr>
                        <wps:spPr bwMode="auto">
                          <a:xfrm>
                            <a:off x="223284" y="499730"/>
                            <a:ext cx="703580" cy="6242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382"/>
                        <wps:cNvSpPr>
                          <a:spLocks noChangeArrowheads="1"/>
                        </wps:cNvSpPr>
                        <wps:spPr bwMode="auto">
                          <a:xfrm>
                            <a:off x="786809" y="1435395"/>
                            <a:ext cx="703580" cy="6242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Oval 375"/>
                        <wps:cNvSpPr>
                          <a:spLocks noChangeArrowheads="1"/>
                        </wps:cNvSpPr>
                        <wps:spPr bwMode="auto">
                          <a:xfrm>
                            <a:off x="1084521" y="1041990"/>
                            <a:ext cx="248920" cy="228600"/>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4" name="Oval 393"/>
                        <wps:cNvSpPr>
                          <a:spLocks noChangeArrowheads="1"/>
                        </wps:cNvSpPr>
                        <wps:spPr bwMode="auto">
                          <a:xfrm>
                            <a:off x="1477925" y="510363"/>
                            <a:ext cx="703580" cy="6242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Oval 385"/>
                        <wps:cNvSpPr>
                          <a:spLocks noChangeArrowheads="1"/>
                        </wps:cNvSpPr>
                        <wps:spPr bwMode="auto">
                          <a:xfrm>
                            <a:off x="1605516" y="733646"/>
                            <a:ext cx="179705" cy="179705"/>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7" name="Oval 378"/>
                        <wps:cNvSpPr>
                          <a:spLocks noChangeArrowheads="1"/>
                        </wps:cNvSpPr>
                        <wps:spPr bwMode="auto">
                          <a:xfrm>
                            <a:off x="350874" y="723014"/>
                            <a:ext cx="179705" cy="179705"/>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 name="Oval 374"/>
                        <wps:cNvSpPr>
                          <a:spLocks noChangeArrowheads="1"/>
                        </wps:cNvSpPr>
                        <wps:spPr bwMode="auto">
                          <a:xfrm>
                            <a:off x="914400" y="1658679"/>
                            <a:ext cx="179705" cy="179705"/>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5" name="Oval 394"/>
                        <wps:cNvSpPr>
                          <a:spLocks noChangeArrowheads="1"/>
                        </wps:cNvSpPr>
                        <wps:spPr bwMode="auto">
                          <a:xfrm>
                            <a:off x="1180214" y="1648046"/>
                            <a:ext cx="179705" cy="179705"/>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Oval 395"/>
                        <wps:cNvSpPr>
                          <a:spLocks noChangeArrowheads="1"/>
                        </wps:cNvSpPr>
                        <wps:spPr bwMode="auto">
                          <a:xfrm>
                            <a:off x="1871330" y="733646"/>
                            <a:ext cx="179705" cy="179705"/>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1" name="Oval 390"/>
                        <wps:cNvSpPr>
                          <a:spLocks noChangeArrowheads="1"/>
                        </wps:cNvSpPr>
                        <wps:spPr bwMode="auto">
                          <a:xfrm>
                            <a:off x="616688" y="723014"/>
                            <a:ext cx="179705" cy="179705"/>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7BA123" id="Grupo 28" o:spid="_x0000_s1026" style="position:absolute;margin-left:47.9pt;margin-top:52.5pt;width:147.4pt;height:141.75pt;z-index:251683840;mso-width-relative:margin;mso-height-relative:margin" coordsize="24480,2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">
                <v:oval id="Elipse 27" o:spid="_x0000_s1027" style="position:absolute;width:24480;height:23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9iMUA&#10;AADbAAAADwAAAGRycy9kb3ducmV2LnhtbESP3YrCMBSE7wXfIRxhb0RTf9iVahTXRRAUlq2Kt4fm&#10;2Babk9Jktb69EQQvh5n5hpktGlOKK9WusKxg0I9AEKdWF5wpOOzXvQkI55E1lpZJwZ0cLObt1gxj&#10;bW/8R9fEZyJA2MWoIPe+iqV0aU4GXd9WxME729qgD7LOpK7xFuCmlMMo+pQGCw4LOVa0yim9JP9G&#10;wfGUbbv6d7Rafq/3k5/t7jzAsVTqo9MspyA8Nf4dfrU3WsHwC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f2IxQAAANsAAAAPAAAAAAAAAAAAAAAAAJgCAABkcnMv&#10;ZG93bnJldi54bWxQSwUGAAAAAAQABAD1AAAAigMAAAAA&#10;" fillcolor="white [3201]" strokecolor="#4d4d4d [3209]" strokeweight="2pt"/>
                <v:oval id="Oval 389" o:spid="_x0000_s1028" style="position:absolute;left:2232;top:4997;width:7036;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oval id="Oval 382" o:spid="_x0000_s1029" style="position:absolute;left:7868;top:14353;width:7035;height:6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oval id="Oval 375" o:spid="_x0000_s1030" style="position:absolute;left:10845;top:10419;width:248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0MLMMA&#10;AADaAAAADwAAAGRycy9kb3ducmV2LnhtbESPQYvCMBSE74L/ITxhL6KpK65SjSLLKsJe3KqIt0fz&#10;bIvNS2mi1n9vFgSPw8x8w8wWjSnFjWpXWFYw6EcgiFOrC84U7Her3gSE88gaS8uk4EEOFvN2a4ax&#10;tnf+o1viMxEg7GJUkHtfxVK6NCeDrm8r4uCdbW3QB1lnUtd4D3BTys8o+pIGCw4LOVb0nVN6Sa5G&#10;Qfd68vQYHQ/d/eGnWv/idrw6Zkp9dJrlFISnxr/Dr/ZGKxjC/5V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0MLMMAAADaAAAADwAAAAAAAAAAAAAAAACYAgAAZHJzL2Rv&#10;d25yZXYueG1sUEsFBgAAAAAEAAQA9QAAAIgDAAAAAA==&#10;" fillcolor="#c0504d" stroked="f" strokeweight="2.5pt">
                  <v:shadow color="#868686"/>
                </v:oval>
                <v:oval id="Oval 393" o:spid="_x0000_s1031" style="position:absolute;left:14779;top:5103;width:7036;height:6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oval id="Oval 385" o:spid="_x0000_s1032" style="position:absolute;left:16055;top:7336;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ePL8A&#10;AADbAAAADwAAAGRycy9kb3ducmV2LnhtbERPy6rCMBDdX/Afwgjurqku9FqNIoKiuPH62A/N2Bab&#10;SU2i1r83guBuDuc5k1ljKnEn50vLCnrdBARxZnXJuYLjYfn7B8IHZI2VZVLwJA+zaetngqm2D/6n&#10;+z7kIoawT1FBEUKdSumzggz6rq2JI3e2zmCI0OVSO3zEcFPJfpIMpMGSY0OBNS0Kyi77m1GQDU/b&#10;5robJW5bHbQ8PlebU+gr1Wk38zGIQE34ij/utY7zB/D+JR4gp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A948vwAAANsAAAAPAAAAAAAAAAAAAAAAAJgCAABkcnMvZG93bnJl&#10;di54bWxQSwUGAAAAAAQABAD1AAAAhAMAAAAA&#10;" fillcolor="#4bacc6" stroked="f" strokeweight="2.5pt">
                  <v:shadow color="#868686"/>
                </v:oval>
                <v:oval id="Oval 378" o:spid="_x0000_s1033" style="position:absolute;left:3508;top:7230;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D6cEA&#10;AADaAAAADwAAAGRycy9kb3ducmV2LnhtbESPT4vCMBTE74LfITzBm6Z6ULdrWkRQXLys/+6P5tkW&#10;m5eaRK3ffrOwsMdhZn7DLPPONOJJzteWFUzGCQjiwuqaSwXn02a0AOEDssbGMil4k4c86/eWmGr7&#10;4gM9j6EUEcI+RQVVCG0qpS8qMujHtiWO3tU6gyFKV0rt8BXhppHTJJlJgzXHhQpbWldU3I4Po6CY&#10;X/bd/fsjcfvmpOX5vf26hKlSw0G3+gQRqAv/4b/2TiuYw++VeANk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A+nBAAAA2gAAAA8AAAAAAAAAAAAAAAAAmAIAAGRycy9kb3du&#10;cmV2LnhtbFBLBQYAAAAABAAEAPUAAACGAwAAAAA=&#10;" fillcolor="#4bacc6" stroked="f" strokeweight="2.5pt">
                  <v:shadow color="#868686"/>
                </v:oval>
                <v:oval id="Oval 374" o:spid="_x0000_s1034" style="position:absolute;left:9144;top:16586;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ccEA&#10;AADaAAAADwAAAGRycy9kb3ducmV2LnhtbESPQYvCMBSE74L/IbwFb5puD7pWoyyConhxq94fzbMt&#10;27zUJGr990ZY2OMwM98w82VnGnEn52vLCj5HCQjiwuqaSwWn43r4BcIHZI2NZVLwJA/LRb83x0zb&#10;B//QPQ+liBD2GSqoQmgzKX1RkUE/si1x9C7WGQxRulJqh48IN41Mk2QsDdYcFypsaVVR8ZvfjIJi&#10;ct5318M0cfvmqOXpudmdQ6rU4KP7noEI1IX/8F97qxWk8L4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ZoHHBAAAA2gAAAA8AAAAAAAAAAAAAAAAAmAIAAGRycy9kb3du&#10;cmV2LnhtbFBLBQYAAAAABAAEAPUAAACGAwAAAAA=&#10;" fillcolor="#4bacc6" stroked="f" strokeweight="2.5pt">
                  <v:shadow color="#868686"/>
                </v:oval>
                <v:oval id="Oval 394" o:spid="_x0000_s1035" style="position:absolute;left:11802;top:16480;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qUa8QA&#10;AADbAAAADwAAAGRycy9kb3ducmV2LnhtbESP3WrCQBSE74W+w3IK3unGgEVSV/EHQbBYmhavj9lj&#10;Esyejburpm/fFQpeDjPzDTOdd6YRN3K+tqxgNExAEBdW11wq+PneDCYgfEDW2FgmBb/kYT576U0x&#10;0/bOX3TLQykihH2GCqoQ2kxKX1Rk0A9tSxy9k3UGQ5SulNrhPcJNI9MkeZMGa44LFba0qqg451ej&#10;YJUeu916kh8+FrvL53JfELfuqlT/tVu8gwjUhWf4v73VCtIxPL7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alGvEAAAA2wAAAA8AAAAAAAAAAAAAAAAAmAIAAGRycy9k&#10;b3ducmV2LnhtbFBLBQYAAAAABAAEAPUAAACJAwAAAAA=&#10;" fillcolor="#f79646" stroked="f" strokeweight="2.5pt">
                  <v:shadow color="#868686"/>
                </v:oval>
                <v:oval id="Oval 395" o:spid="_x0000_s1036" style="position:absolute;left:18713;top:7336;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gKHMQA&#10;AADbAAAADwAAAGRycy9kb3ducmV2LnhtbESPQWvCQBSE70L/w/IKvZlNcxBJXUNqEQqWFlPx/Mw+&#10;k9Ds27i7avrvuwXB4zAz3zCLYjS9uJDznWUFz0kKgri2uuNGwe57PZ2D8AFZY2+ZFPySh2L5MFlg&#10;ru2Vt3SpQiMihH2OCtoQhlxKX7dk0Cd2II7e0TqDIUrXSO3wGuGml1mazqTBjuNCiwOtWqp/qrNR&#10;sMoO4+ZtXu0/ys3p6/WzJh7cWamnx7F8ARFoDPfwrf2uFWQz+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IChzEAAAA2wAAAA8AAAAAAAAAAAAAAAAAmAIAAGRycy9k&#10;b3ducmV2LnhtbFBLBQYAAAAABAAEAPUAAACJAwAAAAA=&#10;" fillcolor="#f79646" stroked="f" strokeweight="2.5pt">
                  <v:shadow color="#868686"/>
                </v:oval>
                <v:oval id="Oval 390" o:spid="_x0000_s1037" style="position:absolute;left:6166;top:7230;width:1797;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SaMMA&#10;AADbAAAADwAAAGRycy9kb3ducmV2LnhtbESPQWvCQBSE70L/w/IK3nRjDiLRVaxFECxKo3h+Zp9J&#10;aPZturtq+u9doeBxmJlvmNmiM424kfO1ZQWjYQKCuLC65lLB8bAeTED4gKyxsUwK/sjDYv7Wm2Gm&#10;7Z2/6ZaHUkQI+wwVVCG0mZS+qMigH9qWOHoX6wyGKF0ptcN7hJtGpkkylgZrjgsVtrSqqPjJr0bB&#10;Kj13289Jfvpabn/3H7uCuHVXpfrv3XIKIlAXXuH/9kYrSEf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GSaMMAAADbAAAADwAAAAAAAAAAAAAAAACYAgAAZHJzL2Rv&#10;d25yZXYueG1sUEsFBgAAAAAEAAQA9QAAAIgDAAAAAA==&#10;" fillcolor="#f79646" stroked="f" strokeweight="2.5pt">
                  <v:shadow color="#868686"/>
                </v:oval>
              </v:group>
            </w:pict>
          </mc:Fallback>
        </mc:AlternateContent>
      </w:r>
      <w:r w:rsidR="0007654A">
        <w:t>La estructura de Descentralizado controlado s</w:t>
      </w:r>
      <w:r w:rsidR="005C46DE">
        <w:t xml:space="preserve">e organiza por lo tanto con un jefe de equipo para las tareas y varios jefes secundarios (jefes de subgrupo) para las </w:t>
      </w:r>
      <w:proofErr w:type="spellStart"/>
      <w:r w:rsidR="005C46DE">
        <w:t>subtareas</w:t>
      </w:r>
      <w:proofErr w:type="spellEnd"/>
      <w:r w:rsidR="005C46DE">
        <w:t>. La resolución de los problemas se hace en grupo</w:t>
      </w:r>
      <w:r w:rsidR="00620300">
        <w:t xml:space="preserve"> y el reparto de tareas lo suele hacer el jefe de grupo.</w:t>
      </w:r>
    </w:p>
    <w:p w:rsidR="0051577E" w:rsidRDefault="00570B18" w:rsidP="005C46DE">
      <w:pPr>
        <w:pStyle w:val="Standard"/>
        <w:ind w:firstLine="284"/>
      </w:pPr>
      <w:r>
        <w:rPr>
          <w:noProof/>
          <w:lang w:eastAsia="es-ES"/>
        </w:rPr>
        <mc:AlternateContent>
          <mc:Choice Requires="wpg">
            <w:drawing>
              <wp:anchor distT="0" distB="0" distL="114300" distR="114300" simplePos="0" relativeHeight="251685888" behindDoc="0" locked="0" layoutInCell="1" allowOverlap="1" wp14:anchorId="25D9086B" wp14:editId="1224C372">
                <wp:simplePos x="0" y="0"/>
                <wp:positionH relativeFrom="margin">
                  <wp:posOffset>2748952</wp:posOffset>
                </wp:positionH>
                <wp:positionV relativeFrom="paragraph">
                  <wp:posOffset>127635</wp:posOffset>
                </wp:positionV>
                <wp:extent cx="1885952" cy="1445895"/>
                <wp:effectExtent l="0" t="0" r="19050" b="20955"/>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2" cy="1445895"/>
                          <a:chOff x="7326" y="2393"/>
                          <a:chExt cx="3379" cy="2277"/>
                        </a:xfrm>
                      </wpg:grpSpPr>
                      <wps:wsp>
                        <wps:cNvPr id="30" name="Cuadro de texto 2"/>
                        <wps:cNvSpPr txBox="1">
                          <a:spLocks noChangeArrowheads="1"/>
                        </wps:cNvSpPr>
                        <wps:spPr bwMode="auto">
                          <a:xfrm>
                            <a:off x="7326" y="2393"/>
                            <a:ext cx="3379" cy="2277"/>
                          </a:xfrm>
                          <a:prstGeom prst="rect">
                            <a:avLst/>
                          </a:prstGeom>
                          <a:solidFill>
                            <a:srgbClr val="FFFFFF"/>
                          </a:solidFill>
                          <a:ln w="9525">
                            <a:solidFill>
                              <a:srgbClr val="000000"/>
                            </a:solidFill>
                            <a:miter lim="800000"/>
                            <a:headEnd/>
                            <a:tailEnd/>
                          </a:ln>
                        </wps:spPr>
                        <wps:txb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wps:txbx>
                        <wps:bodyPr rot="0" vert="horz" wrap="square" lIns="91440" tIns="45720" rIns="91440" bIns="45720" anchor="t" anchorCtr="0" upright="1">
                          <a:noAutofit/>
                        </wps:bodyPr>
                      </wps:wsp>
                      <wps:wsp>
                        <wps:cNvPr id="31" name="Oval 398"/>
                        <wps:cNvSpPr>
                          <a:spLocks noChangeArrowheads="1"/>
                        </wps:cNvSpPr>
                        <wps:spPr bwMode="auto">
                          <a:xfrm>
                            <a:off x="7606" y="3336"/>
                            <a:ext cx="387" cy="34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3" name="Oval 400"/>
                        <wps:cNvSpPr>
                          <a:spLocks noChangeArrowheads="1"/>
                        </wps:cNvSpPr>
                        <wps:spPr bwMode="auto">
                          <a:xfrm>
                            <a:off x="7605" y="4069"/>
                            <a:ext cx="387" cy="340"/>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4" name="Oval 401"/>
                        <wps:cNvSpPr>
                          <a:spLocks noChangeArrowheads="1"/>
                        </wps:cNvSpPr>
                        <wps:spPr bwMode="auto">
                          <a:xfrm>
                            <a:off x="7590" y="2669"/>
                            <a:ext cx="387" cy="340"/>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D9086B" id="Grupo 29" o:spid="_x0000_s1029" style="position:absolute;left:0;text-align:left;margin-left:216.45pt;margin-top:10.05pt;width:148.5pt;height:113.85pt;z-index:251685888;mso-position-horizontal-relative:margin" coordorigin="7326,2393" coordsize="3379,2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">
                <v:shape id="_x0000_s1030" type="#_x0000_t202" style="position:absolute;left:7326;top:2393;width:3379;height:2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QtsIA&#10;AADbAAAADwAAAGRycy9kb3ducmV2LnhtbERPy2oCMRTdC/5DuEI30slYy6ijUUqhxe58lHZ7mdx5&#10;4ORmmqTj9O+bheDycN6b3WBa0ZPzjWUFsyQFQVxY3XCl4PP89rgE4QOyxtYyKfgjD7vteLTBXNsr&#10;H6k/hUrEEPY5KqhD6HIpfVGTQZ/YjjhypXUGQ4SuktrhNYabVj6laSYNNhwbauzotabicvo1CpbP&#10;+/7bf8wPX0VWtqswXfTvP06ph8nwsgYRaAh38c291wrmcX3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tC2wgAAANsAAAAPAAAAAAAAAAAAAAAAAJgCAABkcnMvZG93&#10;bnJldi54bWxQSwUGAAAAAAQABAD1AAAAhwMAAAAA&#10;">
                  <v:textbox>
                    <w:txbxContent>
                      <w:p w:rsidR="00570B18" w:rsidRDefault="00570B18" w:rsidP="00570B18">
                        <w:pPr>
                          <w:spacing w:after="0" w:line="240" w:lineRule="auto"/>
                          <w:ind w:firstLine="709"/>
                        </w:pPr>
                      </w:p>
                      <w:p w:rsidR="00570B18" w:rsidRDefault="00570B18" w:rsidP="00570B18">
                        <w:pPr>
                          <w:spacing w:after="0" w:line="240" w:lineRule="auto"/>
                          <w:ind w:firstLine="709"/>
                        </w:pPr>
                        <w:r>
                          <w:t>Jefe de equipo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firstLine="709"/>
                        </w:pPr>
                        <w:r>
                          <w:t>Jefes de subgrupo</w:t>
                        </w:r>
                      </w:p>
                      <w:p w:rsidR="00570B18" w:rsidRDefault="00570B18" w:rsidP="00570B18">
                        <w:pPr>
                          <w:spacing w:after="0" w:line="240" w:lineRule="auto"/>
                          <w:ind w:firstLine="709"/>
                        </w:pPr>
                      </w:p>
                      <w:p w:rsidR="00570B18" w:rsidRDefault="00570B18" w:rsidP="00570B18">
                        <w:pPr>
                          <w:spacing w:after="0" w:line="240" w:lineRule="auto"/>
                          <w:ind w:firstLine="709"/>
                        </w:pPr>
                      </w:p>
                      <w:p w:rsidR="00570B18" w:rsidRDefault="00570B18" w:rsidP="00570B18">
                        <w:pPr>
                          <w:spacing w:after="0" w:line="240" w:lineRule="auto"/>
                          <w:ind w:left="709"/>
                        </w:pPr>
                        <w:r>
                          <w:t>Componentes de los subgrupos</w:t>
                        </w:r>
                      </w:p>
                    </w:txbxContent>
                  </v:textbox>
                </v:shape>
                <v:oval id="Oval 398" o:spid="_x0000_s1031" style="position:absolute;left:7606;top:3336;width:38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8aKMQA&#10;AADbAAAADwAAAGRycy9kb3ducmV2LnhtbESPQWvCQBSE74L/YXmF3uomFlpNXYMILS1eatT7I/ua&#10;hGbfxt2tSf69KxQ8DjPzDbPKB9OKCznfWFaQzhIQxKXVDVcKjof3pwUIH5A1tpZJwUge8vV0ssJM&#10;2573dClCJSKEfYYK6hC6TEpf1mTQz2xHHL0f6wyGKF0ltcM+wk0r50nyIg02HBdq7GhbU/lb/BkF&#10;5etpN5y/l4nbtQctj+PH1ynMlXp8GDZvIAIN4R7+b39qBc8p3L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fGijEAAAA2wAAAA8AAAAAAAAAAAAAAAAAmAIAAGRycy9k&#10;b3ducmV2LnhtbFBLBQYAAAAABAAEAPUAAACJAwAAAAA=&#10;" fillcolor="#4bacc6" stroked="f" strokeweight="2.5pt">
                  <v:shadow color="#868686"/>
                </v:oval>
                <v:oval id="Oval 400" o:spid="_x0000_s1032" style="position:absolute;left:7605;top:4069;width:38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Y/WcMA&#10;AADbAAAADwAAAGRycy9kb3ducmV2LnhtbESPQWsCMRSE74L/ITyhN82qUGQ1ilWEgkVxFc+vm9fd&#10;pZuXNYm6/feNIHgcZuYbZrZoTS1u5HxlWcFwkIAgzq2uuFBwOm76ExA+IGusLZOCP/KwmHc7M0y1&#10;vfOBblkoRISwT1FBGUKTSunzkgz6gW2Io/djncEQpSukdniPcFPLUZK8S4MVx4USG1qVlP9mV6Ng&#10;Nfput+tJdv5abi/7j11O3LirUm+9djkFEagNr/Cz/akVjMf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Y/WcMAAADbAAAADwAAAAAAAAAAAAAAAACYAgAAZHJzL2Rv&#10;d25yZXYueG1sUEsFBgAAAAAEAAQA9QAAAIgDAAAAAA==&#10;" fillcolor="#f79646" stroked="f" strokeweight="2.5pt">
                  <v:shadow color="#868686"/>
                </v:oval>
                <v:oval id="Oval 401" o:spid="_x0000_s1033" style="position:absolute;left:7590;top:2669;width:387;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mlsUA&#10;AADbAAAADwAAAGRycy9kb3ducmV2LnhtbESPS4vCQBCE74L/YWjBi+hEd30QHUVkXYS9rC/EW5Np&#10;k2CmJ2RGjf9+R1jwWFTVV9RsUZtC3KlyuWUF/V4EgjixOudUwWG/7k5AOI+ssbBMCp7kYDFvNmYY&#10;a/vgLd13PhUBwi5GBZn3ZSylSzIy6Hq2JA7exVYGfZBVKnWFjwA3hRxE0UgazDksZFjSKqPkursZ&#10;BZ3b2dNzeDp2Dsev8vsHf8frU6pUu1UvpyA81f4d/m9vtIKPT3h9C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aaWxQAAANsAAAAPAAAAAAAAAAAAAAAAAJgCAABkcnMv&#10;ZG93bnJldi54bWxQSwUGAAAAAAQABAD1AAAAigMAAAAA&#10;" fillcolor="#c0504d" stroked="f" strokeweight="2.5pt">
                  <v:shadow color="#868686"/>
                </v:oval>
                <w10:wrap anchorx="margin"/>
              </v:group>
            </w:pict>
          </mc:Fallback>
        </mc:AlternateContent>
      </w:r>
    </w:p>
    <w:p w:rsidR="0051577E" w:rsidRDefault="0051577E" w:rsidP="005C46DE">
      <w:pPr>
        <w:pStyle w:val="Standard"/>
        <w:ind w:firstLine="284"/>
      </w:pPr>
    </w:p>
    <w:p w:rsidR="0051577E" w:rsidRDefault="0051577E" w:rsidP="005C46DE">
      <w:pPr>
        <w:pStyle w:val="Standard"/>
        <w:ind w:firstLine="284"/>
      </w:pPr>
    </w:p>
    <w:p w:rsidR="0051577E" w:rsidRDefault="0051577E" w:rsidP="005C46DE">
      <w:pPr>
        <w:pStyle w:val="Standard"/>
        <w:ind w:firstLine="284"/>
      </w:pPr>
    </w:p>
    <w:p w:rsidR="00933AAD" w:rsidRDefault="00933AAD" w:rsidP="005C46DE">
      <w:pPr>
        <w:pStyle w:val="Standard"/>
        <w:ind w:firstLine="284"/>
      </w:pPr>
    </w:p>
    <w:p w:rsidR="0051577E" w:rsidRDefault="00933AAD" w:rsidP="005C46DE">
      <w:pPr>
        <w:pStyle w:val="Standard"/>
        <w:ind w:firstLine="284"/>
      </w:pPr>
      <w:r>
        <w:rPr>
          <w:noProof/>
          <w:lang w:eastAsia="es-ES"/>
        </w:rPr>
        <mc:AlternateContent>
          <mc:Choice Requires="wps">
            <w:drawing>
              <wp:anchor distT="45720" distB="45720" distL="114300" distR="114300" simplePos="0" relativeHeight="251687936" behindDoc="0" locked="0" layoutInCell="1" allowOverlap="1" wp14:anchorId="0B10CBC3" wp14:editId="1E65A5B3">
                <wp:simplePos x="0" y="0"/>
                <wp:positionH relativeFrom="margin">
                  <wp:align>center</wp:align>
                </wp:positionH>
                <wp:positionV relativeFrom="paragraph">
                  <wp:posOffset>276860</wp:posOffset>
                </wp:positionV>
                <wp:extent cx="3524250" cy="276225"/>
                <wp:effectExtent l="0" t="0" r="0" b="952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76225"/>
                        </a:xfrm>
                        <a:prstGeom prst="rect">
                          <a:avLst/>
                        </a:prstGeom>
                        <a:solidFill>
                          <a:srgbClr val="FFFFFF"/>
                        </a:solidFill>
                        <a:ln w="9525">
                          <a:noFill/>
                          <a:miter lim="800000"/>
                          <a:headEnd/>
                          <a:tailEnd/>
                        </a:ln>
                      </wps:spPr>
                      <wps:txbx>
                        <w:txbxContent>
                          <w:p w:rsidR="00933AAD" w:rsidRDefault="00933AAD" w:rsidP="00933AAD">
                            <w:pPr>
                              <w:pStyle w:val="Standard"/>
                            </w:pPr>
                            <w:r w:rsidRPr="00570B18">
                              <w:rPr>
                                <w:u w:val="single"/>
                              </w:rPr>
                              <w:t>Estructura de nuestro equipo: Descentralizado controlado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CBC3" id="Cuadro de texto 2" o:spid="_x0000_s1034" type="#_x0000_t202" style="position:absolute;left:0;text-align:left;margin-left:0;margin-top:21.8pt;width:277.5pt;height:21.7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" stroked="f">
                <v:textbox>
                  <w:txbxContent>
                    <w:p w:rsidR="00933AAD" w:rsidRDefault="00933AAD" w:rsidP="00933AAD">
                      <w:pPr>
                        <w:pStyle w:val="Standard"/>
                      </w:pPr>
                      <w:r w:rsidRPr="00570B18">
                        <w:rPr>
                          <w:u w:val="single"/>
                        </w:rPr>
                        <w:t>Estructura de nuestro equipo: Descentralizado controlado</w:t>
                      </w:r>
                    </w:p>
                  </w:txbxContent>
                </v:textbox>
                <w10:wrap anchorx="margin"/>
              </v:shape>
            </w:pict>
          </mc:Fallback>
        </mc:AlternateContent>
      </w:r>
    </w:p>
    <w:p w:rsidR="00EF0D2C" w:rsidRDefault="00EF0D2C" w:rsidP="00597679">
      <w:pPr>
        <w:pStyle w:val="Standard"/>
      </w:pPr>
      <w:r>
        <w:lastRenderedPageBreak/>
        <w:t xml:space="preserve">A continuación </w:t>
      </w:r>
      <w:r w:rsidR="00F54F12">
        <w:t xml:space="preserve">mostramos dos </w:t>
      </w:r>
      <w:r>
        <w:t>tabla</w:t>
      </w:r>
      <w:r w:rsidR="00F54F12">
        <w:t>s que resumen el puesto que ocupa cada componente del equipo y los miembros de cada subgrupo.</w:t>
      </w:r>
      <w:r>
        <w:t xml:space="preserve"> </w:t>
      </w:r>
      <w:r w:rsidR="00F54F12">
        <w:t>Muestra por tanto la jerarquía de nuestro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EF0D2C">
            <w:pPr>
              <w:pStyle w:val="Standard"/>
              <w:jc w:val="left"/>
            </w:pPr>
            <w:r>
              <w:t>Nombre</w:t>
            </w:r>
          </w:p>
        </w:tc>
        <w:tc>
          <w:tcPr>
            <w:tcW w:w="4207" w:type="dxa"/>
          </w:tcPr>
          <w:p w:rsidR="00EF0D2C" w:rsidRDefault="00EF0D2C" w:rsidP="00EF0D2C">
            <w:pPr>
              <w:pStyle w:val="Standard"/>
              <w:jc w:val="left"/>
            </w:pPr>
            <w:r>
              <w:t>Puesto</w:t>
            </w:r>
          </w:p>
        </w:tc>
      </w:tr>
      <w:tr w:rsidR="00EF0D2C" w:rsidTr="00EF0D2C">
        <w:tc>
          <w:tcPr>
            <w:tcW w:w="4207" w:type="dxa"/>
          </w:tcPr>
          <w:p w:rsidR="00EF0D2C" w:rsidRDefault="00EF0D2C" w:rsidP="00EF0D2C">
            <w:pPr>
              <w:pStyle w:val="Standard"/>
              <w:jc w:val="left"/>
            </w:pPr>
            <w:r>
              <w:t>Álvaro Rodríguez</w:t>
            </w:r>
          </w:p>
        </w:tc>
        <w:tc>
          <w:tcPr>
            <w:tcW w:w="4207" w:type="dxa"/>
          </w:tcPr>
          <w:p w:rsidR="00EF0D2C" w:rsidRDefault="00EF0D2C" w:rsidP="00EF0D2C">
            <w:pPr>
              <w:pStyle w:val="Standard"/>
              <w:jc w:val="left"/>
            </w:pPr>
            <w:r>
              <w:t>Jefe de Equipo y componente subgrupo 1</w:t>
            </w:r>
          </w:p>
        </w:tc>
      </w:tr>
      <w:tr w:rsidR="00EF0D2C" w:rsidTr="00EF0D2C">
        <w:tc>
          <w:tcPr>
            <w:tcW w:w="4207" w:type="dxa"/>
          </w:tcPr>
          <w:p w:rsidR="00EF0D2C" w:rsidRDefault="00EF0D2C" w:rsidP="00EF0D2C">
            <w:pPr>
              <w:pStyle w:val="Standard"/>
              <w:jc w:val="left"/>
            </w:pPr>
            <w:r>
              <w:t>Javier Pellejero</w:t>
            </w:r>
          </w:p>
        </w:tc>
        <w:tc>
          <w:tcPr>
            <w:tcW w:w="4207" w:type="dxa"/>
          </w:tcPr>
          <w:p w:rsidR="00EF0D2C" w:rsidRDefault="00EF0D2C" w:rsidP="00EF0D2C">
            <w:pPr>
              <w:pStyle w:val="Standard"/>
              <w:jc w:val="left"/>
            </w:pPr>
            <w:r>
              <w:t>Jefe de subgrupo y componente subgrupo 2</w:t>
            </w:r>
          </w:p>
        </w:tc>
      </w:tr>
      <w:tr w:rsidR="00EF0D2C" w:rsidTr="00EF0D2C">
        <w:tc>
          <w:tcPr>
            <w:tcW w:w="4207" w:type="dxa"/>
          </w:tcPr>
          <w:p w:rsidR="00EF0D2C" w:rsidRDefault="00EF0D2C" w:rsidP="00EF0D2C">
            <w:pPr>
              <w:pStyle w:val="Standard"/>
              <w:jc w:val="left"/>
            </w:pPr>
            <w:r>
              <w:t>Jesús Recio</w:t>
            </w:r>
          </w:p>
        </w:tc>
        <w:tc>
          <w:tcPr>
            <w:tcW w:w="4207" w:type="dxa"/>
          </w:tcPr>
          <w:p w:rsidR="00EF0D2C" w:rsidRDefault="00EF0D2C" w:rsidP="00EF0D2C">
            <w:pPr>
              <w:pStyle w:val="Standard"/>
              <w:jc w:val="left"/>
            </w:pPr>
            <w:r>
              <w:t>Jefe de subgrupo y componente subgrupo 3</w:t>
            </w:r>
          </w:p>
        </w:tc>
      </w:tr>
      <w:tr w:rsidR="00EF0D2C" w:rsidTr="00EF0D2C">
        <w:tc>
          <w:tcPr>
            <w:tcW w:w="4207" w:type="dxa"/>
          </w:tcPr>
          <w:p w:rsidR="00EF0D2C" w:rsidRDefault="00EF0D2C" w:rsidP="00EF0D2C">
            <w:pPr>
              <w:pStyle w:val="Standard"/>
              <w:jc w:val="left"/>
            </w:pPr>
            <w:r>
              <w:t>Iván Prada</w:t>
            </w:r>
          </w:p>
        </w:tc>
        <w:tc>
          <w:tcPr>
            <w:tcW w:w="4207" w:type="dxa"/>
          </w:tcPr>
          <w:p w:rsidR="00EF0D2C" w:rsidRDefault="00EF0D2C" w:rsidP="00EF0D2C">
            <w:pPr>
              <w:pStyle w:val="Standard"/>
              <w:jc w:val="left"/>
            </w:pPr>
            <w:r>
              <w:t>Jefe de subgrupo y componente subgrupo 1</w:t>
            </w:r>
          </w:p>
        </w:tc>
      </w:tr>
      <w:tr w:rsidR="00EF0D2C" w:rsidTr="00EF0D2C">
        <w:tc>
          <w:tcPr>
            <w:tcW w:w="4207" w:type="dxa"/>
          </w:tcPr>
          <w:p w:rsidR="00EF0D2C" w:rsidRDefault="00EF0D2C" w:rsidP="00EF0D2C">
            <w:pPr>
              <w:pStyle w:val="Standard"/>
              <w:jc w:val="left"/>
            </w:pPr>
            <w:r>
              <w:t>Miguel Pascual</w:t>
            </w:r>
          </w:p>
        </w:tc>
        <w:tc>
          <w:tcPr>
            <w:tcW w:w="4207" w:type="dxa"/>
          </w:tcPr>
          <w:p w:rsidR="00EF0D2C" w:rsidRDefault="00EF0D2C" w:rsidP="00EF0D2C">
            <w:pPr>
              <w:pStyle w:val="Standard"/>
              <w:jc w:val="left"/>
            </w:pPr>
            <w:r>
              <w:t>Componente subgrupo 2</w:t>
            </w:r>
          </w:p>
        </w:tc>
      </w:tr>
      <w:tr w:rsidR="00EF0D2C" w:rsidTr="00EF0D2C">
        <w:tc>
          <w:tcPr>
            <w:tcW w:w="4207" w:type="dxa"/>
          </w:tcPr>
          <w:p w:rsidR="00EF0D2C" w:rsidRDefault="00EF0D2C" w:rsidP="00EF0D2C">
            <w:pPr>
              <w:pStyle w:val="Standard"/>
              <w:jc w:val="left"/>
            </w:pPr>
            <w:r>
              <w:t>Isabel Pérez</w:t>
            </w:r>
          </w:p>
        </w:tc>
        <w:tc>
          <w:tcPr>
            <w:tcW w:w="4207" w:type="dxa"/>
          </w:tcPr>
          <w:p w:rsidR="00EF0D2C" w:rsidRDefault="00EF0D2C" w:rsidP="00EF0D2C">
            <w:pPr>
              <w:pStyle w:val="Standard"/>
              <w:jc w:val="left"/>
            </w:pPr>
            <w:r>
              <w:t>Componente subgrupo 3</w:t>
            </w:r>
          </w:p>
        </w:tc>
      </w:tr>
    </w:tbl>
    <w:p w:rsidR="00EF0D2C" w:rsidRDefault="00EF0D2C" w:rsidP="00EF0D2C">
      <w:pPr>
        <w:pStyle w:val="Standard"/>
        <w:spacing w:before="240"/>
        <w:jc w:val="center"/>
        <w:rPr>
          <w:u w:val="single"/>
        </w:rPr>
      </w:pPr>
      <w:r w:rsidRPr="00F54F12">
        <w:rPr>
          <w:u w:val="single"/>
        </w:rPr>
        <w:t>Tabla con ocupación individual de los componentes del equipo</w:t>
      </w:r>
    </w:p>
    <w:tbl>
      <w:tblPr>
        <w:tblStyle w:val="Tablaconcuadrcula"/>
        <w:tblW w:w="0" w:type="auto"/>
        <w:tblLook w:val="04A0" w:firstRow="1" w:lastRow="0" w:firstColumn="1" w:lastColumn="0" w:noHBand="0" w:noVBand="1"/>
      </w:tblPr>
      <w:tblGrid>
        <w:gridCol w:w="4207"/>
        <w:gridCol w:w="4207"/>
      </w:tblGrid>
      <w:tr w:rsidR="00EF0D2C" w:rsidTr="00EF0D2C">
        <w:trPr>
          <w:cnfStyle w:val="100000000000" w:firstRow="1" w:lastRow="0" w:firstColumn="0" w:lastColumn="0" w:oddVBand="0" w:evenVBand="0" w:oddHBand="0" w:evenHBand="0" w:firstRowFirstColumn="0" w:firstRowLastColumn="0" w:lastRowFirstColumn="0" w:lastRowLastColumn="0"/>
        </w:trPr>
        <w:tc>
          <w:tcPr>
            <w:tcW w:w="4207" w:type="dxa"/>
          </w:tcPr>
          <w:p w:rsidR="00EF0D2C" w:rsidRDefault="00EF0D2C" w:rsidP="00597679">
            <w:pPr>
              <w:pStyle w:val="Standard"/>
            </w:pPr>
            <w:r>
              <w:t>Nombre subgrupo</w:t>
            </w:r>
          </w:p>
        </w:tc>
        <w:tc>
          <w:tcPr>
            <w:tcW w:w="4207" w:type="dxa"/>
          </w:tcPr>
          <w:p w:rsidR="00EF0D2C" w:rsidRDefault="00EF0D2C" w:rsidP="00597679">
            <w:pPr>
              <w:pStyle w:val="Standard"/>
            </w:pPr>
            <w:r>
              <w:t>Componentes subgrupo</w:t>
            </w:r>
          </w:p>
        </w:tc>
      </w:tr>
      <w:tr w:rsidR="00EF0D2C" w:rsidTr="00EF0D2C">
        <w:tc>
          <w:tcPr>
            <w:tcW w:w="4207" w:type="dxa"/>
          </w:tcPr>
          <w:p w:rsidR="00EF0D2C" w:rsidRDefault="00EF0D2C" w:rsidP="00597679">
            <w:pPr>
              <w:pStyle w:val="Standard"/>
            </w:pPr>
            <w:r>
              <w:t>Subgrupo 1</w:t>
            </w:r>
          </w:p>
        </w:tc>
        <w:tc>
          <w:tcPr>
            <w:tcW w:w="4207" w:type="dxa"/>
          </w:tcPr>
          <w:p w:rsidR="00EF0D2C" w:rsidRDefault="00EF0D2C" w:rsidP="00597679">
            <w:pPr>
              <w:pStyle w:val="Standard"/>
            </w:pPr>
            <w:r>
              <w:t>Álvaro Rodríguez e Iván Prada</w:t>
            </w:r>
          </w:p>
        </w:tc>
      </w:tr>
      <w:tr w:rsidR="00EF0D2C" w:rsidTr="00EF0D2C">
        <w:tc>
          <w:tcPr>
            <w:tcW w:w="4207" w:type="dxa"/>
          </w:tcPr>
          <w:p w:rsidR="00EF0D2C" w:rsidRDefault="00EF0D2C" w:rsidP="00597679">
            <w:pPr>
              <w:pStyle w:val="Standard"/>
            </w:pPr>
            <w:r>
              <w:t>Subgrupo 2</w:t>
            </w:r>
          </w:p>
        </w:tc>
        <w:tc>
          <w:tcPr>
            <w:tcW w:w="4207" w:type="dxa"/>
          </w:tcPr>
          <w:p w:rsidR="00EF0D2C" w:rsidRDefault="00EF0D2C" w:rsidP="00597679">
            <w:pPr>
              <w:pStyle w:val="Standard"/>
            </w:pPr>
            <w:r>
              <w:t>Javier Pellejero y Miguel Pascual</w:t>
            </w:r>
          </w:p>
        </w:tc>
      </w:tr>
      <w:tr w:rsidR="00EF0D2C" w:rsidTr="00EF0D2C">
        <w:tc>
          <w:tcPr>
            <w:tcW w:w="4207" w:type="dxa"/>
          </w:tcPr>
          <w:p w:rsidR="00EF0D2C" w:rsidRDefault="00EF0D2C" w:rsidP="00597679">
            <w:pPr>
              <w:pStyle w:val="Standard"/>
            </w:pPr>
            <w:r>
              <w:t>Subgrupo 3</w:t>
            </w:r>
          </w:p>
        </w:tc>
        <w:tc>
          <w:tcPr>
            <w:tcW w:w="4207" w:type="dxa"/>
          </w:tcPr>
          <w:p w:rsidR="00EF0D2C" w:rsidRDefault="00EF0D2C" w:rsidP="00597679">
            <w:pPr>
              <w:pStyle w:val="Standard"/>
            </w:pPr>
            <w:r>
              <w:t>Jesús Recio e Isabel Pérez</w:t>
            </w:r>
          </w:p>
        </w:tc>
      </w:tr>
    </w:tbl>
    <w:p w:rsidR="005C46DE" w:rsidRDefault="00597679" w:rsidP="005C46DE">
      <w:pPr>
        <w:pStyle w:val="Standard"/>
        <w:spacing w:before="240"/>
        <w:jc w:val="center"/>
      </w:pPr>
      <w:r w:rsidRPr="00EF0D2C">
        <w:rPr>
          <w:u w:val="single"/>
        </w:rPr>
        <w:t>Tabla de componentes de los subgrupos.</w:t>
      </w:r>
    </w:p>
    <w:p w:rsidR="005C46DE" w:rsidRDefault="005C46DE" w:rsidP="005C46DE">
      <w:pPr>
        <w:pStyle w:val="Standard"/>
      </w:pPr>
      <w:r>
        <w:t>El tamaño de las tareas vendrá predeterminado por la planificación y no superará el tiempo máximo de 5 horas por subgrupo para evitar excesos de trabajo y descontento de personal.</w:t>
      </w:r>
    </w:p>
    <w:p w:rsidR="0062233D" w:rsidRDefault="0062233D" w:rsidP="005B1AAD">
      <w:pPr>
        <w:pStyle w:val="Ttulo2"/>
      </w:pPr>
      <w:r>
        <w:t>3.1. Mecanismos de decisión y reparto de tareas</w:t>
      </w:r>
    </w:p>
    <w:p w:rsidR="005B1AAD" w:rsidRPr="005B1AAD" w:rsidRDefault="005B1AAD" w:rsidP="005B1AAD">
      <w:pPr>
        <w:pStyle w:val="Encabezado2"/>
        <w:rPr>
          <w:sz w:val="22"/>
          <w:szCs w:val="22"/>
        </w:rPr>
      </w:pPr>
      <w:r w:rsidRPr="005B1AAD">
        <w:rPr>
          <w:sz w:val="22"/>
          <w:szCs w:val="22"/>
        </w:rPr>
        <w:t>Mecanismos de decisión:</w:t>
      </w:r>
    </w:p>
    <w:p w:rsidR="005B1AAD" w:rsidRDefault="005B1AAD" w:rsidP="006544EE">
      <w:pPr>
        <w:pStyle w:val="Standard"/>
        <w:spacing w:before="240"/>
        <w:ind w:firstLine="284"/>
      </w:pPr>
      <w:r>
        <w:t xml:space="preserve">Ante cualquier tipo de problema que suceda, se consensuará entre el Jefe de equipo y los tres Jefes de subgrupo. A votación se decidirá </w:t>
      </w:r>
      <w:r w:rsidR="006544EE">
        <w:t>qué</w:t>
      </w:r>
      <w:r>
        <w:t xml:space="preserve"> decisión tomar. En el hipotético caso de que en la votación se contabilicen los mismos datos, el voto de calidad l</w:t>
      </w:r>
      <w:r w:rsidR="006544EE">
        <w:t>o tendrá el Jefe de equipo</w:t>
      </w:r>
      <w:r>
        <w:t xml:space="preserve">: </w:t>
      </w:r>
      <w:r w:rsidR="00570B18">
        <w:t xml:space="preserve">por tanto </w:t>
      </w:r>
      <w:r>
        <w:t xml:space="preserve">la última palabra la tendrá </w:t>
      </w:r>
      <w:r w:rsidR="00570B18">
        <w:t xml:space="preserve">siempre </w:t>
      </w:r>
      <w:r>
        <w:t>el Jefe de equipo.</w:t>
      </w:r>
    </w:p>
    <w:p w:rsidR="005B1AAD" w:rsidRDefault="005B1AAD" w:rsidP="006544EE">
      <w:pPr>
        <w:pStyle w:val="Standard"/>
        <w:ind w:firstLine="284"/>
      </w:pPr>
      <w:r>
        <w:lastRenderedPageBreak/>
        <w:t>Con respecto a los problemas ocasionados en la resolución de las diferentes tareas, se mantendrá el mismo mecanismo, es decir, se intentará llegar a un acuerdo entre los componentes del subgrupo, pero en caso de contradicción, la última palabra la tendrá el Jefe del subgrupo.</w:t>
      </w:r>
    </w:p>
    <w:p w:rsidR="005B1AAD" w:rsidRPr="006544EE" w:rsidRDefault="008302D5" w:rsidP="006544EE">
      <w:pPr>
        <w:pStyle w:val="Encabezado2"/>
        <w:rPr>
          <w:sz w:val="22"/>
          <w:szCs w:val="22"/>
        </w:rPr>
      </w:pPr>
      <w:r>
        <w:rPr>
          <w:sz w:val="22"/>
          <w:szCs w:val="22"/>
        </w:rPr>
        <w:t>Reparto</w:t>
      </w:r>
      <w:r w:rsidR="005B1AAD" w:rsidRPr="006544EE">
        <w:rPr>
          <w:sz w:val="22"/>
          <w:szCs w:val="22"/>
        </w:rPr>
        <w:t xml:space="preserve"> de tareas:</w:t>
      </w:r>
    </w:p>
    <w:p w:rsidR="005B1AAD" w:rsidRDefault="005B1AAD" w:rsidP="006544EE">
      <w:pPr>
        <w:pStyle w:val="Standard"/>
        <w:spacing w:before="240"/>
        <w:ind w:firstLine="284"/>
      </w:pPr>
      <w:r>
        <w:t>Entre el Jefe de Equipo y los diferentes Jefes de subgrupo, se intentará determinar el subgrupo que se encargará de cada tarea. Esta decisión irá en función de las cualidades y la formación de los diferentes subgrupos. Si ocurrieran problemas en estas reparticiones, el Jefe de equipo decidiría el destino final de la tarea.</w:t>
      </w:r>
    </w:p>
    <w:p w:rsidR="0062233D" w:rsidRDefault="005B1AAD" w:rsidP="00B862E7">
      <w:pPr>
        <w:pStyle w:val="Standard"/>
      </w:pPr>
      <w:r>
        <w:t>En cada subgrupo el comportamiento será similar.</w:t>
      </w:r>
    </w:p>
    <w:p w:rsidR="0062233D" w:rsidRDefault="0062233D" w:rsidP="006544EE">
      <w:pPr>
        <w:pStyle w:val="Ttulo2"/>
      </w:pPr>
      <w:r>
        <w:t>3.2. Comunicación: interna, con el cliente y con el profesor</w:t>
      </w:r>
    </w:p>
    <w:p w:rsidR="006544EE" w:rsidRPr="006544EE" w:rsidRDefault="006544EE" w:rsidP="006544EE">
      <w:pPr>
        <w:spacing w:before="240"/>
        <w:rPr>
          <w:rFonts w:ascii="Arial" w:eastAsia="Arial" w:hAnsi="Arial" w:cs="Arial"/>
          <w:noProof w:val="0"/>
          <w:color w:val="404040"/>
        </w:rPr>
      </w:pPr>
      <w:r w:rsidRPr="006544EE">
        <w:rPr>
          <w:rFonts w:ascii="Arial" w:eastAsia="Arial" w:hAnsi="Arial" w:cs="Arial"/>
          <w:noProof w:val="0"/>
          <w:color w:val="404040"/>
        </w:rPr>
        <w:t>Es importante determinar y esclarecer los métodos de comunicación del equipo para evitar pérdidas de información y confusiones a lo largo de la vida del proyecto.</w:t>
      </w:r>
    </w:p>
    <w:p w:rsidR="006544EE" w:rsidRPr="006544EE" w:rsidRDefault="006544EE" w:rsidP="006544EE">
      <w:pPr>
        <w:pStyle w:val="Encabezado2"/>
        <w:rPr>
          <w:sz w:val="22"/>
          <w:szCs w:val="22"/>
        </w:rPr>
      </w:pPr>
      <w:r w:rsidRPr="006544EE">
        <w:rPr>
          <w:sz w:val="22"/>
          <w:szCs w:val="22"/>
        </w:rPr>
        <w:t>Comunicación interna:</w:t>
      </w:r>
    </w:p>
    <w:p w:rsidR="006544EE" w:rsidRPr="006544EE" w:rsidRDefault="006544EE" w:rsidP="00B862E7">
      <w:pPr>
        <w:spacing w:before="240"/>
        <w:ind w:firstLine="284"/>
        <w:rPr>
          <w:rFonts w:ascii="Arial" w:eastAsia="Arial" w:hAnsi="Arial" w:cs="Arial"/>
          <w:noProof w:val="0"/>
          <w:color w:val="404040"/>
        </w:rPr>
      </w:pPr>
      <w:r w:rsidRPr="006544EE">
        <w:rPr>
          <w:rFonts w:ascii="Arial" w:eastAsia="Arial" w:hAnsi="Arial" w:cs="Arial"/>
          <w:noProof w:val="0"/>
          <w:color w:val="404040"/>
        </w:rPr>
        <w:t>Con respecto a la comunicación interna del equipo, cabe destacar lo siguiente: Entre los componentes de los subgrupos la comunicación se realizará de una forma horizontal. Sólo se podrán comunicar con el Jefe de equipo los Jefes de los subgrupos. Dicha comunicación se realizará de una forma vertical. La comunicación entre los diferentes Jefes de subgrupos será horizontal también.</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Entre los componentes de los diferentes subgrupos (no Jefes) no existirá comunicación. Esto no impide un retroceso en la velocidad de la resolución de las tareas, ya que cada tarea será asignada con independencia de subgrupo.</w:t>
      </w:r>
    </w:p>
    <w:p w:rsidR="006544EE" w:rsidRPr="006544EE" w:rsidRDefault="006544EE" w:rsidP="00B4668A">
      <w:pPr>
        <w:ind w:firstLine="284"/>
        <w:rPr>
          <w:rFonts w:ascii="Arial" w:eastAsia="Arial" w:hAnsi="Arial" w:cs="Arial"/>
          <w:noProof w:val="0"/>
          <w:color w:val="404040"/>
        </w:rPr>
      </w:pPr>
      <w:r w:rsidRPr="006544EE">
        <w:rPr>
          <w:rFonts w:ascii="Arial" w:eastAsia="Arial" w:hAnsi="Arial" w:cs="Arial"/>
          <w:noProof w:val="0"/>
          <w:color w:val="404040"/>
        </w:rPr>
        <w:t>Las comunicaciones serán vía electrónica (email) o en persona. Si fuera en persona, se procedería a constatarlo en un documento.</w:t>
      </w:r>
    </w:p>
    <w:p w:rsidR="006544EE" w:rsidRPr="006544EE" w:rsidRDefault="00B4668A" w:rsidP="00B4668A">
      <w:pPr>
        <w:ind w:firstLine="284"/>
        <w:rPr>
          <w:rFonts w:ascii="Arial" w:eastAsia="Arial" w:hAnsi="Arial" w:cs="Arial"/>
          <w:noProof w:val="0"/>
          <w:color w:val="404040"/>
        </w:rPr>
      </w:pPr>
      <w:r>
        <w:rPr>
          <w:rFonts w:ascii="Arial" w:eastAsia="Arial" w:hAnsi="Arial" w:cs="Arial"/>
          <w:noProof w:val="0"/>
          <w:color w:val="404040"/>
        </w:rPr>
        <w:t>Se podrán realizar reuniones</w:t>
      </w:r>
      <w:r w:rsidR="006544EE" w:rsidRPr="006544EE">
        <w:rPr>
          <w:rFonts w:ascii="Arial" w:eastAsia="Arial" w:hAnsi="Arial" w:cs="Arial"/>
          <w:noProof w:val="0"/>
          <w:color w:val="404040"/>
        </w:rPr>
        <w:t>: se podrán reunir en persona o por Skype. Las reuniones no durarán más de dos horas.</w:t>
      </w:r>
    </w:p>
    <w:p w:rsidR="006544EE" w:rsidRPr="00B4668A" w:rsidRDefault="006544EE" w:rsidP="00B4668A">
      <w:pPr>
        <w:pStyle w:val="Encabezado2"/>
        <w:rPr>
          <w:sz w:val="22"/>
          <w:szCs w:val="22"/>
        </w:rPr>
      </w:pPr>
      <w:r w:rsidRPr="00B4668A">
        <w:rPr>
          <w:sz w:val="22"/>
          <w:szCs w:val="22"/>
        </w:rPr>
        <w:lastRenderedPageBreak/>
        <w:t xml:space="preserve">Comunicación con el </w:t>
      </w:r>
      <w:r w:rsidR="00B4668A" w:rsidRPr="00B4668A">
        <w:rPr>
          <w:sz w:val="22"/>
          <w:szCs w:val="22"/>
        </w:rPr>
        <w:t xml:space="preserve">cliente </w:t>
      </w:r>
      <w:r w:rsidRPr="00B4668A">
        <w:rPr>
          <w:sz w:val="22"/>
          <w:szCs w:val="22"/>
        </w:rPr>
        <w:t xml:space="preserve">y </w:t>
      </w:r>
      <w:r w:rsidR="00B4668A">
        <w:rPr>
          <w:sz w:val="22"/>
          <w:szCs w:val="22"/>
        </w:rPr>
        <w:t xml:space="preserve">con </w:t>
      </w:r>
      <w:r w:rsidRPr="00B4668A">
        <w:rPr>
          <w:sz w:val="22"/>
          <w:szCs w:val="22"/>
        </w:rPr>
        <w:t>el</w:t>
      </w:r>
      <w:r w:rsidR="00B4668A" w:rsidRPr="00B4668A">
        <w:rPr>
          <w:sz w:val="22"/>
          <w:szCs w:val="22"/>
        </w:rPr>
        <w:t xml:space="preserve"> profesor</w:t>
      </w:r>
      <w:r w:rsidRPr="00B4668A">
        <w:rPr>
          <w:sz w:val="22"/>
          <w:szCs w:val="22"/>
        </w:rPr>
        <w:t>:</w:t>
      </w:r>
    </w:p>
    <w:p w:rsidR="006544EE" w:rsidRPr="006544EE" w:rsidRDefault="006544EE" w:rsidP="00B4668A">
      <w:pPr>
        <w:spacing w:before="240"/>
        <w:ind w:firstLine="284"/>
        <w:rPr>
          <w:rFonts w:ascii="Arial" w:eastAsia="Arial" w:hAnsi="Arial" w:cs="Arial"/>
          <w:noProof w:val="0"/>
          <w:color w:val="404040"/>
        </w:rPr>
      </w:pPr>
      <w:r w:rsidRPr="006544EE">
        <w:rPr>
          <w:rFonts w:ascii="Arial" w:eastAsia="Arial" w:hAnsi="Arial" w:cs="Arial"/>
          <w:noProof w:val="0"/>
          <w:color w:val="404040"/>
        </w:rPr>
        <w:t>Ante cualquier problema ocasionado en la resolución de las tareas, el Jefe de equipo será el que se comunique con el profesor o el cliente para preguntar sus correspondientes dudas: Por correo o en reuniones en persona (tutorías en el caso del profesor). Si fuera en reuniones en persona, se constataría en un documento la información obtenida y se distribuiría por correo electrónico al resto de los componentes.</w:t>
      </w:r>
    </w:p>
    <w:p w:rsidR="0062233D" w:rsidRDefault="006544EE" w:rsidP="002543EA">
      <w:pPr>
        <w:ind w:firstLine="284"/>
        <w:rPr>
          <w:rFonts w:ascii="Arial" w:eastAsia="Arial" w:hAnsi="Arial" w:cs="Arial"/>
          <w:noProof w:val="0"/>
          <w:color w:val="404040"/>
        </w:rPr>
      </w:pPr>
      <w:r w:rsidRPr="006544EE">
        <w:rPr>
          <w:rFonts w:ascii="Arial" w:eastAsia="Arial" w:hAnsi="Arial" w:cs="Arial"/>
          <w:noProof w:val="0"/>
          <w:color w:val="404040"/>
        </w:rPr>
        <w:t>Excepcionalmente, los Jefes de subgrupo podrán comunicarse con el profesor o el cliente si la situación lo requiriese.</w:t>
      </w:r>
    </w:p>
    <w:p w:rsidR="008302D5" w:rsidRDefault="00933AAD" w:rsidP="002543EA">
      <w:pPr>
        <w:ind w:firstLine="284"/>
        <w:rPr>
          <w:rFonts w:ascii="Arial" w:eastAsia="Arial" w:hAnsi="Arial" w:cs="Arial"/>
          <w:noProof w:val="0"/>
          <w:color w:val="404040"/>
        </w:rPr>
      </w:pPr>
      <w:r>
        <w:rPr>
          <w:rFonts w:ascii="Arial" w:eastAsia="Arial" w:hAnsi="Arial" w:cs="Arial"/>
          <w:color w:val="404040"/>
          <w:lang w:eastAsia="es-ES"/>
        </w:rPr>
        <mc:AlternateContent>
          <mc:Choice Requires="wpg">
            <w:drawing>
              <wp:anchor distT="0" distB="0" distL="114300" distR="114300" simplePos="0" relativeHeight="251656192" behindDoc="0" locked="0" layoutInCell="1" allowOverlap="1" wp14:anchorId="61A6BF87" wp14:editId="550E8B23">
                <wp:simplePos x="0" y="0"/>
                <wp:positionH relativeFrom="margin">
                  <wp:posOffset>3368040</wp:posOffset>
                </wp:positionH>
                <wp:positionV relativeFrom="paragraph">
                  <wp:posOffset>275590</wp:posOffset>
                </wp:positionV>
                <wp:extent cx="1847215" cy="1899285"/>
                <wp:effectExtent l="0" t="0" r="19685" b="24765"/>
                <wp:wrapNone/>
                <wp:docPr id="398" name="Grupo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899285"/>
                          <a:chOff x="7331" y="2393"/>
                          <a:chExt cx="3379" cy="2991"/>
                        </a:xfrm>
                      </wpg:grpSpPr>
                      <wps:wsp>
                        <wps:cNvPr id="399" name="Cuadro de texto 2"/>
                        <wps:cNvSpPr txBox="1">
                          <a:spLocks noChangeArrowheads="1"/>
                        </wps:cNvSpPr>
                        <wps:spPr bwMode="auto">
                          <a:xfrm>
                            <a:off x="7331" y="2393"/>
                            <a:ext cx="3379" cy="2991"/>
                          </a:xfrm>
                          <a:prstGeom prst="rect">
                            <a:avLst/>
                          </a:prstGeom>
                          <a:solidFill>
                            <a:srgbClr val="FFFFFF"/>
                          </a:solidFill>
                          <a:ln w="9525">
                            <a:solidFill>
                              <a:srgbClr val="000000"/>
                            </a:solidFill>
                            <a:miter lim="800000"/>
                            <a:headEnd/>
                            <a:tailEnd/>
                          </a:ln>
                        </wps:spPr>
                        <wps:txb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wps:txbx>
                        <wps:bodyPr rot="0" vert="horz" wrap="square" lIns="91440" tIns="45720" rIns="91440" bIns="45720" anchor="t" anchorCtr="0" upright="1">
                          <a:noAutofit/>
                        </wps:bodyPr>
                      </wps:wsp>
                      <wps:wsp>
                        <wps:cNvPr id="400" name="Oval 398"/>
                        <wps:cNvSpPr>
                          <a:spLocks noChangeArrowheads="1"/>
                        </wps:cNvSpPr>
                        <wps:spPr bwMode="auto">
                          <a:xfrm>
                            <a:off x="7589" y="3300"/>
                            <a:ext cx="454"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01" name="AutoShape 399"/>
                        <wps:cNvSpPr>
                          <a:spLocks noChangeArrowheads="1"/>
                        </wps:cNvSpPr>
                        <wps:spPr bwMode="auto">
                          <a:xfrm>
                            <a:off x="7597" y="3910"/>
                            <a:ext cx="462" cy="690"/>
                          </a:xfrm>
                          <a:prstGeom prst="upDownArrow">
                            <a:avLst>
                              <a:gd name="adj1" fmla="val 50000"/>
                              <a:gd name="adj2" fmla="val 34673"/>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402" name="Oval 400"/>
                        <wps:cNvSpPr>
                          <a:spLocks noChangeArrowheads="1"/>
                        </wps:cNvSpPr>
                        <wps:spPr bwMode="auto">
                          <a:xfrm>
                            <a:off x="7605" y="4822"/>
                            <a:ext cx="454" cy="363"/>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403" name="Oval 401"/>
                        <wps:cNvSpPr>
                          <a:spLocks noChangeArrowheads="1"/>
                        </wps:cNvSpPr>
                        <wps:spPr bwMode="auto">
                          <a:xfrm>
                            <a:off x="7590" y="2667"/>
                            <a:ext cx="454" cy="363"/>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6BF87" id="Grupo 398" o:spid="_x0000_s1035" style="position:absolute;left:0;text-align:left;margin-left:265.2pt;margin-top:21.7pt;width:145.45pt;height:149.55pt;z-index:251656192;mso-position-horizontal-relative:margin" coordorigin="7331,2393" coordsize="3379,2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">
                <v:shape id="_x0000_s1036" type="#_x0000_t202" style="position:absolute;left:7331;top:2393;width:337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u3cUA&#10;AADcAAAADwAAAGRycy9kb3ducmV2LnhtbESPQWvCQBSE70L/w/IKXkQ3raImdRUpKPbWpmKvj+wz&#10;Cc2+jbtrTP99tyD0OMzMN8xq05tGdOR8bVnB0yQBQVxYXXOp4Pi5Gy9B+ICssbFMCn7Iw2b9MFhh&#10;pu2NP6jLQykihH2GCqoQ2kxKX1Rk0E9sSxy9s3UGQ5SulNrhLcJNI5+TZC4N1hwXKmzptaLiO78a&#10;BcvZofvyb9P3UzE/N2kYLbr9xSk1fOy3LyAC9eE/fG8ftIJp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7dxQAAANwAAAAPAAAAAAAAAAAAAAAAAJgCAABkcnMv&#10;ZG93bnJldi54bWxQSwUGAAAAAAQABAD1AAAAigMAAAAA&#10;">
                  <v:textbox>
                    <w:txbxContent>
                      <w:p w:rsidR="005C46DE" w:rsidRDefault="005C46DE" w:rsidP="000658DD">
                        <w:pPr>
                          <w:spacing w:after="0" w:line="240" w:lineRule="auto"/>
                          <w:ind w:firstLine="709"/>
                        </w:pPr>
                      </w:p>
                      <w:p w:rsidR="005C46DE" w:rsidRDefault="005C46DE" w:rsidP="000658DD">
                        <w:pPr>
                          <w:spacing w:after="0" w:line="240" w:lineRule="auto"/>
                          <w:ind w:firstLine="709"/>
                        </w:pPr>
                        <w:r>
                          <w:t>Jefe de equipo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Jefes de subgrupo</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firstLine="709"/>
                        </w:pPr>
                        <w:r>
                          <w:t>Flujo de información</w:t>
                        </w:r>
                      </w:p>
                      <w:p w:rsidR="005C46DE" w:rsidRDefault="005C46DE" w:rsidP="000658DD">
                        <w:pPr>
                          <w:spacing w:after="0" w:line="240" w:lineRule="auto"/>
                          <w:ind w:firstLine="709"/>
                        </w:pPr>
                      </w:p>
                      <w:p w:rsidR="005C46DE" w:rsidRDefault="005C46DE" w:rsidP="000658DD">
                        <w:pPr>
                          <w:spacing w:after="0" w:line="240" w:lineRule="auto"/>
                          <w:ind w:firstLine="709"/>
                        </w:pPr>
                      </w:p>
                      <w:p w:rsidR="005C46DE" w:rsidRDefault="005C46DE" w:rsidP="000658DD">
                        <w:pPr>
                          <w:spacing w:after="0" w:line="240" w:lineRule="auto"/>
                          <w:ind w:left="709"/>
                        </w:pPr>
                        <w:r>
                          <w:t>Componentes de los subgrupos</w:t>
                        </w:r>
                      </w:p>
                    </w:txbxContent>
                  </v:textbox>
                </v:shape>
                <v:oval id="Oval 398" o:spid="_x0000_s1037" style="position:absolute;left:7589;top:3300;width:454;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F6MEA&#10;AADcAAAADwAAAGRycy9kb3ducmV2LnhtbERPW2vCMBR+H/gfwhH2NhNl7FKNIoONDV9mq++H5tgW&#10;m5OaZLb998uD4OPHd19tBtuKK/nQONYwnykQxKUzDVcaDsXn0xuIEJENto5Jw0gBNuvJwwoz43re&#10;0zWPlUghHDLUUMfYZVKGsiaLYeY64sSdnLcYE/SVNB77FG5buVDqRVpsODXU2NFHTeU5/7Maytfj&#10;brj8viu/awsjD+PXzzEutH6cDtsliEhDvItv7m+j4Vm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0RejBAAAA3AAAAA8AAAAAAAAAAAAAAAAAmAIAAGRycy9kb3du&#10;cmV2LnhtbFBLBQYAAAAABAAEAPUAAACGAwAAAAA=&#10;" fillcolor="#4bacc6" stroked="f" strokeweight="2.5pt">
                  <v:shadow color="#868686"/>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399" o:spid="_x0000_s1038" type="#_x0000_t70" style="position:absolute;left:7597;top:3910;width:462;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RdsUA&#10;AADcAAAADwAAAGRycy9kb3ducmV2LnhtbESPT2vCQBTE70K/w/IKvenGP0iJriJSsdKTVuL1sftM&#10;0mTfhuzWpN++Kwgeh5n5DbNc97YWN2p96VjBeJSAINbOlJwrOH/vhu8gfEA2WDsmBX/kYb16GSwx&#10;Na7jI91OIRcRwj5FBUUITSql1wVZ9CPXEEfv6lqLIco2l6bFLsJtLSdJMpcWS44LBTa0LUhXp1+r&#10;wE2zymVd9dV85JvL9jDd/2i9V+rttd8sQATqwzP8aH8aBbNkDPcz8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tF2xQAAANwAAAAPAAAAAAAAAAAAAAAAAJgCAABkcnMv&#10;ZG93bnJldi54bWxQSwUGAAAAAAQABAD1AAAAigMAAAAA&#10;" adj=",5015" fillcolor="#9bbb59" stroked="f" strokeweight="2.5pt">
                  <v:shadow color="#868686"/>
                  <v:textbox style="layout-flow:vertical-ideographic"/>
                </v:shape>
                <v:oval id="Oval 400" o:spid="_x0000_s1039" style="position:absolute;left:7605;top:4822;width:454;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Eo8UA&#10;AADcAAAADwAAAGRycy9kb3ducmV2LnhtbESPQWvCQBSE70L/w/IKvenGUIqkrhIVQbBUmpaeX7Ov&#10;SWj2bdzdaPz3bkHwOMzMN8x8OZhWnMj5xrKC6SQBQVxa3XCl4OtzO56B8AFZY2uZFFzIw3LxMJpj&#10;pu2ZP+hUhEpECPsMFdQhdJmUvqzJoJ/Yjjh6v9YZDFG6SmqH5wg3rUyT5EUabDgu1NjRuqbyr+iN&#10;gnX6M+w3s+L7Ld8fD6v3krhzvVJPj0P+CiLQEO7hW3unFTwnKfyfi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0oSjxQAAANwAAAAPAAAAAAAAAAAAAAAAAJgCAABkcnMv&#10;ZG93bnJldi54bWxQSwUGAAAAAAQABAD1AAAAigMAAAAA&#10;" fillcolor="#f79646" stroked="f" strokeweight="2.5pt">
                  <v:shadow color="#868686"/>
                </v:oval>
                <v:oval id="Oval 401" o:spid="_x0000_s1040" style="position:absolute;left:7590;top:2667;width:454;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xM7scA&#10;AADcAAAADwAAAGRycy9kb3ducmV2LnhtbESPT2vCQBTE7wW/w/KEXqTZWG0taVYpxUjBi/UP0tsj&#10;+5oEs29DdjXx27sFocdhZn7DpIve1OJCrassKxhHMQji3OqKCwX7Xfb0BsJ5ZI21ZVJwJQeL+eAh&#10;xUTbjr/psvWFCBB2CSoovW8SKV1ekkEX2YY4eL+2NeiDbAupW+wC3NTyOY5fpcGKw0KJDX2WlJ+2&#10;Z6NgdP7xdH05Hkb7w7JZrXEzy46FUo/D/uMdhKfe/4fv7S+tYBpP4O9MO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8TO7HAAAA3AAAAA8AAAAAAAAAAAAAAAAAmAIAAGRy&#10;cy9kb3ducmV2LnhtbFBLBQYAAAAABAAEAPUAAACMAwAAAAA=&#10;" fillcolor="#c0504d" stroked="f" strokeweight="2.5pt">
                  <v:shadow color="#868686"/>
                </v:oval>
                <w10:wrap anchorx="margin"/>
              </v:group>
            </w:pict>
          </mc:Fallback>
        </mc:AlternateContent>
      </w:r>
      <w:r>
        <w:rPr>
          <w:rFonts w:ascii="Arial" w:eastAsia="Arial" w:hAnsi="Arial" w:cs="Arial"/>
          <w:color w:val="404040"/>
          <w:lang w:eastAsia="es-ES"/>
        </w:rPr>
        <mc:AlternateContent>
          <mc:Choice Requires="wpg">
            <w:drawing>
              <wp:anchor distT="0" distB="0" distL="114300" distR="114300" simplePos="0" relativeHeight="251655168" behindDoc="0" locked="0" layoutInCell="1" allowOverlap="1" wp14:anchorId="00E7FBA2" wp14:editId="5EAD22CF">
                <wp:simplePos x="0" y="0"/>
                <wp:positionH relativeFrom="column">
                  <wp:posOffset>-45085</wp:posOffset>
                </wp:positionH>
                <wp:positionV relativeFrom="paragraph">
                  <wp:posOffset>156210</wp:posOffset>
                </wp:positionV>
                <wp:extent cx="3113405" cy="2487930"/>
                <wp:effectExtent l="0" t="0" r="10795" b="26670"/>
                <wp:wrapNone/>
                <wp:docPr id="375" name="Grupo 3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3405" cy="2487930"/>
                          <a:chOff x="1848" y="2203"/>
                          <a:chExt cx="4903" cy="3918"/>
                        </a:xfrm>
                      </wpg:grpSpPr>
                      <wps:wsp>
                        <wps:cNvPr id="376" name="Oval 374"/>
                        <wps:cNvSpPr>
                          <a:spLocks noChangeArrowheads="1"/>
                        </wps:cNvSpPr>
                        <wps:spPr bwMode="auto">
                          <a:xfrm>
                            <a:off x="4064" y="3653"/>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77" name="Oval 375"/>
                        <wps:cNvSpPr>
                          <a:spLocks noChangeArrowheads="1"/>
                        </wps:cNvSpPr>
                        <wps:spPr bwMode="auto">
                          <a:xfrm>
                            <a:off x="4032" y="2203"/>
                            <a:ext cx="392" cy="360"/>
                          </a:xfrm>
                          <a:prstGeom prst="ellipse">
                            <a:avLst/>
                          </a:prstGeom>
                          <a:solidFill>
                            <a:srgbClr val="C0504D"/>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78" name="AutoShape 376"/>
                        <wps:cNvSpPr>
                          <a:spLocks noChangeArrowheads="1"/>
                        </wps:cNvSpPr>
                        <wps:spPr bwMode="auto">
                          <a:xfrm>
                            <a:off x="3934" y="277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79" name="AutoShape 377"/>
                        <wps:cNvSpPr>
                          <a:spLocks noChangeArrowheads="1"/>
                        </wps:cNvSpPr>
                        <wps:spPr bwMode="auto">
                          <a:xfrm>
                            <a:off x="3953" y="421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0" name="Oval 378"/>
                        <wps:cNvSpPr>
                          <a:spLocks noChangeArrowheads="1"/>
                        </wps:cNvSpPr>
                        <wps:spPr bwMode="auto">
                          <a:xfrm>
                            <a:off x="5984" y="3623"/>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1" name="AutoShape 379"/>
                        <wps:cNvSpPr>
                          <a:spLocks noChangeArrowheads="1"/>
                        </wps:cNvSpPr>
                        <wps:spPr bwMode="auto">
                          <a:xfrm>
                            <a:off x="5873" y="418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2" name="AutoShape 380"/>
                        <wps:cNvSpPr>
                          <a:spLocks noChangeArrowheads="1"/>
                        </wps:cNvSpPr>
                        <wps:spPr bwMode="auto">
                          <a:xfrm rot="5400000">
                            <a:off x="4913" y="346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cNvPr id="383" name="Group 381"/>
                        <wpg:cNvGrpSpPr>
                          <a:grpSpLocks/>
                        </wpg:cNvGrpSpPr>
                        <wpg:grpSpPr bwMode="auto">
                          <a:xfrm>
                            <a:off x="3738" y="5138"/>
                            <a:ext cx="1108" cy="983"/>
                            <a:chOff x="6256" y="5198"/>
                            <a:chExt cx="1108" cy="983"/>
                          </a:xfrm>
                        </wpg:grpSpPr>
                        <wps:wsp>
                          <wps:cNvPr id="384" name="Oval 382"/>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5" name="Oval 383"/>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6" name="Oval 384"/>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s:wsp>
                        <wps:cNvPr id="387" name="Oval 385"/>
                        <wps:cNvSpPr>
                          <a:spLocks noChangeArrowheads="1"/>
                        </wps:cNvSpPr>
                        <wps:spPr bwMode="auto">
                          <a:xfrm>
                            <a:off x="2189" y="3644"/>
                            <a:ext cx="392" cy="360"/>
                          </a:xfrm>
                          <a:prstGeom prst="ellipse">
                            <a:avLst/>
                          </a:prstGeom>
                          <a:solidFill>
                            <a:srgbClr val="4BACC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8" name="AutoShape 386"/>
                        <wps:cNvSpPr>
                          <a:spLocks noChangeArrowheads="1"/>
                        </wps:cNvSpPr>
                        <wps:spPr bwMode="auto">
                          <a:xfrm rot="5400000">
                            <a:off x="2993" y="3451"/>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s:wsp>
                        <wps:cNvPr id="389" name="AutoShape 387"/>
                        <wps:cNvSpPr>
                          <a:spLocks noChangeArrowheads="1"/>
                        </wps:cNvSpPr>
                        <wps:spPr bwMode="auto">
                          <a:xfrm>
                            <a:off x="2093" y="4219"/>
                            <a:ext cx="624" cy="720"/>
                          </a:xfrm>
                          <a:prstGeom prst="upDownArrow">
                            <a:avLst>
                              <a:gd name="adj1" fmla="val 50000"/>
                              <a:gd name="adj2" fmla="val 23077"/>
                            </a:avLst>
                          </a:prstGeom>
                          <a:solidFill>
                            <a:srgbClr val="9BBB59"/>
                          </a:solidFill>
                          <a:ln w="31750" cmpd="sng">
                            <a:no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eaVert" wrap="square" lIns="91440" tIns="45720" rIns="91440" bIns="45720" anchor="t" anchorCtr="0" upright="1">
                          <a:noAutofit/>
                        </wps:bodyPr>
                      </wps:wsp>
                      <wpg:grpSp>
                        <wpg:cNvPr id="390" name="Group 388"/>
                        <wpg:cNvGrpSpPr>
                          <a:grpSpLocks/>
                        </wpg:cNvGrpSpPr>
                        <wpg:grpSpPr bwMode="auto">
                          <a:xfrm>
                            <a:off x="1848" y="5138"/>
                            <a:ext cx="1108" cy="983"/>
                            <a:chOff x="6256" y="5198"/>
                            <a:chExt cx="1108" cy="983"/>
                          </a:xfrm>
                        </wpg:grpSpPr>
                        <wps:wsp>
                          <wps:cNvPr id="391" name="Oval 389"/>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2" name="Oval 390"/>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3" name="Oval 391"/>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grpSp>
                        <wpg:cNvPr id="394" name="Group 392"/>
                        <wpg:cNvGrpSpPr>
                          <a:grpSpLocks/>
                        </wpg:cNvGrpSpPr>
                        <wpg:grpSpPr bwMode="auto">
                          <a:xfrm>
                            <a:off x="5643" y="5123"/>
                            <a:ext cx="1108" cy="983"/>
                            <a:chOff x="6256" y="5198"/>
                            <a:chExt cx="1108" cy="983"/>
                          </a:xfrm>
                        </wpg:grpSpPr>
                        <wps:wsp>
                          <wps:cNvPr id="395" name="Oval 393"/>
                          <wps:cNvSpPr>
                            <a:spLocks noChangeArrowheads="1"/>
                          </wps:cNvSpPr>
                          <wps:spPr bwMode="auto">
                            <a:xfrm>
                              <a:off x="6256" y="5198"/>
                              <a:ext cx="1108" cy="9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6" name="Oval 394"/>
                          <wps:cNvSpPr>
                            <a:spLocks noChangeArrowheads="1"/>
                          </wps:cNvSpPr>
                          <wps:spPr bwMode="auto">
                            <a:xfrm>
                              <a:off x="6934" y="5554"/>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7" name="Oval 395"/>
                          <wps:cNvSpPr>
                            <a:spLocks noChangeArrowheads="1"/>
                          </wps:cNvSpPr>
                          <wps:spPr bwMode="auto">
                            <a:xfrm>
                              <a:off x="6452" y="5569"/>
                              <a:ext cx="250" cy="208"/>
                            </a:xfrm>
                            <a:prstGeom prst="ellipse">
                              <a:avLst/>
                            </a:prstGeom>
                            <a:solidFill>
                              <a:srgbClr val="F79646"/>
                            </a:solidFill>
                            <a:ln w="31750" cmpd="sng">
                              <a:no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95FA1A" id="Grupo 375" o:spid="_x0000_s1026" style="position:absolute;margin-left:-3.55pt;margin-top:12.3pt;width:245.15pt;height:195.9pt;z-index:251655168" coordorigin="1848,2203" coordsize="4903,3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">
                <v:oval id="Oval 374" o:spid="_x0000_s1027" style="position:absolute;left:4064;top:365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3GH8MA&#10;AADcAAAADwAAAGRycy9kb3ducmV2LnhtbESPT4vCMBTE7wt+h/CEva2pCv6pRhFB2cXLWvX+aJ5t&#10;sXmpSdT67TeCsMdhZn7DzJetqcWdnK8sK+j3EhDEudUVFwqOh83XBIQPyBpry6TgSR6Wi87HHFNt&#10;H7ynexYKESHsU1RQhtCkUvq8JIO+Zxvi6J2tMxiidIXUDh8Rbmo5SJKRNFhxXCixoXVJ+SW7GQX5&#10;+LRrr7/TxO3qg5bH5/bnFAZKfXbb1QxEoDb8h9/tb61gOB7B60w8An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3GH8MAAADcAAAADwAAAAAAAAAAAAAAAACYAgAAZHJzL2Rv&#10;d25yZXYueG1sUEsFBgAAAAAEAAQA9QAAAIgDAAAAAA==&#10;" fillcolor="#4bacc6" stroked="f" strokeweight="2.5pt">
                  <v:shadow color="#868686"/>
                </v:oval>
                <v:oval id="Oval 375" o:spid="_x0000_s1028" style="position:absolute;left:4032;top:220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09ccA&#10;AADcAAAADwAAAGRycy9kb3ducmV2LnhtbESPT2vCQBTE7wW/w/KEXsRs2lIjMWsoYkqhl9Y/iLdH&#10;9pkEs29DdtX47buFQo/DzPyGyfLBtOJKvWssK3iKYhDEpdUNVwp222I6B+E8ssbWMim4k4N8OXrI&#10;MNX2xt903fhKBAi7FBXU3neplK6syaCLbEccvJPtDfog+0rqHm8Bblr5HMczabDhsFBjR6uayvPm&#10;YhRMLkdP99fDfrLbr7v3T/xKikOl1ON4eFuA8DT4//Bf+0MreEkS+D0Tj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r9PXHAAAA3AAAAA8AAAAAAAAAAAAAAAAAmAIAAGRy&#10;cy9kb3ducmV2LnhtbFBLBQYAAAAABAAEAPUAAACMAwAAAAA=&#10;" fillcolor="#c0504d" stroked="f" strokeweight="2.5pt">
                  <v:shadow color="#868686"/>
                </v:oval>
                <v:shape id="AutoShape 376" o:spid="_x0000_s1029" type="#_x0000_t70" style="position:absolute;left:3934;top:277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BpYsIA&#10;AADcAAAADwAAAGRycy9kb3ducmV2LnhtbERPy4rCMBTdC/5DuII7TbXgSMcoIiiCi8EHMrO7NHfa&#10;anNTkqjVr58sBlweznu2aE0t7uR8ZVnBaJiAIM6trrhQcDquB1MQPiBrrC2Tgid5WMy7nRlm2j54&#10;T/dDKEQMYZ+hgjKEJpPS5yUZ9EPbEEfu1zqDIUJXSO3wEcNNLcdJMpEGK44NJTa0Kim/Hm5Gwfbn&#10;9frm6fOS74+bydd5mVq3S5Xq99rlJ4hAbXiL/91brSD9iGvjmXg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GliwgAAANwAAAAPAAAAAAAAAAAAAAAAAJgCAABkcnMvZG93&#10;bnJldi54bWxQSwUGAAAAAAQABAD1AAAAhwMAAAAA&#10;" fillcolor="#9bbb59" stroked="f" strokeweight="2.5pt">
                  <v:shadow color="#868686"/>
                  <v:textbox style="layout-flow:vertical-ideographic"/>
                </v:shape>
                <v:shape id="AutoShape 377" o:spid="_x0000_s1030" type="#_x0000_t70" style="position:absolute;left:3953;top:421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M+ccA&#10;AADcAAAADwAAAGRycy9kb3ducmV2LnhtbESPW2sCMRSE3wv+h3AKfavZuuBlNYoIFqEPxQuib4fN&#10;cXfbzcmSpLr6601B8HGYmW+Yyaw1tTiT85VlBR/dBARxbnXFhYLddvk+BOEDssbaMim4kofZtPMy&#10;wUzbC6/pvAmFiBD2GSooQ2gyKX1ekkHftQ1x9E7WGQxRukJqh5cIN7XsJUlfGqw4LpTY0KKk/Hfz&#10;ZxSsjrfbgYfXn3y9/ex/7+epdV+pUm+v7XwMIlAbnuFHe6UVpIMR/J+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MzPnHAAAA3AAAAA8AAAAAAAAAAAAAAAAAmAIAAGRy&#10;cy9kb3ducmV2LnhtbFBLBQYAAAAABAAEAPUAAACMAwAAAAA=&#10;" fillcolor="#9bbb59" stroked="f" strokeweight="2.5pt">
                  <v:shadow color="#868686"/>
                  <v:textbox style="layout-flow:vertical-ideographic"/>
                </v:shape>
                <v:oval id="Oval 378" o:spid="_x0000_s1031" style="position:absolute;left:5984;top:3623;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18EA&#10;AADcAAAADwAAAGRycy9kb3ducmV2LnhtbERPz2vCMBS+D/Y/hDfwNlMVZu2MIoMNxYtWvT+at7bY&#10;vNQka+t/vxwEjx/f7+V6MI3oyPnasoLJOAFBXFhdc6ngfPp+T0H4gKyxsUwK7uRhvXp9WWKmbc9H&#10;6vJQihjCPkMFVQhtJqUvKjLox7YljtyvdQZDhK6U2mEfw00jp0nyIQ3WHBsqbOmrouKa/xkFxfyy&#10;H26HReL2zUnL8/1ndwlTpUZvw+YTRKAhPMUP91YrmKVxfj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9fBAAAA3AAAAA8AAAAAAAAAAAAAAAAAmAIAAGRycy9kb3du&#10;cmV2LnhtbFBLBQYAAAAABAAEAPUAAACGAwAAAAA=&#10;" fillcolor="#4bacc6" stroked="f" strokeweight="2.5pt">
                  <v:shadow color="#868686"/>
                </v:oval>
                <v:shape id="AutoShape 379" o:spid="_x0000_s1032" type="#_x0000_t70" style="position:absolute;left:5873;top:418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2MUA&#10;AADcAAAADwAAAGRycy9kb3ducmV2LnhtbESPQWvCQBSE7wX/w/IEb3VjAxKiq4hgETyIWoreHtln&#10;Es2+DburRn99t1DocZiZb5jpvDONuJPztWUFo2ECgriwuuZSwddh9Z6B8AFZY2OZFDzJw3zWe5ti&#10;ru2Dd3Tfh1JECPscFVQhtLmUvqjIoB/aljh6Z+sMhihdKbXDR4SbRn4kyVgarDkuVNjSsqLiur8Z&#10;BevT63Xk7HkpdofP8fZ7kVq3SZUa9LvFBESgLvyH/9prrSDNRvB7Jh4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DYxQAAANwAAAAPAAAAAAAAAAAAAAAAAJgCAABkcnMv&#10;ZG93bnJldi54bWxQSwUGAAAAAAQABAD1AAAAigMAAAAA&#10;" fillcolor="#9bbb59" stroked="f" strokeweight="2.5pt">
                  <v:shadow color="#868686"/>
                  <v:textbox style="layout-flow:vertical-ideographic"/>
                </v:shape>
                <v:shape id="AutoShape 380" o:spid="_x0000_s1033" type="#_x0000_t70" style="position:absolute;left:4913;top:3469;width:624;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2vacYA&#10;AADcAAAADwAAAGRycy9kb3ducmV2LnhtbESPQUvDQBSE74L/YXmCl2I3rSGW2G2Rgij0YquIx0f2&#10;NQlm34bd1yb++26h4HGYmW+Y5Xp0nTpRiK1nA7NpBoq48rbl2sDX5+vDAlQUZIudZzLwRxHWq9ub&#10;JZbWD7yj015qlSAcSzTQiPSl1rFqyGGc+p44eQcfHEqSodY24JDgrtPzLCu0w5bTQoM9bRqqfvdH&#10;Z+BpMhx2eT4J2w/9XfwMudjZmxhzfze+PIMSGuU/fG2/WwOPizlczqQjo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2vacYAAADcAAAADwAAAAAAAAAAAAAAAACYAgAAZHJz&#10;L2Rvd25yZXYueG1sUEsFBgAAAAAEAAQA9QAAAIsDAAAAAA==&#10;" fillcolor="#9bbb59" stroked="f" strokeweight="2.5pt">
                  <v:shadow color="#868686"/>
                  <v:textbox style="layout-flow:vertical-ideographic"/>
                </v:shape>
                <v:group id="Group 381" o:spid="_x0000_s1034" style="position:absolute;left:373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382" o:spid="_x0000_s1035"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oval id="Oval 383" o:spid="_x0000_s1036"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LS6MUA&#10;AADcAAAADwAAAGRycy9kb3ducmV2LnhtbESPQWvCQBSE70L/w/IEb2aj0hJSV7EWQbBYjKXn1+wz&#10;CWbfprurpv++KxR6HGbmG2a+7E0rruR8Y1nBJElBEJdWN1wp+DhuxhkIH5A1tpZJwQ95WC4eBnPM&#10;tb3xga5FqESEsM9RQR1Cl0vpy5oM+sR2xNE7WWcwROkqqR3eIty0cpqmT9Jgw3Ghxo7WNZXn4mIU&#10;rKdf/e41Kz7fVrvv95d9Sdy5i1KjYb96BhGoD//hv/ZWK5hlj3A/E4+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tLoxQAAANwAAAAPAAAAAAAAAAAAAAAAAJgCAABkcnMv&#10;ZG93bnJldi54bWxQSwUGAAAAAAQABAD1AAAAigMAAAAA&#10;" fillcolor="#f79646" stroked="f" strokeweight="2.5pt">
                    <v:shadow color="#868686"/>
                  </v:oval>
                  <v:oval id="Oval 384" o:spid="_x0000_s1037"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BMn8UA&#10;AADcAAAADwAAAGRycy9kb3ducmV2LnhtbESPQWvCQBSE7wX/w/IKvdVNFSREN8EqBcFiMS2en9ln&#10;Epp9m+6umv77rlDwOMzMN8yiGEwnLuR8a1nByzgBQVxZ3XKt4Ovz7TkF4QOyxs4yKfglD0U+elhg&#10;pu2V93QpQy0ihH2GCpoQ+kxKXzVk0I9tTxy9k3UGQ5SultrhNcJNJydJMpMGW44LDfa0aqj6Ls9G&#10;wWpyHLbrtDy8L7c/H6+7irh3Z6WeHoflHESgIdzD/+2NVjBNZ3A7E4+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EyfxQAAANwAAAAPAAAAAAAAAAAAAAAAAJgCAABkcnMv&#10;ZG93bnJldi54bWxQSwUGAAAAAAQABAD1AAAAigMAAAAA&#10;" fillcolor="#f79646" stroked="f" strokeweight="2.5pt">
                    <v:shadow color="#868686"/>
                  </v:oval>
                </v:group>
                <v:oval id="Oval 385" o:spid="_x0000_s1038" style="position:absolute;left:2189;top:3644;width:3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To8MA&#10;AADcAAAADwAAAGRycy9kb3ducmV2LnhtbESPQYvCMBSE74L/ITzBm6YqqNs1iiwoiheten80b9uy&#10;zUs3iVr//WZB8DjMzDfMYtWaWtzJ+cqygtEwAUGcW11xoeBy3gzmIHxA1lhbJgVP8rBadjsLTLV9&#10;8InuWShEhLBPUUEZQpNK6fOSDPqhbYij922dwRClK6R2+IhwU8txkkylwYrjQokNfZWU/2Q3oyCf&#10;XQ/t7/EjcYf6rOXlud1fw1ipfq9df4II1IZ3+NXeaQWT+Qz+z8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QTo8MAAADcAAAADwAAAAAAAAAAAAAAAACYAgAAZHJzL2Rv&#10;d25yZXYueG1sUEsFBgAAAAAEAAQA9QAAAIgDAAAAAA==&#10;" fillcolor="#4bacc6" stroked="f" strokeweight="2.5pt">
                  <v:shadow color="#868686"/>
                </v:oval>
                <v:shape id="AutoShape 386" o:spid="_x0000_s1039" type="#_x0000_t70" style="position:absolute;left:2993;top:3451;width:624;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Yg8IA&#10;AADcAAAADwAAAGRycy9kb3ducmV2LnhtbERPTWvCQBC9C/0PyxR6Ed3YBpXoKqVQWuhFbRGPQ3ZM&#10;gtnZsDs16b/vHgSPj/e93g6uVVcKsfFsYDbNQBGX3jZcGfj5fp8sQUVBtth6JgN/FGG7eRitsbC+&#10;5z1dD1KpFMKxQAO1SFdoHcuaHMap74gTd/bBoSQYKm0D9inctfo5y+baYcOpocaO3moqL4dfZ2Ax&#10;7s/7PB+Hr50+zk99Lnb2IcY8PQ6vK1BCg9zFN/enNfCyTGvTmXQE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ZiDwgAAANwAAAAPAAAAAAAAAAAAAAAAAJgCAABkcnMvZG93&#10;bnJldi54bWxQSwUGAAAAAAQABAD1AAAAhwMAAAAA&#10;" fillcolor="#9bbb59" stroked="f" strokeweight="2.5pt">
                  <v:shadow color="#868686"/>
                  <v:textbox style="layout-flow:vertical-ideographic"/>
                </v:shape>
                <v:shape id="AutoShape 387" o:spid="_x0000_s1040" type="#_x0000_t70" style="position:absolute;left:2093;top:4219;width:62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m83sYA&#10;AADcAAAADwAAAGRycy9kb3ducmV2LnhtbESPQWvCQBSE74X+h+UJ3urGBiRGV5FCi+ChqEX09sg+&#10;k2j2bdjdavTXdwWhx2FmvmGm88404kLO15YVDAcJCOLC6ppLBT/bz7cMhA/IGhvLpOBGHuaz15cp&#10;5tpeeU2XTShFhLDPUUEVQptL6YuKDPqBbYmjd7TOYIjSlVI7vEa4aeR7koykwZrjQoUtfVRUnDe/&#10;RsHycL/vObudivX2a/S9W6TWrVKl+r1uMQERqAv/4Wd7qRWk2RgeZ+IR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m83sYAAADcAAAADwAAAAAAAAAAAAAAAACYAgAAZHJz&#10;L2Rvd25yZXYueG1sUEsFBgAAAAAEAAQA9QAAAIsDAAAAAA==&#10;" fillcolor="#9bbb59" stroked="f" strokeweight="2.5pt">
                  <v:shadow color="#868686"/>
                  <v:textbox style="layout-flow:vertical-ideographic"/>
                </v:shape>
                <v:group id="Group 388" o:spid="_x0000_s1041" style="position:absolute;left:1848;top:5138;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oval id="Oval 389" o:spid="_x0000_s1042"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E8QA&#10;AADcAAAADwAAAGRycy9kb3ducmV2LnhtbESPQWvCQBSE70L/w/IKvekmBqVNXUUqBXvowdjeH9ln&#10;Esy+DdlnjP/eLRQ8DjPzDbPajK5VA/Wh8WwgnSWgiEtvG64M/Bw/p6+ggiBbbD2TgRsF2KyfJivM&#10;rb/ygYZCKhUhHHI0UIt0udahrMlhmPmOOHon3zuUKPtK2x6vEe5aPU+SpXbYcFyosaOPmspzcXEG&#10;dtW2WA46k0V22u1lcf79/spSY16ex+07KKFRHuH/9t4ayN5S+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jNxPEAAAA3AAAAA8AAAAAAAAAAAAAAAAAmAIAAGRycy9k&#10;b3ducmV2LnhtbFBLBQYAAAAABAAEAPUAAACJAwAAAAA=&#10;"/>
                  <v:oval id="Oval 390" o:spid="_x0000_s1043"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cQcUA&#10;AADcAAAADwAAAGRycy9kb3ducmV2LnhtbESPQWvCQBSE70L/w/KE3pqNKRSNrmIthYLF0iien9ln&#10;Esy+TXdXTf99Vyh4HGbmG2a26E0rLuR8Y1nBKElBEJdWN1wp2G3fn8YgfEDW2FomBb/kYTF/GMww&#10;1/bK33QpQiUihH2OCuoQulxKX9Zk0Ce2I47e0TqDIUpXSe3wGuGmlVmavkiDDceFGjta1VSeirNR&#10;sMoO/fptXOw/l+ufr9dNSdy5s1KPw345BRGoD/fwf/tDK3ieZHA7E4+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txBxQAAANwAAAAPAAAAAAAAAAAAAAAAAJgCAABkcnMv&#10;ZG93bnJldi54bWxQSwUGAAAAAAQABAD1AAAAigMAAAAA&#10;" fillcolor="#f79646" stroked="f" strokeweight="2.5pt">
                    <v:shadow color="#868686"/>
                  </v:oval>
                  <v:oval id="Oval 391" o:spid="_x0000_s1044"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552sUA&#10;AADcAAAADwAAAGRycy9kb3ducmV2LnhtbESP3WoCMRSE74W+QzgF7zRbhaJbo/iDICiK29Lr083p&#10;7tLNyZpE3b69EQQvh5n5hpnMWlOLCzlfWVbw1k9AEOdWV1wo+Ppc90YgfEDWWFsmBf/kYTZ96Uww&#10;1fbKR7pkoRARwj5FBWUITSqlz0sy6Pu2IY7er3UGQ5SukNrhNcJNLQdJ8i4NVhwXSmxoWVL+l52N&#10;guXgp92uRtn3br49HRb7nLhxZ6W6r+38A0SgNjzDj/ZGKxiOh3A/E4+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PnnaxQAAANwAAAAPAAAAAAAAAAAAAAAAAJgCAABkcnMv&#10;ZG93bnJldi54bWxQSwUGAAAAAAQABAD1AAAAigMAAAAA&#10;" fillcolor="#f79646" stroked="f" strokeweight="2.5pt">
                    <v:shadow color="#868686"/>
                  </v:oval>
                </v:group>
                <v:group id="Group 392" o:spid="_x0000_s1045" style="position:absolute;left:5643;top:5123;width:1108;height:983" coordorigin="6256,5198" coordsize="1108,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oval id="Oval 393" o:spid="_x0000_s1046" style="position:absolute;left:6256;top:5198;width:1108;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xEMQA&#10;AADcAAAADwAAAGRycy9kb3ducmV2LnhtbESPQWvCQBSE74X+h+UVvNWNDRFNXUUqgj300Kj3R/aZ&#10;BLNvQ/Y1xn/vFgo9DjPzDbPajK5VA/Wh8WxgNk1AEZfeNlwZOB33rwtQQZAttp7JwJ0CbNbPTyvM&#10;rb/xNw2FVCpCOORooBbpcq1DWZPDMPUdcfQuvncoUfaVtj3eIty1+i1J5tphw3Ghxo4+aiqvxY8z&#10;sKu2xXzQqWTpZXeQ7Hr++kxnxkxexu07KKFR/sN/7YM1kC4z+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MRDEAAAA3AAAAA8AAAAAAAAAAAAAAAAAmAIAAGRycy9k&#10;b3ducmV2LnhtbFBLBQYAAAAABAAEAPUAAACJAwAAAAA=&#10;"/>
                  <v:oval id="Oval 394" o:spid="_x0000_s1047" style="position:absolute;left:6934;top:5554;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aQsUA&#10;AADcAAAADwAAAGRycy9kb3ducmV2LnhtbESPQWvCQBSE74X+h+UVvOmmCmKjm2AthYKiNIrn1+xr&#10;Epp9m+6umv57VxB6HGbmG2aR96YVZ3K+sazgeZSAIC6tbrhScNi/D2cgfEDW2FomBX/kIc8eHxaY&#10;anvhTzoXoRIRwj5FBXUIXSqlL2sy6Ee2I47et3UGQ5SuktrhJcJNK8dJMpUGG44LNXa0qqn8KU5G&#10;wWr81a/fZsVxs1z/7l63JXHnTkoNnvrlHESgPvyH7+0PrWDyMoXbmXgE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SdpCxQAAANwAAAAPAAAAAAAAAAAAAAAAAJgCAABkcnMv&#10;ZG93bnJldi54bWxQSwUGAAAAAAQABAD1AAAAigMAAAAA&#10;" fillcolor="#f79646" stroked="f" strokeweight="2.5pt">
                    <v:shadow color="#868686"/>
                  </v:oval>
                  <v:oval id="Oval 395" o:spid="_x0000_s1048" style="position:absolute;left:6452;top:5569;width:250;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2cUA&#10;AADcAAAADwAAAGRycy9kb3ducmV2LnhtbESPQWvCQBSE7wX/w/KE3pqNCtVGV7FKoWBRGsXza/Y1&#10;CWbfprurpv++WxA8DjPzDTNbdKYRF3K+tqxgkKQgiAuray4VHPZvTxMQPiBrbCyTgl/ysJj3HmaY&#10;aXvlT7rkoRQRwj5DBVUIbSalLyoy6BPbEkfv2zqDIUpXSu3wGuGmkcM0fZYGa44LFba0qqg45Wej&#10;YDX86jbrSX78WG5+dq/bgrh1Z6Ue+91yCiJQF+7hW/tdKxi9jOH/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BX/ZxQAAANwAAAAPAAAAAAAAAAAAAAAAAJgCAABkcnMv&#10;ZG93bnJldi54bWxQSwUGAAAAAAQABAD1AAAAigMAAAAA&#10;" fillcolor="#f79646" stroked="f" strokeweight="2.5pt">
                    <v:shadow color="#868686"/>
                  </v:oval>
                </v:group>
              </v:group>
            </w:pict>
          </mc:Fallback>
        </mc:AlternateContent>
      </w:r>
    </w:p>
    <w:p w:rsidR="002543EA" w:rsidRDefault="002543EA" w:rsidP="002543EA">
      <w:pPr>
        <w:ind w:firstLine="284"/>
        <w:rPr>
          <w:rFonts w:ascii="Arial" w:eastAsia="Arial" w:hAnsi="Arial" w:cs="Arial"/>
          <w:noProof w:val="0"/>
          <w:color w:val="404040"/>
        </w:rPr>
      </w:pPr>
    </w:p>
    <w:p w:rsidR="007F4E92" w:rsidRDefault="007F4E92" w:rsidP="002543EA">
      <w:pPr>
        <w:ind w:firstLine="284"/>
        <w:rPr>
          <w:rFonts w:ascii="Arial" w:eastAsia="Arial" w:hAnsi="Arial" w:cs="Arial"/>
          <w:noProof w:val="0"/>
          <w:color w:val="404040"/>
        </w:rPr>
      </w:pPr>
    </w:p>
    <w:p w:rsidR="00AC3C82" w:rsidRDefault="00AC3C82"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2543EA" w:rsidRDefault="002543EA" w:rsidP="002543EA">
      <w:pPr>
        <w:ind w:firstLine="284"/>
        <w:rPr>
          <w:rFonts w:ascii="Arial" w:eastAsia="Arial" w:hAnsi="Arial" w:cs="Arial"/>
          <w:noProof w:val="0"/>
          <w:color w:val="404040"/>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8302D5" w:rsidRDefault="008302D5" w:rsidP="00E46145">
      <w:pPr>
        <w:rPr>
          <w:u w:val="single"/>
        </w:rPr>
      </w:pPr>
      <w:r w:rsidRPr="00E46145">
        <w:rPr>
          <w:rFonts w:ascii="Arial" w:eastAsia="Arial" w:hAnsi="Arial" w:cs="Arial"/>
          <w:color w:val="404040"/>
          <w:lang w:eastAsia="es-ES"/>
        </w:rPr>
        <mc:AlternateContent>
          <mc:Choice Requires="wps">
            <w:drawing>
              <wp:anchor distT="45720" distB="45720" distL="114300" distR="114300" simplePos="0" relativeHeight="251658240" behindDoc="0" locked="0" layoutInCell="1" allowOverlap="1" wp14:anchorId="319D8909" wp14:editId="039EE24F">
                <wp:simplePos x="0" y="0"/>
                <wp:positionH relativeFrom="margin">
                  <wp:posOffset>1604645</wp:posOffset>
                </wp:positionH>
                <wp:positionV relativeFrom="paragraph">
                  <wp:posOffset>44450</wp:posOffset>
                </wp:positionV>
                <wp:extent cx="2360930" cy="299720"/>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720"/>
                        </a:xfrm>
                        <a:prstGeom prst="rect">
                          <a:avLst/>
                        </a:prstGeom>
                        <a:solidFill>
                          <a:srgbClr val="FFFFFF"/>
                        </a:solidFill>
                        <a:ln w="9525">
                          <a:noFill/>
                          <a:miter lim="800000"/>
                          <a:headEnd/>
                          <a:tailEnd/>
                        </a:ln>
                      </wps:spPr>
                      <wps:txbx>
                        <w:txbxContent>
                          <w:p w:rsidR="005C46DE" w:rsidRPr="00E46145" w:rsidRDefault="005C46DE">
                            <w:pPr>
                              <w:rPr>
                                <w:u w:val="single"/>
                              </w:rPr>
                            </w:pPr>
                            <w:r w:rsidRPr="00E46145">
                              <w:rPr>
                                <w:u w:val="single"/>
                              </w:rPr>
                              <w:t>Diagrama de flujo de información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9D8909" id="_x0000_s1041" type="#_x0000_t202" style="position:absolute;left:0;text-align:left;margin-left:126.35pt;margin-top:3.5pt;width:185.9pt;height:23.6pt;z-index:2516582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" stroked="f">
                <v:textbox>
                  <w:txbxContent>
                    <w:p w:rsidR="005C46DE" w:rsidRPr="00E46145" w:rsidRDefault="005C46DE">
                      <w:pPr>
                        <w:rPr>
                          <w:u w:val="single"/>
                        </w:rPr>
                      </w:pPr>
                      <w:r w:rsidRPr="00E46145">
                        <w:rPr>
                          <w:u w:val="single"/>
                        </w:rPr>
                        <w:t>Diagrama de flujo de información</w:t>
                      </w:r>
                    </w:p>
                  </w:txbxContent>
                </v:textbox>
                <w10:wrap anchorx="margin"/>
              </v:shape>
            </w:pict>
          </mc:Fallback>
        </mc:AlternateContent>
      </w:r>
    </w:p>
    <w:p w:rsidR="008302D5" w:rsidRDefault="008302D5" w:rsidP="00E46145">
      <w:pPr>
        <w:rPr>
          <w:u w:val="single"/>
        </w:rPr>
      </w:pPr>
    </w:p>
    <w:p w:rsidR="008302D5" w:rsidRDefault="008302D5" w:rsidP="00E46145">
      <w:pPr>
        <w:rPr>
          <w:u w:val="single"/>
        </w:rPr>
      </w:pPr>
    </w:p>
    <w:p w:rsidR="008302D5" w:rsidRDefault="008302D5" w:rsidP="00E46145">
      <w:pPr>
        <w:rPr>
          <w:u w:val="single"/>
        </w:rPr>
      </w:pPr>
    </w:p>
    <w:p w:rsidR="002543EA" w:rsidRPr="00F12EA2" w:rsidRDefault="002543EA" w:rsidP="00E46145">
      <w:pPr>
        <w:rPr>
          <w:u w:val="single"/>
        </w:rPr>
      </w:pPr>
    </w:p>
    <w:p w:rsidR="00333AF4" w:rsidRDefault="00ED1A9F" w:rsidP="008C2AC1">
      <w:pPr>
        <w:pStyle w:val="Ttulo1"/>
      </w:pPr>
      <w:bookmarkStart w:id="5" w:name="_Toc440106517"/>
      <w:r>
        <w:lastRenderedPageBreak/>
        <w:t>4</w:t>
      </w:r>
      <w:r w:rsidR="0062233D">
        <w:t>. Reuniones y actas</w:t>
      </w:r>
      <w:bookmarkEnd w:id="5"/>
    </w:p>
    <w:p w:rsidR="007C7EE3" w:rsidRDefault="007C7EE3" w:rsidP="007C7EE3">
      <w:pPr>
        <w:spacing w:before="240"/>
      </w:pPr>
      <w:r>
        <w:t>Como ya se ha comentado, las reuniones se realizarán vía Skype o en persona y no superarán la duración de dos horas.</w:t>
      </w:r>
    </w:p>
    <w:p w:rsidR="007C7EE3" w:rsidRDefault="007C7EE3" w:rsidP="007C7EE3">
      <w:pPr>
        <w:spacing w:before="240"/>
      </w:pPr>
      <w:r>
        <w:t>ACTA REUNION 29/11/2015</w:t>
      </w:r>
    </w:p>
    <w:p w:rsidR="007C7EE3" w:rsidRDefault="007C7EE3" w:rsidP="007C7EE3">
      <w:pPr>
        <w:pStyle w:val="Prrafodelista"/>
        <w:numPr>
          <w:ilvl w:val="0"/>
          <w:numId w:val="18"/>
        </w:numPr>
        <w:spacing w:before="240"/>
        <w:ind w:left="142" w:hanging="142"/>
      </w:pPr>
      <w:r>
        <w:t>Asunto: Reparto de tareas de segundo entregable.</w:t>
      </w:r>
    </w:p>
    <w:p w:rsidR="007C7EE3" w:rsidRDefault="007C7EE3" w:rsidP="007C7EE3">
      <w:pPr>
        <w:pStyle w:val="Prrafodelista"/>
        <w:numPr>
          <w:ilvl w:val="0"/>
          <w:numId w:val="18"/>
        </w:numPr>
        <w:spacing w:before="240"/>
        <w:ind w:left="142" w:hanging="142"/>
      </w:pPr>
      <w:r>
        <w:t>Duracion: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segundo entregable:</w:t>
      </w:r>
    </w:p>
    <w:p w:rsidR="007C7EE3" w:rsidRDefault="007C7EE3" w:rsidP="007C7EE3">
      <w:pPr>
        <w:pStyle w:val="Prrafodelista"/>
        <w:numPr>
          <w:ilvl w:val="0"/>
          <w:numId w:val="20"/>
        </w:numPr>
        <w:spacing w:before="240"/>
        <w:ind w:left="993" w:hanging="284"/>
      </w:pPr>
      <w:r>
        <w:t>Esfuerzo disponible</w:t>
      </w:r>
    </w:p>
    <w:p w:rsidR="007C7EE3" w:rsidRDefault="007C7EE3" w:rsidP="007C7EE3">
      <w:pPr>
        <w:pStyle w:val="Prrafodelista"/>
        <w:numPr>
          <w:ilvl w:val="0"/>
          <w:numId w:val="20"/>
        </w:numPr>
        <w:spacing w:before="240"/>
        <w:ind w:left="993" w:hanging="284"/>
      </w:pPr>
      <w:r>
        <w:t>Descomposicion de producto</w:t>
      </w:r>
    </w:p>
    <w:p w:rsidR="007C7EE3" w:rsidRDefault="007C7EE3" w:rsidP="007C7EE3">
      <w:pPr>
        <w:pStyle w:val="Prrafodelista"/>
        <w:numPr>
          <w:ilvl w:val="0"/>
          <w:numId w:val="20"/>
        </w:numPr>
        <w:spacing w:before="240"/>
        <w:ind w:left="993" w:hanging="284"/>
      </w:pPr>
      <w:r>
        <w:t>Descomposicion de proyecto</w:t>
      </w:r>
    </w:p>
    <w:p w:rsidR="007C7EE3" w:rsidRDefault="007C7EE3" w:rsidP="007C7EE3">
      <w:pPr>
        <w:pStyle w:val="Prrafodelista"/>
        <w:numPr>
          <w:ilvl w:val="0"/>
          <w:numId w:val="20"/>
        </w:numPr>
        <w:spacing w:before="240"/>
        <w:ind w:left="993" w:hanging="284"/>
      </w:pPr>
      <w:r>
        <w:t>Planificacion y Diagrama de Gantt</w:t>
      </w:r>
    </w:p>
    <w:p w:rsidR="007C7EE3" w:rsidRDefault="007C7EE3" w:rsidP="007C7EE3">
      <w:pPr>
        <w:pStyle w:val="Prrafodelista"/>
        <w:numPr>
          <w:ilvl w:val="0"/>
          <w:numId w:val="19"/>
        </w:numPr>
        <w:spacing w:before="240"/>
        <w:ind w:left="426" w:hanging="142"/>
      </w:pPr>
      <w:r>
        <w:t>Se trató también las fechas límite de terminación de los casos de uso.</w:t>
      </w:r>
    </w:p>
    <w:p w:rsidR="007C7EE3" w:rsidRDefault="007C7EE3" w:rsidP="007C7EE3">
      <w:pPr>
        <w:pStyle w:val="Prrafodelista"/>
        <w:numPr>
          <w:ilvl w:val="0"/>
          <w:numId w:val="21"/>
        </w:numPr>
        <w:spacing w:before="240"/>
        <w:ind w:left="142" w:hanging="142"/>
      </w:pPr>
      <w:r>
        <w:t>Realizada por Skype.</w:t>
      </w:r>
    </w:p>
    <w:p w:rsidR="00EA4668" w:rsidRDefault="00EA4668" w:rsidP="007C7EE3">
      <w:pPr>
        <w:spacing w:before="240"/>
      </w:pPr>
    </w:p>
    <w:p w:rsidR="007C7EE3" w:rsidRDefault="007C7EE3" w:rsidP="007C7EE3">
      <w:pPr>
        <w:spacing w:before="240"/>
      </w:pPr>
      <w:r>
        <w:t>ACTA REUNION 21/12/2015</w:t>
      </w:r>
    </w:p>
    <w:p w:rsidR="007C7EE3" w:rsidRDefault="007C7EE3" w:rsidP="007C7EE3">
      <w:pPr>
        <w:pStyle w:val="Prrafodelista"/>
        <w:numPr>
          <w:ilvl w:val="0"/>
          <w:numId w:val="18"/>
        </w:numPr>
        <w:spacing w:before="240"/>
        <w:ind w:left="142" w:hanging="142"/>
      </w:pPr>
      <w:r>
        <w:t>Asunto: Reparto de tareas del entregable final.</w:t>
      </w:r>
    </w:p>
    <w:p w:rsidR="007C7EE3" w:rsidRDefault="007C7EE3" w:rsidP="007C7EE3">
      <w:pPr>
        <w:pStyle w:val="Prrafodelista"/>
        <w:numPr>
          <w:ilvl w:val="0"/>
          <w:numId w:val="18"/>
        </w:numPr>
        <w:spacing w:before="240"/>
        <w:ind w:left="142" w:hanging="142"/>
      </w:pPr>
      <w:r>
        <w:t>Duracion: Dos horas</w:t>
      </w:r>
    </w:p>
    <w:p w:rsidR="007C7EE3" w:rsidRDefault="007C7EE3" w:rsidP="007C7EE3">
      <w:pPr>
        <w:pStyle w:val="Prrafodelista"/>
        <w:numPr>
          <w:ilvl w:val="0"/>
          <w:numId w:val="18"/>
        </w:numPr>
        <w:spacing w:before="240"/>
        <w:ind w:left="142" w:hanging="142"/>
      </w:pPr>
      <w:r>
        <w:t>Integrantes: Todo el equipo.</w:t>
      </w:r>
    </w:p>
    <w:p w:rsidR="007C7EE3" w:rsidRDefault="007C7EE3" w:rsidP="007C7EE3">
      <w:pPr>
        <w:pStyle w:val="Prrafodelista"/>
        <w:numPr>
          <w:ilvl w:val="0"/>
          <w:numId w:val="18"/>
        </w:numPr>
        <w:spacing w:before="240"/>
        <w:ind w:left="142" w:hanging="142"/>
      </w:pPr>
      <w:r>
        <w:t>Puntos tratados:</w:t>
      </w:r>
    </w:p>
    <w:p w:rsidR="007C7EE3" w:rsidRDefault="007C7EE3" w:rsidP="007C7EE3">
      <w:pPr>
        <w:pStyle w:val="Prrafodelista"/>
        <w:numPr>
          <w:ilvl w:val="0"/>
          <w:numId w:val="19"/>
        </w:numPr>
        <w:spacing w:before="240"/>
        <w:ind w:left="426" w:hanging="142"/>
      </w:pPr>
      <w:r>
        <w:t>Con respecto a las tareas del entregable final:</w:t>
      </w:r>
    </w:p>
    <w:p w:rsidR="007C7EE3" w:rsidRDefault="007C7EE3" w:rsidP="007C7EE3">
      <w:pPr>
        <w:pStyle w:val="Prrafodelista"/>
        <w:numPr>
          <w:ilvl w:val="0"/>
          <w:numId w:val="20"/>
        </w:numPr>
        <w:spacing w:before="240"/>
        <w:ind w:left="993" w:hanging="284"/>
      </w:pPr>
      <w:r>
        <w:t>Gestion de equipos.</w:t>
      </w:r>
    </w:p>
    <w:p w:rsidR="007C7EE3" w:rsidRDefault="007C7EE3" w:rsidP="007C7EE3">
      <w:pPr>
        <w:pStyle w:val="Prrafodelista"/>
        <w:numPr>
          <w:ilvl w:val="0"/>
          <w:numId w:val="20"/>
        </w:numPr>
        <w:spacing w:before="240"/>
        <w:ind w:left="993" w:hanging="284"/>
      </w:pPr>
      <w:r>
        <w:t>Plan de riesgos.</w:t>
      </w:r>
    </w:p>
    <w:p w:rsidR="007C7EE3" w:rsidRDefault="007C7EE3" w:rsidP="007C7EE3">
      <w:pPr>
        <w:pStyle w:val="Prrafodelista"/>
        <w:numPr>
          <w:ilvl w:val="0"/>
          <w:numId w:val="20"/>
        </w:numPr>
        <w:spacing w:before="240"/>
        <w:ind w:left="993" w:hanging="284"/>
      </w:pPr>
      <w:r>
        <w:t>Modelo de dominio y correccion final de casos de uso.</w:t>
      </w:r>
    </w:p>
    <w:p w:rsidR="007C7EE3" w:rsidRDefault="007C7EE3" w:rsidP="007C7EE3">
      <w:pPr>
        <w:pStyle w:val="Prrafodelista"/>
        <w:numPr>
          <w:ilvl w:val="0"/>
          <w:numId w:val="19"/>
        </w:numPr>
        <w:spacing w:before="240"/>
        <w:ind w:left="426" w:hanging="142"/>
      </w:pPr>
      <w:r>
        <w:t>También se contempló la idea de realizar una reunión en enero para distribuir las siguientes tareas y terminar la corrección del entregable final.</w:t>
      </w:r>
    </w:p>
    <w:p w:rsidR="007C7EE3" w:rsidRDefault="007C7EE3" w:rsidP="007C7EE3">
      <w:pPr>
        <w:pStyle w:val="Prrafodelista"/>
        <w:numPr>
          <w:ilvl w:val="0"/>
          <w:numId w:val="21"/>
        </w:numPr>
        <w:spacing w:before="240"/>
        <w:ind w:left="142" w:hanging="142"/>
      </w:pPr>
      <w:r>
        <w:t>Realizada por Skype.</w:t>
      </w:r>
    </w:p>
    <w:p w:rsidR="00EA4668" w:rsidRDefault="00EA4668" w:rsidP="00EA4668">
      <w:pPr>
        <w:spacing w:before="240"/>
      </w:pPr>
    </w:p>
    <w:p w:rsidR="00EA4668" w:rsidRDefault="00EA4668" w:rsidP="00EA4668">
      <w:pPr>
        <w:spacing w:before="240"/>
      </w:pPr>
      <w:r>
        <w:lastRenderedPageBreak/>
        <w:t>ACTA REUNION 04/01/2016</w:t>
      </w:r>
    </w:p>
    <w:p w:rsidR="00EA4668" w:rsidRDefault="00EA4668" w:rsidP="00EA4668">
      <w:pPr>
        <w:pStyle w:val="Prrafodelista"/>
        <w:numPr>
          <w:ilvl w:val="0"/>
          <w:numId w:val="18"/>
        </w:numPr>
        <w:spacing w:before="240"/>
        <w:ind w:left="142" w:hanging="142"/>
      </w:pPr>
      <w:r>
        <w:t xml:space="preserve">Asunto: </w:t>
      </w:r>
      <w:r w:rsidR="00385CD5">
        <w:t>Grandes cambios en los Casos de Uso</w:t>
      </w:r>
      <w:r>
        <w:t>.</w:t>
      </w:r>
    </w:p>
    <w:p w:rsidR="00EA4668" w:rsidRDefault="00EA4668" w:rsidP="00EA4668">
      <w:pPr>
        <w:pStyle w:val="Prrafodelista"/>
        <w:numPr>
          <w:ilvl w:val="0"/>
          <w:numId w:val="18"/>
        </w:numPr>
        <w:spacing w:before="240"/>
        <w:ind w:left="142" w:hanging="142"/>
      </w:pPr>
      <w:r>
        <w:t xml:space="preserve">Duracion: </w:t>
      </w:r>
      <w:r w:rsidR="00385CD5">
        <w:t>Una hora</w:t>
      </w:r>
    </w:p>
    <w:p w:rsidR="00EA4668" w:rsidRDefault="00EA4668" w:rsidP="00EA4668">
      <w:pPr>
        <w:pStyle w:val="Prrafodelista"/>
        <w:numPr>
          <w:ilvl w:val="0"/>
          <w:numId w:val="18"/>
        </w:numPr>
        <w:spacing w:before="240"/>
        <w:ind w:left="142" w:hanging="142"/>
      </w:pPr>
      <w:r>
        <w:t xml:space="preserve">Integrantes: </w:t>
      </w:r>
      <w:r w:rsidR="00385CD5">
        <w:t>Jefe de equipo y jefes de subgrupos</w:t>
      </w:r>
      <w:r>
        <w:t>.</w:t>
      </w:r>
    </w:p>
    <w:p w:rsidR="00EA4668" w:rsidRDefault="00EA4668" w:rsidP="00EA4668">
      <w:pPr>
        <w:pStyle w:val="Prrafodelista"/>
        <w:numPr>
          <w:ilvl w:val="0"/>
          <w:numId w:val="18"/>
        </w:numPr>
        <w:spacing w:before="240"/>
        <w:ind w:left="142" w:hanging="142"/>
      </w:pPr>
      <w:r>
        <w:t>Puntos tratados:</w:t>
      </w:r>
    </w:p>
    <w:p w:rsidR="00EA4668" w:rsidRDefault="00EA4668" w:rsidP="00EA4668">
      <w:pPr>
        <w:pStyle w:val="Prrafodelista"/>
        <w:numPr>
          <w:ilvl w:val="0"/>
          <w:numId w:val="19"/>
        </w:numPr>
        <w:spacing w:before="240"/>
        <w:ind w:left="426" w:hanging="142"/>
      </w:pPr>
      <w:r>
        <w:t xml:space="preserve">Con respecto a </w:t>
      </w:r>
      <w:r w:rsidR="00385CD5">
        <w:t>la realización de los casos de uso</w:t>
      </w:r>
      <w:r>
        <w:t>:</w:t>
      </w:r>
    </w:p>
    <w:p w:rsidR="00EA4668" w:rsidRDefault="00385CD5" w:rsidP="00EA4668">
      <w:pPr>
        <w:pStyle w:val="Prrafodelista"/>
        <w:numPr>
          <w:ilvl w:val="0"/>
          <w:numId w:val="20"/>
        </w:numPr>
        <w:spacing w:before="240"/>
        <w:ind w:left="993" w:hanging="284"/>
      </w:pPr>
      <w:r>
        <w:t>No debe hacerse como si se tratase de un disgrama de flujos sino como una máquina de estados; cada caso de uso cambia el estado del sistema</w:t>
      </w:r>
    </w:p>
    <w:p w:rsidR="00EA4668" w:rsidRDefault="00385CD5" w:rsidP="00EA4668">
      <w:pPr>
        <w:pStyle w:val="Prrafodelista"/>
        <w:numPr>
          <w:ilvl w:val="0"/>
          <w:numId w:val="20"/>
        </w:numPr>
        <w:spacing w:before="240"/>
        <w:ind w:left="993" w:hanging="284"/>
      </w:pPr>
      <w:r>
        <w:t>Para enlazar dos casos de uso la postcondición del primero deja al sistema en el estado que recoge la precondición del segundo</w:t>
      </w:r>
    </w:p>
    <w:p w:rsidR="00EA4668" w:rsidRDefault="00385CD5" w:rsidP="00EA4668">
      <w:pPr>
        <w:pStyle w:val="Prrafodelista"/>
        <w:numPr>
          <w:ilvl w:val="0"/>
          <w:numId w:val="20"/>
        </w:numPr>
        <w:spacing w:before="240"/>
        <w:ind w:left="993" w:hanging="284"/>
      </w:pPr>
      <w:r>
        <w:t>En nuestro caso, estos estados son básicamente las ventanas mostradas en pantalla</w:t>
      </w:r>
    </w:p>
    <w:p w:rsidR="00EA4668" w:rsidRDefault="00385CD5" w:rsidP="00EA4668">
      <w:pPr>
        <w:pStyle w:val="Prrafodelista"/>
        <w:numPr>
          <w:ilvl w:val="0"/>
          <w:numId w:val="19"/>
        </w:numPr>
        <w:spacing w:before="240"/>
        <w:ind w:left="426" w:hanging="142"/>
      </w:pPr>
      <w:r>
        <w:t>Con respecto a la eliminación de ciertos casos de uso:</w:t>
      </w:r>
    </w:p>
    <w:p w:rsidR="00385CD5" w:rsidRDefault="00385CD5" w:rsidP="00385CD5">
      <w:pPr>
        <w:pStyle w:val="Prrafodelista"/>
        <w:numPr>
          <w:ilvl w:val="0"/>
          <w:numId w:val="22"/>
        </w:numPr>
        <w:spacing w:before="240"/>
        <w:ind w:left="993" w:hanging="284"/>
      </w:pPr>
      <w:r>
        <w:t>Vamos a evitar casos de uso que representen transiciones o menus ya que estos no son interacción del usuario</w:t>
      </w:r>
    </w:p>
    <w:p w:rsidR="00385CD5" w:rsidRDefault="00385CD5" w:rsidP="00385CD5">
      <w:pPr>
        <w:pStyle w:val="Prrafodelista"/>
        <w:numPr>
          <w:ilvl w:val="0"/>
          <w:numId w:val="22"/>
        </w:numPr>
        <w:spacing w:before="240"/>
        <w:ind w:left="993" w:hanging="284"/>
      </w:pPr>
      <w:r>
        <w:t>Quedan por modificar un par de casos, en particular "Añadir usuario" y "Ver base de datos", que están escritos como si fueran transiciones</w:t>
      </w:r>
    </w:p>
    <w:p w:rsidR="00EA4668" w:rsidRDefault="00EA4668" w:rsidP="00EA4668">
      <w:pPr>
        <w:pStyle w:val="Prrafodelista"/>
        <w:numPr>
          <w:ilvl w:val="0"/>
          <w:numId w:val="21"/>
        </w:numPr>
        <w:spacing w:before="240"/>
        <w:ind w:left="142" w:hanging="142"/>
      </w:pPr>
      <w:r>
        <w:t xml:space="preserve">Realizada </w:t>
      </w:r>
      <w:r w:rsidR="00DA4941">
        <w:t>por Skype</w:t>
      </w:r>
      <w:r>
        <w:t>.</w:t>
      </w:r>
    </w:p>
    <w:p w:rsidR="00526AF2" w:rsidRPr="00333AF4" w:rsidRDefault="00526AF2" w:rsidP="00333AF4"/>
    <w:p w:rsidR="00E80220" w:rsidRPr="00D5672C" w:rsidRDefault="00ED1A9F" w:rsidP="008C2AC1">
      <w:pPr>
        <w:pStyle w:val="Ttulo1"/>
      </w:pPr>
      <w:bookmarkStart w:id="6" w:name="_Toc440106518"/>
      <w:r>
        <w:lastRenderedPageBreak/>
        <w:t>5</w:t>
      </w:r>
      <w:r w:rsidR="0062233D">
        <w:t xml:space="preserve">. </w:t>
      </w:r>
      <w:r w:rsidR="00CA39C2">
        <w:t>Herramientas para la c</w:t>
      </w:r>
      <w:r w:rsidR="0062233D">
        <w:t>omunicación</w:t>
      </w:r>
      <w:bookmarkEnd w:id="6"/>
    </w:p>
    <w:p w:rsidR="00F04A4A" w:rsidRDefault="00CA39C2" w:rsidP="00EA7095">
      <w:pPr>
        <w:spacing w:before="240"/>
        <w:ind w:firstLine="284"/>
      </w:pPr>
      <w:r>
        <w:t>La comunicación entre los distintos componentes del equipo</w:t>
      </w:r>
      <w:r w:rsidR="00EA7095">
        <w:t>,</w:t>
      </w:r>
      <w:r>
        <w:t xml:space="preserve"> que ya se ha descrito anteriormente</w:t>
      </w:r>
      <w:r w:rsidR="00EA7095">
        <w:t>,</w:t>
      </w:r>
      <w:r>
        <w:t xml:space="preserve"> se realizará </w:t>
      </w:r>
      <w:r w:rsidR="00EA7095">
        <w:t>principalmente por Skype</w:t>
      </w:r>
      <w:r w:rsidR="00EF27EE">
        <w:t>.</w:t>
      </w:r>
      <w:r w:rsidR="00EA7095">
        <w:t xml:space="preserve"> </w:t>
      </w:r>
      <w:r w:rsidR="00EF27EE">
        <w:t xml:space="preserve">Se utilizará </w:t>
      </w:r>
      <w:r w:rsidR="00EA7095">
        <w:t xml:space="preserve">para reuniones que no se puedan realizar en persona en las que haya que </w:t>
      </w:r>
      <w:r w:rsidR="00EF27EE">
        <w:t xml:space="preserve">tratar bastantes temas </w:t>
      </w:r>
      <w:r w:rsidR="00EA7095">
        <w:t xml:space="preserve">y se vaya a hablar sobre la mayoría del proyecto. </w:t>
      </w:r>
    </w:p>
    <w:p w:rsidR="00EF27EE" w:rsidRDefault="00EF27EE" w:rsidP="00EA7095">
      <w:pPr>
        <w:spacing w:before="240"/>
        <w:ind w:firstLine="284"/>
      </w:pPr>
      <w:r>
        <w:t xml:space="preserve">Para aclaraciones más </w:t>
      </w:r>
      <w:r w:rsidR="0060409E">
        <w:t>pequeñas y precisas hemos creado una cuenta de correo grupal en Google Groups en la que podemos enviar correos que puedan ver todos los componentes del equipo. Esta herramienta se usará sobre todo para mandar las actas de las reuniones presenciales o vía</w:t>
      </w:r>
      <w:r w:rsidR="00F536F5">
        <w:t xml:space="preserve"> Skype y para dudas puntuales </w:t>
      </w:r>
      <w:r w:rsidR="0060409E">
        <w:t xml:space="preserve">que sirvan </w:t>
      </w:r>
      <w:r w:rsidR="00F536F5">
        <w:t>a</w:t>
      </w:r>
      <w:r w:rsidR="0060409E">
        <w:t xml:space="preserve"> todo el mundo y así n</w:t>
      </w:r>
      <w:r w:rsidR="00F536F5">
        <w:t>adie cometa el mismo error que s</w:t>
      </w:r>
      <w:r w:rsidR="0060409E">
        <w:t>u compañero</w:t>
      </w:r>
      <w:r w:rsidR="00F536F5">
        <w:t>. Es una forma de optimizar el trabajo.</w:t>
      </w:r>
    </w:p>
    <w:p w:rsidR="00F877B8" w:rsidRPr="00F877B8" w:rsidRDefault="00F877B8" w:rsidP="00F877B8">
      <w:pPr>
        <w:pStyle w:val="Encabezado2"/>
        <w:rPr>
          <w:sz w:val="22"/>
          <w:szCs w:val="22"/>
        </w:rPr>
      </w:pPr>
      <w:r w:rsidRPr="00F877B8">
        <w:rPr>
          <w:sz w:val="22"/>
          <w:szCs w:val="22"/>
        </w:rPr>
        <w:t>Skype</w:t>
      </w:r>
    </w:p>
    <w:p w:rsidR="0060409E" w:rsidRDefault="00A411E8" w:rsidP="00F877B8">
      <w:pPr>
        <w:spacing w:before="240"/>
        <w:ind w:firstLine="284"/>
      </w:pPr>
      <w:r w:rsidRPr="00A411E8">
        <w:t>Skype es un software que permite comunicaciones de te</w:t>
      </w:r>
      <w:r>
        <w:t>xto, voz y vídeo sobre Internet. Hoy en día es</w:t>
      </w:r>
      <w:r w:rsidR="00EF27EE">
        <w:t xml:space="preserve"> una herramienta muy utilizada, ya que te permite comunicarte de diversas maneras con otras personas auque esten muy lejos.</w:t>
      </w:r>
      <w:r w:rsidR="00F877B8">
        <w:t xml:space="preserve"> </w:t>
      </w:r>
      <w:r w:rsidR="00EF27EE">
        <w:t xml:space="preserve">Lo puedes utilizar desde distintos aparatos: </w:t>
      </w:r>
      <w:r w:rsidR="00F877B8">
        <w:t>Ordenador, telefono móvil, tablet</w:t>
      </w:r>
      <w:r w:rsidR="00EF27EE">
        <w:t xml:space="preserve">, PSP. </w:t>
      </w:r>
    </w:p>
    <w:p w:rsidR="0095392B" w:rsidRPr="00F877B8" w:rsidRDefault="0095392B" w:rsidP="0095392B">
      <w:pPr>
        <w:pStyle w:val="Encabezado2"/>
        <w:rPr>
          <w:sz w:val="22"/>
          <w:szCs w:val="22"/>
        </w:rPr>
      </w:pPr>
      <w:r>
        <w:rPr>
          <w:sz w:val="22"/>
          <w:szCs w:val="22"/>
        </w:rPr>
        <w:t xml:space="preserve">Google </w:t>
      </w:r>
      <w:proofErr w:type="spellStart"/>
      <w:r>
        <w:rPr>
          <w:sz w:val="22"/>
          <w:szCs w:val="22"/>
        </w:rPr>
        <w:t>Groups</w:t>
      </w:r>
      <w:proofErr w:type="spellEnd"/>
    </w:p>
    <w:p w:rsidR="0095392B" w:rsidRDefault="00E73125" w:rsidP="00F877B8">
      <w:pPr>
        <w:spacing w:before="240"/>
        <w:ind w:firstLine="284"/>
      </w:pPr>
      <w:r>
        <w:t>Google Groups</w:t>
      </w:r>
      <w:r w:rsidR="0095392B">
        <w:t xml:space="preserve"> es una herramienta </w:t>
      </w:r>
      <w:r>
        <w:t>mucho menos expandida por lo menos en España y consiste en un correo electrónico grupal. Cuando mandas un correo se lo envias a una lista de mails que has reunido previamente a la hora de crear el Google Group.</w:t>
      </w:r>
    </w:p>
    <w:p w:rsidR="00E80220" w:rsidRDefault="00F04A4A" w:rsidP="00EF27EE">
      <w:pPr>
        <w:ind w:firstLine="284"/>
      </w:pPr>
      <w:r>
        <w:t>Si fallara Skype o en caso de que alguno de los miembros que van a intervenir en la reunión no pudiera usar esta plataforma, se buscarí</w:t>
      </w:r>
      <w:r w:rsidR="00826E63">
        <w:t>a una forma alternativa que serí</w:t>
      </w:r>
      <w:r>
        <w:t xml:space="preserve">a fijada por los participantes de la reunión. Se podrían utilizar servicios de mensajería instantánea como Windows Live </w:t>
      </w:r>
      <w:r w:rsidR="00826E63">
        <w:t xml:space="preserve">Messenger u otras. </w:t>
      </w:r>
    </w:p>
    <w:p w:rsidR="00AC3C82" w:rsidRDefault="00843101" w:rsidP="00843101">
      <w:pPr>
        <w:ind w:firstLine="284"/>
      </w:pPr>
      <w:r>
        <w:t>También se podrían usar las llamadas telefónicas en casos extremos y sobre todo entre los miembros de un mismo subgrupo para resolver dudas internas de los trabajos que se les ha asignado.</w:t>
      </w:r>
    </w:p>
    <w:p w:rsidR="00AC3C82" w:rsidRDefault="00AC3C82">
      <w:pPr>
        <w:jc w:val="left"/>
        <w:rPr>
          <w:color w:val="595959" w:themeColor="text1" w:themeTint="A6"/>
          <w:kern w:val="20"/>
        </w:rPr>
      </w:pPr>
      <w:r>
        <w:br w:type="page"/>
      </w:r>
    </w:p>
    <w:p w:rsidR="00AC3C82" w:rsidRDefault="00AC3C82" w:rsidP="00AC3C82">
      <w:pPr>
        <w:pStyle w:val="Encabezado1"/>
      </w:pPr>
      <w:bookmarkStart w:id="7" w:name="_Toc440106519"/>
      <w:r>
        <w:lastRenderedPageBreak/>
        <w:t>6. Plan de informes y de adquisición de recursos</w:t>
      </w:r>
      <w:bookmarkEnd w:id="7"/>
    </w:p>
    <w:p w:rsidR="00655E79" w:rsidRDefault="00655E79" w:rsidP="00655E79">
      <w:pPr>
        <w:spacing w:before="240"/>
        <w:ind w:firstLine="284"/>
      </w:pPr>
      <w:r>
        <w:t xml:space="preserve">Cada subgrupo realizará un informe detallado cada vez que termine una </w:t>
      </w:r>
      <w:r w:rsidR="00305AEA">
        <w:t xml:space="preserve">tarea </w:t>
      </w:r>
      <w:r>
        <w:t>asignada, siguiendo la plantilla propuesta en el documento de Gestion de Configuración del Software.</w:t>
      </w:r>
      <w:r w:rsidR="00955970">
        <w:t xml:space="preserve"> Todos ellos contarán con una portada, un índice y un control de versiones para tener un control de cuando se ha relizado el trabajo y cuantos errores ha habido que corregir y/o completar. El resto dependerá de cada tarea y de los puntos a tratar.</w:t>
      </w:r>
    </w:p>
    <w:p w:rsidR="00AC3C82" w:rsidRDefault="00655E79" w:rsidP="00713DC4">
      <w:pPr>
        <w:ind w:firstLine="284"/>
      </w:pPr>
      <w:r>
        <w:t>Los rec</w:t>
      </w:r>
      <w:r w:rsidR="00305AEA">
        <w:t>ursos a disposición del equipo c</w:t>
      </w:r>
      <w:r>
        <w:t>ubren todo el proceso de elaboración del proyecto, por tanto no habrá ninguna adquisición de recursos adicionales.</w:t>
      </w:r>
    </w:p>
    <w:p w:rsidR="00AC3C82" w:rsidRDefault="00AC3C82" w:rsidP="00655E79"/>
    <w:p w:rsidR="007D14A6" w:rsidRDefault="007D14A6" w:rsidP="00655E79"/>
    <w:p w:rsidR="00AC3C82" w:rsidRDefault="00AC3C82" w:rsidP="00655E79"/>
    <w:p w:rsidR="00AC3C82" w:rsidRDefault="00AC3C82">
      <w:pPr>
        <w:jc w:val="left"/>
      </w:pPr>
      <w:r>
        <w:br w:type="page"/>
      </w:r>
    </w:p>
    <w:p w:rsidR="00AC3C82" w:rsidRDefault="00AC3C82" w:rsidP="00AC3C82">
      <w:pPr>
        <w:pStyle w:val="Encabezado1"/>
      </w:pPr>
      <w:bookmarkStart w:id="8" w:name="_Toc440106520"/>
      <w:r>
        <w:lastRenderedPageBreak/>
        <w:t>7. Plan de formación de plantilla y capacidades individuales</w:t>
      </w:r>
      <w:bookmarkEnd w:id="8"/>
    </w:p>
    <w:p w:rsidR="007D14A6" w:rsidRDefault="007D14A6" w:rsidP="0084023F">
      <w:pPr>
        <w:spacing w:before="240"/>
        <w:ind w:firstLine="284"/>
      </w:pPr>
      <w:r w:rsidRPr="007D14A6">
        <w:t>La formación principal del equipo proviene de las asignaturas más relacionadas con el proyecto, como son “Ingeniería del software” y “Tecnología de la programación”.</w:t>
      </w:r>
    </w:p>
    <w:p w:rsidR="00AC3C82" w:rsidRDefault="007D14A6" w:rsidP="007D14A6">
      <w:r w:rsidRPr="007D14A6">
        <w:t>A continuación in</w:t>
      </w:r>
      <w:r w:rsidR="000963EB">
        <w:t>c</w:t>
      </w:r>
      <w:r w:rsidRPr="007D14A6">
        <w:t>luímos las destrezas individuales de los componentes del equipo:</w:t>
      </w:r>
    </w:p>
    <w:tbl>
      <w:tblPr>
        <w:tblStyle w:val="Tablaconcuadrcula"/>
        <w:tblpPr w:leftFromText="141" w:rightFromText="141" w:vertAnchor="text" w:horzAnchor="margin" w:tblpY="-39"/>
        <w:tblW w:w="0" w:type="auto"/>
        <w:tblLook w:val="04A0" w:firstRow="1" w:lastRow="0" w:firstColumn="1" w:lastColumn="0" w:noHBand="0" w:noVBand="1"/>
      </w:tblPr>
      <w:tblGrid>
        <w:gridCol w:w="2405"/>
        <w:gridCol w:w="2693"/>
        <w:gridCol w:w="3316"/>
      </w:tblGrid>
      <w:tr w:rsidR="000963EB" w:rsidTr="000963EB">
        <w:trPr>
          <w:cnfStyle w:val="100000000000" w:firstRow="1" w:lastRow="0" w:firstColumn="0" w:lastColumn="0" w:oddVBand="0" w:evenVBand="0" w:oddHBand="0" w:evenHBand="0" w:firstRowFirstColumn="0" w:firstRowLastColumn="0" w:lastRowFirstColumn="0" w:lastRowLastColumn="0"/>
        </w:trPr>
        <w:tc>
          <w:tcPr>
            <w:tcW w:w="2405" w:type="dxa"/>
          </w:tcPr>
          <w:p w:rsidR="000963EB" w:rsidRDefault="000963EB" w:rsidP="000963EB">
            <w:pPr>
              <w:jc w:val="center"/>
            </w:pPr>
            <w:r>
              <w:t>Nombre</w:t>
            </w:r>
          </w:p>
        </w:tc>
        <w:tc>
          <w:tcPr>
            <w:tcW w:w="2693" w:type="dxa"/>
          </w:tcPr>
          <w:p w:rsidR="000963EB" w:rsidRDefault="000963EB" w:rsidP="000963EB">
            <w:pPr>
              <w:jc w:val="center"/>
            </w:pPr>
            <w:r>
              <w:t>Contacto</w:t>
            </w:r>
          </w:p>
        </w:tc>
        <w:tc>
          <w:tcPr>
            <w:tcW w:w="3316" w:type="dxa"/>
          </w:tcPr>
          <w:p w:rsidR="000963EB" w:rsidRDefault="000963EB" w:rsidP="000963EB">
            <w:pPr>
              <w:jc w:val="center"/>
            </w:pPr>
            <w:r>
              <w:t>Tecnología dominada (nivel)</w:t>
            </w:r>
          </w:p>
        </w:tc>
      </w:tr>
      <w:tr w:rsidR="000963EB" w:rsidTr="000963EB">
        <w:tc>
          <w:tcPr>
            <w:tcW w:w="2405" w:type="dxa"/>
          </w:tcPr>
          <w:p w:rsidR="000963EB" w:rsidRDefault="000963EB" w:rsidP="000963EB">
            <w:pPr>
              <w:jc w:val="center"/>
            </w:pPr>
            <w:r>
              <w:t>Álvaro Rodríguez</w:t>
            </w:r>
          </w:p>
        </w:tc>
        <w:tc>
          <w:tcPr>
            <w:tcW w:w="2693" w:type="dxa"/>
          </w:tcPr>
          <w:p w:rsidR="000963EB" w:rsidRDefault="000963EB" w:rsidP="000963EB">
            <w:pPr>
              <w:jc w:val="center"/>
            </w:pPr>
            <w:r w:rsidRPr="00045B01">
              <w:t>alvarr11@ucm.es</w:t>
            </w:r>
          </w:p>
        </w:tc>
        <w:tc>
          <w:tcPr>
            <w:tcW w:w="3316" w:type="dxa"/>
          </w:tcPr>
          <w:p w:rsidR="000963EB" w:rsidRDefault="000963EB" w:rsidP="000963EB">
            <w:pPr>
              <w:jc w:val="center"/>
            </w:pPr>
            <w:r w:rsidRPr="00045B01">
              <w:t>C++ (medio), Java (medio), MySQL (medio-bajo)</w:t>
            </w:r>
          </w:p>
        </w:tc>
      </w:tr>
      <w:tr w:rsidR="000963EB" w:rsidTr="000963EB">
        <w:tc>
          <w:tcPr>
            <w:tcW w:w="2405" w:type="dxa"/>
          </w:tcPr>
          <w:p w:rsidR="000963EB" w:rsidRDefault="000963EB" w:rsidP="000963EB">
            <w:pPr>
              <w:jc w:val="center"/>
            </w:pPr>
            <w:r>
              <w:t>Javier Pellejero</w:t>
            </w:r>
          </w:p>
        </w:tc>
        <w:tc>
          <w:tcPr>
            <w:tcW w:w="2693" w:type="dxa"/>
          </w:tcPr>
          <w:p w:rsidR="000963EB" w:rsidRDefault="006D29CD" w:rsidP="000963EB">
            <w:pPr>
              <w:jc w:val="center"/>
            </w:pPr>
            <w:r w:rsidRPr="006D29CD">
              <w:t>javpelle@ucm.es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Jesús Recio</w:t>
            </w:r>
          </w:p>
        </w:tc>
        <w:tc>
          <w:tcPr>
            <w:tcW w:w="2693" w:type="dxa"/>
          </w:tcPr>
          <w:p w:rsidR="000963EB" w:rsidRDefault="000963EB" w:rsidP="000963EB">
            <w:pPr>
              <w:jc w:val="center"/>
            </w:pPr>
            <w:r>
              <w:t>jerecio</w:t>
            </w:r>
            <w:r w:rsidRPr="00045B01">
              <w:t>@ucm.es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Iván Prada</w:t>
            </w:r>
          </w:p>
        </w:tc>
        <w:tc>
          <w:tcPr>
            <w:tcW w:w="2693" w:type="dxa"/>
          </w:tcPr>
          <w:p w:rsidR="000963EB" w:rsidRDefault="006D29CD" w:rsidP="000963EB">
            <w:pPr>
              <w:jc w:val="center"/>
            </w:pPr>
            <w:r w:rsidRPr="006D29CD">
              <w:t>ivprada@ucm.es</w:t>
            </w:r>
          </w:p>
        </w:tc>
        <w:tc>
          <w:tcPr>
            <w:tcW w:w="3316" w:type="dxa"/>
          </w:tcPr>
          <w:p w:rsidR="000963EB" w:rsidRDefault="006D29CD" w:rsidP="000963EB">
            <w:pPr>
              <w:jc w:val="center"/>
            </w:pPr>
            <w:r w:rsidRPr="00045B01">
              <w:t>C++ (medio), Java (medio)</w:t>
            </w:r>
          </w:p>
        </w:tc>
      </w:tr>
      <w:tr w:rsidR="000963EB" w:rsidTr="000963EB">
        <w:tc>
          <w:tcPr>
            <w:tcW w:w="2405" w:type="dxa"/>
          </w:tcPr>
          <w:p w:rsidR="000963EB" w:rsidRDefault="000963EB" w:rsidP="000963EB">
            <w:pPr>
              <w:jc w:val="center"/>
            </w:pPr>
            <w:r>
              <w:t>Miguel Pascual</w:t>
            </w:r>
          </w:p>
        </w:tc>
        <w:tc>
          <w:tcPr>
            <w:tcW w:w="2693" w:type="dxa"/>
          </w:tcPr>
          <w:p w:rsidR="000963EB" w:rsidRDefault="000963EB" w:rsidP="000963EB">
            <w:pPr>
              <w:jc w:val="center"/>
            </w:pPr>
            <w:r w:rsidRPr="00045B01">
              <w:t>miguepas@ucm.es</w:t>
            </w:r>
          </w:p>
        </w:tc>
        <w:tc>
          <w:tcPr>
            <w:tcW w:w="3316" w:type="dxa"/>
          </w:tcPr>
          <w:p w:rsidR="000963EB" w:rsidRDefault="000963EB" w:rsidP="000963EB">
            <w:pPr>
              <w:jc w:val="center"/>
            </w:pPr>
            <w:r w:rsidRPr="00045B01">
              <w:t>C++ (medio), Java (medio)</w:t>
            </w:r>
          </w:p>
        </w:tc>
      </w:tr>
      <w:tr w:rsidR="000963EB" w:rsidTr="000963EB">
        <w:tc>
          <w:tcPr>
            <w:tcW w:w="2405" w:type="dxa"/>
          </w:tcPr>
          <w:p w:rsidR="000963EB" w:rsidRDefault="000963EB" w:rsidP="000963EB">
            <w:pPr>
              <w:jc w:val="center"/>
            </w:pPr>
            <w:r>
              <w:t>Isabel Pérez</w:t>
            </w:r>
          </w:p>
        </w:tc>
        <w:tc>
          <w:tcPr>
            <w:tcW w:w="2693" w:type="dxa"/>
          </w:tcPr>
          <w:p w:rsidR="000963EB" w:rsidRDefault="000963EB" w:rsidP="000963EB">
            <w:pPr>
              <w:jc w:val="center"/>
            </w:pPr>
            <w:r>
              <w:t>isaper04</w:t>
            </w:r>
            <w:r w:rsidRPr="00045B01">
              <w:t>@</w:t>
            </w:r>
            <w:r>
              <w:t>ucm.es</w:t>
            </w:r>
          </w:p>
        </w:tc>
        <w:tc>
          <w:tcPr>
            <w:tcW w:w="3316" w:type="dxa"/>
          </w:tcPr>
          <w:p w:rsidR="000963EB" w:rsidRDefault="000963EB" w:rsidP="000963EB">
            <w:pPr>
              <w:jc w:val="center"/>
            </w:pPr>
            <w:r w:rsidRPr="00045B01">
              <w:t>C++ (medio), Java (medio)</w:t>
            </w:r>
          </w:p>
        </w:tc>
      </w:tr>
    </w:tbl>
    <w:p w:rsidR="007D14A6" w:rsidRDefault="00A330BD" w:rsidP="005C13FF">
      <w:pPr>
        <w:spacing w:before="240"/>
        <w:ind w:firstLine="284"/>
      </w:pPr>
      <w:r>
        <w:t xml:space="preserve">Notese que solo nos interesamos por las habilidades relacionadas con </w:t>
      </w:r>
      <w:r w:rsidR="005C13FF">
        <w:t>la tarea que tenemos que realizar. Si algunos miembros del equipo conocen programas o lenguajes que no vayamos a utilizar los hemos omitido.</w:t>
      </w:r>
    </w:p>
    <w:p w:rsidR="00AC3C82" w:rsidRDefault="00AC3C82" w:rsidP="007D14A6">
      <w:pPr>
        <w:tabs>
          <w:tab w:val="left" w:pos="4863"/>
        </w:tabs>
      </w:pPr>
    </w:p>
    <w:p w:rsidR="00AC3C82" w:rsidRDefault="00AC3C82" w:rsidP="007D14A6">
      <w:pPr>
        <w:tabs>
          <w:tab w:val="left" w:pos="4863"/>
        </w:tabs>
      </w:pPr>
    </w:p>
    <w:p w:rsidR="00AC3C82" w:rsidRDefault="00AC3C82" w:rsidP="007D14A6">
      <w:pPr>
        <w:jc w:val="left"/>
      </w:pPr>
      <w:r>
        <w:br w:type="page"/>
      </w:r>
    </w:p>
    <w:p w:rsidR="00AC3C82" w:rsidRDefault="00AC3C82" w:rsidP="00AC3C82">
      <w:pPr>
        <w:pStyle w:val="Encabezado1"/>
      </w:pPr>
      <w:bookmarkStart w:id="9" w:name="_Toc440106521"/>
      <w:r>
        <w:lastRenderedPageBreak/>
        <w:t>8. Seguimiento del trabajo</w:t>
      </w:r>
      <w:bookmarkEnd w:id="9"/>
    </w:p>
    <w:p w:rsidR="005C13FF" w:rsidRDefault="005C13FF" w:rsidP="005C13FF">
      <w:pPr>
        <w:spacing w:before="240"/>
        <w:ind w:firstLine="284"/>
      </w:pPr>
      <w:r>
        <w:t>El seguimiento del trabajo se hace a través de ciertos programas que nos ayudan a tener un control de las t</w:t>
      </w:r>
      <w:r w:rsidR="00F13774">
        <w:t>areas</w:t>
      </w:r>
      <w:r w:rsidR="00C75600">
        <w:t xml:space="preserve"> que quedan por realizar, de qué</w:t>
      </w:r>
      <w:r w:rsidR="00F13774">
        <w:t xml:space="preserve"> miembros </w:t>
      </w:r>
      <w:r w:rsidR="007A7991">
        <w:t>las ejecutan y en cuánto tiempo deben estar acabadas.</w:t>
      </w:r>
    </w:p>
    <w:p w:rsidR="005C13FF" w:rsidRDefault="00030A7D" w:rsidP="00030A7D">
      <w:pPr>
        <w:spacing w:before="240"/>
        <w:ind w:firstLine="284"/>
      </w:pPr>
      <w:r>
        <w:t xml:space="preserve">Utilizaremos principalmente </w:t>
      </w:r>
      <w:r w:rsidR="00C04BEF">
        <w:t xml:space="preserve">el programa Pivotal Tracker y </w:t>
      </w:r>
      <w:r w:rsidR="005024A1">
        <w:t>Gantt</w:t>
      </w:r>
      <w:r w:rsidR="00C04BEF">
        <w:t>Project que nos ayudarán a tener un seguimiento constante del trabajo, ya que se pondran las tareas que debe realizar cada subgrupo, cuanto tiempo llevará realizarlas, quien las hará y además se podrán añadir las entregas y así planificarnos para llegar a tiempo.</w:t>
      </w:r>
    </w:p>
    <w:p w:rsidR="00C04BEF" w:rsidRPr="00C04BEF" w:rsidRDefault="00C04BEF" w:rsidP="00C04BEF">
      <w:pPr>
        <w:pStyle w:val="Encabezado2"/>
        <w:rPr>
          <w:sz w:val="22"/>
          <w:szCs w:val="22"/>
        </w:rPr>
      </w:pPr>
      <w:proofErr w:type="spellStart"/>
      <w:r w:rsidRPr="00C04BEF">
        <w:rPr>
          <w:sz w:val="22"/>
          <w:szCs w:val="22"/>
        </w:rPr>
        <w:t>Pivotal</w:t>
      </w:r>
      <w:proofErr w:type="spellEnd"/>
      <w:r w:rsidRPr="00C04BEF">
        <w:rPr>
          <w:sz w:val="22"/>
          <w:szCs w:val="22"/>
        </w:rPr>
        <w:t xml:space="preserve"> </w:t>
      </w:r>
      <w:proofErr w:type="spellStart"/>
      <w:r w:rsidRPr="00C04BEF">
        <w:rPr>
          <w:sz w:val="22"/>
          <w:szCs w:val="22"/>
        </w:rPr>
        <w:t>tracker</w:t>
      </w:r>
      <w:proofErr w:type="spellEnd"/>
    </w:p>
    <w:p w:rsidR="00C04BEF" w:rsidRDefault="00C04BEF" w:rsidP="00C855F6">
      <w:pPr>
        <w:pStyle w:val="Standard"/>
        <w:spacing w:before="240"/>
        <w:ind w:firstLine="284"/>
      </w:pPr>
      <w:proofErr w:type="spellStart"/>
      <w:r>
        <w:t>Pivotal</w:t>
      </w:r>
      <w:proofErr w:type="spellEnd"/>
      <w:r>
        <w:t xml:space="preserve"> </w:t>
      </w:r>
      <w:proofErr w:type="spellStart"/>
      <w:r>
        <w:t>Tracker</w:t>
      </w:r>
      <w:proofErr w:type="spellEnd"/>
      <w:r>
        <w:t xml:space="preserve"> es un</w:t>
      </w:r>
      <w:r w:rsidR="00CA143E">
        <w:t>a herramienta de gestión de proyectos ágiles</w:t>
      </w:r>
      <w:r>
        <w:t xml:space="preserve"> y en los que es necesaria una coordinación de equipo. Permite descomponer </w:t>
      </w:r>
      <w:r w:rsidR="003D4699">
        <w:t xml:space="preserve">en varias tareas y entregas </w:t>
      </w:r>
      <w:r>
        <w:t>según los requisitos del proyecto. El equipo trabaja en distintos hilos y los va completando. La herramienta incluye el intercambio de archivos, la gestión de tareas, el seguimiento de estas, la velocidad y planificación de iteraciones, la liberación de marcadores y la creación de gráficos.</w:t>
      </w:r>
    </w:p>
    <w:p w:rsidR="00C04BEF" w:rsidRPr="00C04BEF" w:rsidRDefault="00C04BEF" w:rsidP="00C04BEF">
      <w:pPr>
        <w:pStyle w:val="Encabezado2"/>
        <w:rPr>
          <w:sz w:val="22"/>
          <w:szCs w:val="22"/>
        </w:rPr>
      </w:pPr>
      <w:proofErr w:type="spellStart"/>
      <w:r w:rsidRPr="00C04BEF">
        <w:rPr>
          <w:sz w:val="22"/>
          <w:szCs w:val="22"/>
        </w:rPr>
        <w:t>GanttProject</w:t>
      </w:r>
      <w:proofErr w:type="spellEnd"/>
      <w:r w:rsidRPr="00C04BEF">
        <w:rPr>
          <w:sz w:val="22"/>
          <w:szCs w:val="22"/>
        </w:rPr>
        <w:t>:</w:t>
      </w:r>
    </w:p>
    <w:p w:rsidR="00C04BEF" w:rsidRDefault="005024A1" w:rsidP="00C855F6">
      <w:pPr>
        <w:spacing w:before="240"/>
        <w:ind w:firstLine="284"/>
      </w:pPr>
      <w:r w:rsidRPr="005024A1">
        <w:t>GanttProject es una aplicación de escritorio multiplataforma hecha en Java.</w:t>
      </w:r>
      <w:r>
        <w:t xml:space="preserve"> Crea y modifica los diagramas de Gantt asociados a nuestra planificación de tareas. </w:t>
      </w:r>
      <w:r w:rsidRPr="005024A1">
        <w:t xml:space="preserve">En la columna </w:t>
      </w:r>
      <w:r>
        <w:t>de la izquierda agregas</w:t>
      </w:r>
      <w:r w:rsidRPr="005024A1">
        <w:t xml:space="preserve"> las tareas o procesos</w:t>
      </w:r>
      <w:r>
        <w:t xml:space="preserve"> con un nombre y duración y l</w:t>
      </w:r>
      <w:r w:rsidRPr="005024A1">
        <w:t>uego, a la derecha</w:t>
      </w:r>
      <w:r>
        <w:t>,</w:t>
      </w:r>
      <w:r w:rsidRPr="005024A1">
        <w:t xml:space="preserve"> aparecerá la representación en forma de diagrama de Gantt.</w:t>
      </w:r>
    </w:p>
    <w:p w:rsidR="00AC3C82" w:rsidRDefault="00CA143E" w:rsidP="00431760">
      <w:pPr>
        <w:pStyle w:val="Standard"/>
        <w:ind w:firstLine="284"/>
      </w:pPr>
      <w:r>
        <w:t xml:space="preserve">Mediante </w:t>
      </w:r>
      <w:r w:rsidR="00431760">
        <w:t xml:space="preserve">el uso de </w:t>
      </w:r>
      <w:r>
        <w:t>esta</w:t>
      </w:r>
      <w:r w:rsidR="00431760">
        <w:t>s</w:t>
      </w:r>
      <w:r>
        <w:t xml:space="preserve"> herramienta</w:t>
      </w:r>
      <w:r w:rsidR="00431760">
        <w:t>s</w:t>
      </w:r>
      <w:r>
        <w:t xml:space="preserve"> llevamos </w:t>
      </w:r>
      <w:r w:rsidR="00431760">
        <w:t>la planificación y hacemos un seguimiento de lo que tenemos hecho, de lo que estamos haciendo y de lo que falta por hacer. Nos facilitan el trabajo pues una vez descompuesto el proyecto en tareas simplemente ponemos las fechas de entregas y gracias a estos programas repartimos mejor el trabajo.</w:t>
      </w:r>
      <w:r>
        <w:t xml:space="preserve"> </w:t>
      </w:r>
      <w:r w:rsidR="00314A56" w:rsidRPr="00314A56">
        <w:t>Este seguimiento lo haran los jefes de subgrupo y el jefe de equipo</w:t>
      </w:r>
      <w:r w:rsidR="00431760">
        <w:t xml:space="preserve"> que se encargará que dar su aprobado final antes de la entrega.</w:t>
      </w:r>
    </w:p>
    <w:p w:rsidR="00AC3C82" w:rsidRPr="00AC3C82" w:rsidRDefault="00AC3C82" w:rsidP="00AC3C82">
      <w:pPr>
        <w:tabs>
          <w:tab w:val="left" w:pos="4863"/>
        </w:tabs>
      </w:pPr>
    </w:p>
    <w:sectPr w:rsidR="00AC3C82" w:rsidRPr="00AC3C82">
      <w:headerReference w:type="default" r:id="rId1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C51" w:rsidRDefault="00454C51" w:rsidP="008C2AC1">
      <w:r>
        <w:separator/>
      </w:r>
    </w:p>
    <w:p w:rsidR="00454C51" w:rsidRDefault="00454C51" w:rsidP="008C2AC1"/>
    <w:p w:rsidR="00454C51" w:rsidRDefault="00454C51" w:rsidP="008C2AC1"/>
  </w:endnote>
  <w:endnote w:type="continuationSeparator" w:id="0">
    <w:p w:rsidR="00454C51" w:rsidRDefault="00454C51" w:rsidP="008C2AC1">
      <w:r>
        <w:continuationSeparator/>
      </w:r>
    </w:p>
    <w:p w:rsidR="00454C51" w:rsidRDefault="00454C51" w:rsidP="008C2AC1"/>
    <w:p w:rsidR="00454C51" w:rsidRDefault="00454C51" w:rsidP="008C2A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C51" w:rsidRDefault="00454C51" w:rsidP="008C2AC1">
      <w:r>
        <w:separator/>
      </w:r>
    </w:p>
    <w:p w:rsidR="00454C51" w:rsidRDefault="00454C51" w:rsidP="008C2AC1"/>
    <w:p w:rsidR="00454C51" w:rsidRDefault="00454C51" w:rsidP="008C2AC1"/>
  </w:footnote>
  <w:footnote w:type="continuationSeparator" w:id="0">
    <w:p w:rsidR="00454C51" w:rsidRDefault="00454C51" w:rsidP="008C2AC1">
      <w:r>
        <w:continuationSeparator/>
      </w:r>
    </w:p>
    <w:p w:rsidR="00454C51" w:rsidRDefault="00454C51" w:rsidP="008C2AC1"/>
    <w:p w:rsidR="00454C51" w:rsidRDefault="00454C51" w:rsidP="008C2A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5C46DE" w:rsidRPr="00D5672C">
      <w:trPr>
        <w:trHeight w:hRule="exact" w:val="720"/>
        <w:jc w:val="right"/>
      </w:trPr>
      <w:tc>
        <w:tcPr>
          <w:tcW w:w="2088" w:type="dxa"/>
          <w:vAlign w:val="bottom"/>
        </w:tcPr>
        <w:p w:rsidR="005C46DE" w:rsidRPr="00D5672C" w:rsidRDefault="005C46DE" w:rsidP="008C2AC1">
          <w:pPr>
            <w:pStyle w:val="Pgina"/>
          </w:pPr>
        </w:p>
      </w:tc>
      <w:tc>
        <w:tcPr>
          <w:tcW w:w="288" w:type="dxa"/>
          <w:shd w:val="clear" w:color="auto" w:fill="auto"/>
          <w:vAlign w:val="bottom"/>
        </w:tcPr>
        <w:p w:rsidR="005C46DE" w:rsidRPr="00D5672C" w:rsidRDefault="005C46DE" w:rsidP="008C2AC1"/>
      </w:tc>
      <w:tc>
        <w:tcPr>
          <w:tcW w:w="8424" w:type="dxa"/>
          <w:vAlign w:val="bottom"/>
        </w:tcPr>
        <w:p w:rsidR="005C46DE" w:rsidRPr="00D5672C" w:rsidRDefault="005C46DE" w:rsidP="008C2AC1">
          <w:pPr>
            <w:pStyle w:val="Encabezadodeinformacin"/>
          </w:pPr>
          <w:r w:rsidRPr="00D5672C">
            <w:t>Tabla de contenido</w:t>
          </w:r>
        </w:p>
      </w:tc>
    </w:tr>
    <w:tr w:rsidR="005C46DE" w:rsidRPr="00D5672C">
      <w:trPr>
        <w:trHeight w:hRule="exact" w:val="86"/>
        <w:jc w:val="right"/>
      </w:trPr>
      <w:tc>
        <w:tcPr>
          <w:tcW w:w="2088" w:type="dxa"/>
          <w:shd w:val="clear" w:color="auto" w:fill="000000" w:themeFill="text1"/>
        </w:tcPr>
        <w:p w:rsidR="005C46DE" w:rsidRPr="00D5672C" w:rsidRDefault="005C46DE" w:rsidP="008C2AC1">
          <w:pPr>
            <w:pStyle w:val="Encabezado"/>
          </w:pPr>
        </w:p>
      </w:tc>
      <w:tc>
        <w:tcPr>
          <w:tcW w:w="288" w:type="dxa"/>
          <w:shd w:val="clear" w:color="auto" w:fill="auto"/>
        </w:tcPr>
        <w:p w:rsidR="005C46DE" w:rsidRPr="00D5672C" w:rsidRDefault="005C46DE" w:rsidP="008C2AC1">
          <w:pPr>
            <w:pStyle w:val="Encabezado"/>
          </w:pPr>
        </w:p>
      </w:tc>
      <w:tc>
        <w:tcPr>
          <w:tcW w:w="8424" w:type="dxa"/>
          <w:shd w:val="clear" w:color="auto" w:fill="000000" w:themeFill="text1"/>
        </w:tcPr>
        <w:p w:rsidR="005C46DE" w:rsidRPr="00D5672C" w:rsidRDefault="005C46DE" w:rsidP="008C2AC1">
          <w:pPr>
            <w:pStyle w:val="Encabezado"/>
          </w:pPr>
        </w:p>
      </w:tc>
    </w:tr>
  </w:tbl>
  <w:p w:rsidR="005C46DE" w:rsidRPr="00D5672C" w:rsidRDefault="005C46DE" w:rsidP="008C2AC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5C46DE" w:rsidRPr="0071750B">
      <w:trPr>
        <w:trHeight w:hRule="exact" w:val="720"/>
        <w:jc w:val="right"/>
      </w:trPr>
      <w:tc>
        <w:tcPr>
          <w:tcW w:w="2088" w:type="dxa"/>
          <w:vAlign w:val="bottom"/>
        </w:tcPr>
        <w:p w:rsidR="005C46DE" w:rsidRDefault="005C46DE" w:rsidP="008C2AC1">
          <w:pPr>
            <w:pStyle w:val="Pgina"/>
          </w:pPr>
          <w:r>
            <w:t xml:space="preserve">Pág. </w:t>
          </w:r>
          <w:r>
            <w:fldChar w:fldCharType="begin"/>
          </w:r>
          <w:r>
            <w:instrText>Page \# 0#</w:instrText>
          </w:r>
          <w:r>
            <w:fldChar w:fldCharType="separate"/>
          </w:r>
          <w:r w:rsidR="008D65DA">
            <w:t>01</w:t>
          </w:r>
          <w:r>
            <w:fldChar w:fldCharType="end"/>
          </w:r>
        </w:p>
      </w:tc>
      <w:tc>
        <w:tcPr>
          <w:tcW w:w="288" w:type="dxa"/>
          <w:vAlign w:val="bottom"/>
        </w:tcPr>
        <w:p w:rsidR="005C46DE" w:rsidRDefault="005C46DE" w:rsidP="008C2AC1"/>
      </w:tc>
      <w:tc>
        <w:tcPr>
          <w:tcW w:w="8424" w:type="dxa"/>
          <w:vAlign w:val="bottom"/>
        </w:tcPr>
        <w:p w:rsidR="005C46DE" w:rsidRPr="000E530B" w:rsidRDefault="005C46DE" w:rsidP="008C2AC1">
          <w:pPr>
            <w:pStyle w:val="Encabezadodeinformacin"/>
            <w:rPr>
              <w:lang w:val="nb-NO"/>
            </w:rPr>
          </w:pPr>
          <w:r>
            <w:t>Gestor de Personal UCM</w:t>
          </w:r>
        </w:p>
      </w:tc>
    </w:tr>
    <w:tr w:rsidR="005C46DE" w:rsidRPr="0071750B">
      <w:trPr>
        <w:trHeight w:hRule="exact" w:val="86"/>
        <w:jc w:val="right"/>
      </w:trPr>
      <w:tc>
        <w:tcPr>
          <w:tcW w:w="2088" w:type="dxa"/>
          <w:shd w:val="clear" w:color="auto" w:fill="000000" w:themeFill="text1"/>
        </w:tcPr>
        <w:p w:rsidR="005C46DE" w:rsidRPr="000E530B" w:rsidRDefault="005C46DE" w:rsidP="008C2AC1">
          <w:pPr>
            <w:rPr>
              <w:lang w:val="nb-NO"/>
            </w:rPr>
          </w:pPr>
        </w:p>
      </w:tc>
      <w:tc>
        <w:tcPr>
          <w:tcW w:w="288" w:type="dxa"/>
        </w:tcPr>
        <w:p w:rsidR="005C46DE" w:rsidRPr="000E530B" w:rsidRDefault="005C46DE" w:rsidP="008C2AC1">
          <w:pPr>
            <w:rPr>
              <w:lang w:val="nb-NO"/>
            </w:rPr>
          </w:pPr>
        </w:p>
      </w:tc>
      <w:tc>
        <w:tcPr>
          <w:tcW w:w="8424" w:type="dxa"/>
          <w:shd w:val="clear" w:color="auto" w:fill="000000" w:themeFill="text1"/>
        </w:tcPr>
        <w:p w:rsidR="005C46DE" w:rsidRPr="000E530B" w:rsidRDefault="005C46DE" w:rsidP="008C2AC1">
          <w:pPr>
            <w:rPr>
              <w:lang w:val="nb-NO"/>
            </w:rPr>
          </w:pPr>
        </w:p>
      </w:tc>
    </w:tr>
  </w:tbl>
  <w:p w:rsidR="005C46DE" w:rsidRPr="000E530B" w:rsidRDefault="005C46DE" w:rsidP="008C2AC1">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12266B9A"/>
    <w:multiLevelType w:val="hybridMultilevel"/>
    <w:tmpl w:val="84CCFEE0"/>
    <w:lvl w:ilvl="0" w:tplc="5C4A1F9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4F4C63"/>
    <w:multiLevelType w:val="hybridMultilevel"/>
    <w:tmpl w:val="67A0F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862DD6"/>
    <w:multiLevelType w:val="hybridMultilevel"/>
    <w:tmpl w:val="3B56D80A"/>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1018F1"/>
    <w:multiLevelType w:val="hybridMultilevel"/>
    <w:tmpl w:val="2D08D31A"/>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43025D37"/>
    <w:multiLevelType w:val="hybridMultilevel"/>
    <w:tmpl w:val="92A66E3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7" w15:restartNumberingAfterBreak="0">
    <w:nsid w:val="49B56313"/>
    <w:multiLevelType w:val="hybridMultilevel"/>
    <w:tmpl w:val="27B221CE"/>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B61C96"/>
    <w:multiLevelType w:val="hybridMultilevel"/>
    <w:tmpl w:val="BD060606"/>
    <w:lvl w:ilvl="0" w:tplc="5C4A1F94">
      <w:numFmt w:val="bullet"/>
      <w:lvlText w:val="•"/>
      <w:lvlJc w:val="left"/>
      <w:pPr>
        <w:ind w:left="1080" w:hanging="72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774F41"/>
    <w:multiLevelType w:val="hybridMultilevel"/>
    <w:tmpl w:val="6F58F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ED7E32"/>
    <w:multiLevelType w:val="hybridMultilevel"/>
    <w:tmpl w:val="39FE1E2C"/>
    <w:lvl w:ilvl="0" w:tplc="0C0A000B">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1" w15:restartNumberingAfterBreak="0">
    <w:nsid w:val="79394E2B"/>
    <w:multiLevelType w:val="multilevel"/>
    <w:tmpl w:val="22FA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55BA7"/>
    <w:multiLevelType w:val="hybridMultilevel"/>
    <w:tmpl w:val="B7CC9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181EBB"/>
    <w:multiLevelType w:val="hybridMultilevel"/>
    <w:tmpl w:val="982E8142"/>
    <w:lvl w:ilvl="0" w:tplc="5C4A1F9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0C20A3"/>
    <w:multiLevelType w:val="hybridMultilevel"/>
    <w:tmpl w:val="6DACC634"/>
    <w:lvl w:ilvl="0" w:tplc="6B02C29C">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3"/>
  </w:num>
  <w:num w:numId="7">
    <w:abstractNumId w:val="9"/>
  </w:num>
  <w:num w:numId="8">
    <w:abstractNumId w:val="8"/>
  </w:num>
  <w:num w:numId="9">
    <w:abstractNumId w:val="3"/>
  </w:num>
  <w:num w:numId="10">
    <w:abstractNumId w:val="11"/>
  </w:num>
  <w:num w:numId="11">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5">
    <w:abstractNumId w:val="7"/>
  </w:num>
  <w:num w:numId="16">
    <w:abstractNumId w:val="1"/>
  </w:num>
  <w:num w:numId="17">
    <w:abstractNumId w:val="2"/>
  </w:num>
  <w:num w:numId="18">
    <w:abstractNumId w:val="12"/>
  </w:num>
  <w:num w:numId="19">
    <w:abstractNumId w:val="14"/>
  </w:num>
  <w:num w:numId="20">
    <w:abstractNumId w:val="5"/>
  </w:num>
  <w:num w:numId="21">
    <w:abstractNumId w:val="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FF8"/>
    <w:rsid w:val="00030A7D"/>
    <w:rsid w:val="00045B01"/>
    <w:rsid w:val="00062E7C"/>
    <w:rsid w:val="000658DD"/>
    <w:rsid w:val="0007654A"/>
    <w:rsid w:val="00094C9E"/>
    <w:rsid w:val="000963EB"/>
    <w:rsid w:val="000E530B"/>
    <w:rsid w:val="000F70D2"/>
    <w:rsid w:val="00121FD5"/>
    <w:rsid w:val="00126A17"/>
    <w:rsid w:val="0013592C"/>
    <w:rsid w:val="001F2447"/>
    <w:rsid w:val="002067B7"/>
    <w:rsid w:val="00236BFD"/>
    <w:rsid w:val="002543EA"/>
    <w:rsid w:val="002872C5"/>
    <w:rsid w:val="002C038B"/>
    <w:rsid w:val="00305AEA"/>
    <w:rsid w:val="00314A56"/>
    <w:rsid w:val="00333AF4"/>
    <w:rsid w:val="0034307E"/>
    <w:rsid w:val="00350091"/>
    <w:rsid w:val="00374BF4"/>
    <w:rsid w:val="00385CD5"/>
    <w:rsid w:val="003D4699"/>
    <w:rsid w:val="004249F3"/>
    <w:rsid w:val="00431760"/>
    <w:rsid w:val="0045082A"/>
    <w:rsid w:val="00454C51"/>
    <w:rsid w:val="0048286D"/>
    <w:rsid w:val="00491CE2"/>
    <w:rsid w:val="004A760E"/>
    <w:rsid w:val="004C0AE7"/>
    <w:rsid w:val="004F4C50"/>
    <w:rsid w:val="005024A1"/>
    <w:rsid w:val="005060E6"/>
    <w:rsid w:val="0051577E"/>
    <w:rsid w:val="00526AF2"/>
    <w:rsid w:val="00531D70"/>
    <w:rsid w:val="005361E9"/>
    <w:rsid w:val="005649FC"/>
    <w:rsid w:val="00570B18"/>
    <w:rsid w:val="005725C8"/>
    <w:rsid w:val="00585EB8"/>
    <w:rsid w:val="005975BB"/>
    <w:rsid w:val="00597679"/>
    <w:rsid w:val="005B1AAD"/>
    <w:rsid w:val="005B36B9"/>
    <w:rsid w:val="005B43B4"/>
    <w:rsid w:val="005C13FF"/>
    <w:rsid w:val="005C46DE"/>
    <w:rsid w:val="005D3445"/>
    <w:rsid w:val="006008B9"/>
    <w:rsid w:val="0060409E"/>
    <w:rsid w:val="00620300"/>
    <w:rsid w:val="0062233D"/>
    <w:rsid w:val="006544EE"/>
    <w:rsid w:val="00655E79"/>
    <w:rsid w:val="0065774E"/>
    <w:rsid w:val="00686536"/>
    <w:rsid w:val="006C4DBA"/>
    <w:rsid w:val="006D29CD"/>
    <w:rsid w:val="006D46DC"/>
    <w:rsid w:val="006E3B80"/>
    <w:rsid w:val="007059A6"/>
    <w:rsid w:val="00713DC4"/>
    <w:rsid w:val="0071750B"/>
    <w:rsid w:val="00784612"/>
    <w:rsid w:val="00793C91"/>
    <w:rsid w:val="00794A85"/>
    <w:rsid w:val="007A7991"/>
    <w:rsid w:val="007C7EE3"/>
    <w:rsid w:val="007D14A6"/>
    <w:rsid w:val="007F4E92"/>
    <w:rsid w:val="008133A9"/>
    <w:rsid w:val="00826E63"/>
    <w:rsid w:val="0082714F"/>
    <w:rsid w:val="008302D5"/>
    <w:rsid w:val="0084023F"/>
    <w:rsid w:val="00843101"/>
    <w:rsid w:val="00897C88"/>
    <w:rsid w:val="008C2AC1"/>
    <w:rsid w:val="008D65DA"/>
    <w:rsid w:val="008D6C65"/>
    <w:rsid w:val="008F1122"/>
    <w:rsid w:val="00933AAD"/>
    <w:rsid w:val="0095392B"/>
    <w:rsid w:val="00955970"/>
    <w:rsid w:val="0097628E"/>
    <w:rsid w:val="00985CAB"/>
    <w:rsid w:val="009D0245"/>
    <w:rsid w:val="00A055B5"/>
    <w:rsid w:val="00A330BD"/>
    <w:rsid w:val="00A411E8"/>
    <w:rsid w:val="00A42A83"/>
    <w:rsid w:val="00AC3C82"/>
    <w:rsid w:val="00AD7A79"/>
    <w:rsid w:val="00AE5B38"/>
    <w:rsid w:val="00AF1E0B"/>
    <w:rsid w:val="00B1103D"/>
    <w:rsid w:val="00B1507F"/>
    <w:rsid w:val="00B24EEC"/>
    <w:rsid w:val="00B27697"/>
    <w:rsid w:val="00B4668A"/>
    <w:rsid w:val="00B62F28"/>
    <w:rsid w:val="00B73020"/>
    <w:rsid w:val="00B824B6"/>
    <w:rsid w:val="00B862E7"/>
    <w:rsid w:val="00BD4139"/>
    <w:rsid w:val="00BF734A"/>
    <w:rsid w:val="00C033E9"/>
    <w:rsid w:val="00C04BEF"/>
    <w:rsid w:val="00C72219"/>
    <w:rsid w:val="00C75600"/>
    <w:rsid w:val="00C855F6"/>
    <w:rsid w:val="00CA143E"/>
    <w:rsid w:val="00CA39C2"/>
    <w:rsid w:val="00CA3B0A"/>
    <w:rsid w:val="00D00114"/>
    <w:rsid w:val="00D50334"/>
    <w:rsid w:val="00D5672C"/>
    <w:rsid w:val="00D57377"/>
    <w:rsid w:val="00D653ED"/>
    <w:rsid w:val="00D73123"/>
    <w:rsid w:val="00D75772"/>
    <w:rsid w:val="00D776D5"/>
    <w:rsid w:val="00D901FA"/>
    <w:rsid w:val="00DA4941"/>
    <w:rsid w:val="00E35BB6"/>
    <w:rsid w:val="00E46145"/>
    <w:rsid w:val="00E73125"/>
    <w:rsid w:val="00E80220"/>
    <w:rsid w:val="00E85F53"/>
    <w:rsid w:val="00EA1B03"/>
    <w:rsid w:val="00EA40CD"/>
    <w:rsid w:val="00EA4668"/>
    <w:rsid w:val="00EA7095"/>
    <w:rsid w:val="00EC3B5C"/>
    <w:rsid w:val="00EC486E"/>
    <w:rsid w:val="00ED1A9F"/>
    <w:rsid w:val="00EF0D2C"/>
    <w:rsid w:val="00EF27EE"/>
    <w:rsid w:val="00F04A4A"/>
    <w:rsid w:val="00F12EA2"/>
    <w:rsid w:val="00F13774"/>
    <w:rsid w:val="00F536F5"/>
    <w:rsid w:val="00F54F12"/>
    <w:rsid w:val="00F77FF8"/>
    <w:rsid w:val="00F877B8"/>
    <w:rsid w:val="00FC21C1"/>
    <w:rsid w:val="00FE4B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51389D-7374-4F09-ABF7-60D6C9B0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jc w:val="both"/>
    </w:pPr>
    <w:rPr>
      <w:noProof/>
      <w:lang w:val="es-ES"/>
    </w:rPr>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kern w:val="20"/>
    </w:rPr>
  </w:style>
  <w:style w:type="character" w:customStyle="1" w:styleId="Ttulo1Car">
    <w:name w:val="Título 1 Car"/>
    <w:basedOn w:val="Fuentedeprrafopredeter"/>
    <w:link w:val="Ttulo1"/>
    <w:uiPriority w:val="1"/>
    <w:qFormat/>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qFormat/>
    <w:rPr>
      <w:rFonts w:asciiTheme="majorHAnsi" w:eastAsiaTheme="majorEastAsia" w:hAnsiTheme="majorHAnsi" w:cstheme="majorBidi"/>
      <w:b/>
      <w:bCs/>
      <w:color w:val="000000" w:themeColor="text1"/>
      <w:sz w:val="28"/>
    </w:rPr>
  </w:style>
  <w:style w:type="paragraph" w:styleId="Cita">
    <w:name w:val="Quote"/>
    <w:basedOn w:val="Normal"/>
    <w:next w:val="Normal"/>
    <w:link w:val="CitaCar"/>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qFormat/>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semiHidden/>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semiHidden/>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F77FF8"/>
    <w:pPr>
      <w:ind w:left="720"/>
      <w:contextualSpacing/>
    </w:pPr>
  </w:style>
  <w:style w:type="character" w:customStyle="1" w:styleId="Ttulo3Car">
    <w:name w:val="Título 3 Car"/>
    <w:basedOn w:val="Fuentedeprrafopredeter"/>
    <w:link w:val="Ttulo3"/>
    <w:uiPriority w:val="1"/>
    <w:rsid w:val="00B1103D"/>
    <w:rPr>
      <w:rFonts w:asciiTheme="majorHAnsi" w:eastAsiaTheme="majorEastAsia" w:hAnsiTheme="majorHAnsi" w:cstheme="majorBidi"/>
      <w:noProof/>
      <w:color w:val="7F1D09" w:themeColor="accent1" w:themeShade="7F"/>
      <w:sz w:val="24"/>
      <w:szCs w:val="24"/>
      <w:lang w:val="es-ES"/>
    </w:rPr>
  </w:style>
  <w:style w:type="paragraph" w:styleId="NormalWeb">
    <w:name w:val="Normal (Web)"/>
    <w:basedOn w:val="Normal"/>
    <w:uiPriority w:val="99"/>
    <w:semiHidden/>
    <w:unhideWhenUsed/>
    <w:rsid w:val="004C0AE7"/>
    <w:pPr>
      <w:spacing w:before="100" w:beforeAutospacing="1" w:after="100" w:afterAutospacing="1" w:line="240" w:lineRule="auto"/>
      <w:jc w:val="left"/>
    </w:pPr>
    <w:rPr>
      <w:rFonts w:ascii="Times New Roman" w:eastAsia="Times New Roman" w:hAnsi="Times New Roman" w:cs="Times New Roman"/>
      <w:noProof w:val="0"/>
      <w:color w:val="auto"/>
      <w:sz w:val="24"/>
      <w:szCs w:val="24"/>
      <w:lang w:eastAsia="es-ES"/>
    </w:rPr>
  </w:style>
  <w:style w:type="paragraph" w:customStyle="1" w:styleId="Encabezado1">
    <w:name w:val="Encabezado 1"/>
    <w:basedOn w:val="Normal"/>
    <w:next w:val="Normal"/>
    <w:uiPriority w:val="1"/>
    <w:qFormat/>
    <w:rsid w:val="005D3445"/>
    <w:pPr>
      <w:pageBreakBefore/>
      <w:pBdr>
        <w:bottom w:val="single" w:sz="8" w:space="1" w:color="00000A"/>
      </w:pBdr>
      <w:spacing w:before="480" w:after="120" w:line="240" w:lineRule="auto"/>
      <w:outlineLvl w:val="0"/>
    </w:pPr>
    <w:rPr>
      <w:rFonts w:asciiTheme="majorHAnsi" w:eastAsiaTheme="majorEastAsia" w:hAnsiTheme="majorHAnsi" w:cstheme="majorBidi"/>
      <w:b/>
      <w:bCs/>
      <w:noProof w:val="0"/>
      <w:color w:val="000000" w:themeColor="text1"/>
      <w:sz w:val="40"/>
    </w:rPr>
  </w:style>
  <w:style w:type="paragraph" w:customStyle="1" w:styleId="Contenidodelatabla">
    <w:name w:val="Contenido de la tabla"/>
    <w:basedOn w:val="Normal"/>
    <w:qFormat/>
    <w:rsid w:val="005D3445"/>
    <w:rPr>
      <w:noProof w:val="0"/>
    </w:rPr>
  </w:style>
  <w:style w:type="paragraph" w:customStyle="1" w:styleId="Encabezado2">
    <w:name w:val="Encabezado 2"/>
    <w:basedOn w:val="Normal"/>
    <w:next w:val="Normal"/>
    <w:uiPriority w:val="1"/>
    <w:unhideWhenUsed/>
    <w:qFormat/>
    <w:rsid w:val="0062233D"/>
    <w:pPr>
      <w:keepNext/>
      <w:keepLines/>
      <w:spacing w:before="240" w:after="0"/>
      <w:outlineLvl w:val="1"/>
    </w:pPr>
    <w:rPr>
      <w:rFonts w:asciiTheme="majorHAnsi" w:eastAsiaTheme="majorEastAsia" w:hAnsiTheme="majorHAnsi" w:cstheme="majorBidi"/>
      <w:b/>
      <w:bCs/>
      <w:noProof w:val="0"/>
      <w:color w:val="000000" w:themeColor="text1"/>
      <w:sz w:val="28"/>
    </w:rPr>
  </w:style>
  <w:style w:type="paragraph" w:customStyle="1" w:styleId="Standard">
    <w:name w:val="Standard"/>
    <w:qFormat/>
    <w:rsid w:val="0062233D"/>
    <w:pPr>
      <w:suppressAutoHyphens/>
      <w:jc w:val="both"/>
      <w:textAlignment w:val="baseline"/>
    </w:pPr>
    <w:rPr>
      <w:rFonts w:ascii="Arial" w:eastAsia="Arial" w:hAnsi="Arial" w:cs="Arial"/>
      <w:color w:val="4040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9231">
      <w:bodyDiv w:val="1"/>
      <w:marLeft w:val="0"/>
      <w:marRight w:val="0"/>
      <w:marTop w:val="0"/>
      <w:marBottom w:val="0"/>
      <w:divBdr>
        <w:top w:val="none" w:sz="0" w:space="0" w:color="auto"/>
        <w:left w:val="none" w:sz="0" w:space="0" w:color="auto"/>
        <w:bottom w:val="none" w:sz="0" w:space="0" w:color="auto"/>
        <w:right w:val="none" w:sz="0" w:space="0" w:color="auto"/>
      </w:divBdr>
      <w:divsChild>
        <w:div w:id="337314776">
          <w:marLeft w:val="0"/>
          <w:marRight w:val="0"/>
          <w:marTop w:val="0"/>
          <w:marBottom w:val="0"/>
          <w:divBdr>
            <w:top w:val="none" w:sz="0" w:space="0" w:color="auto"/>
            <w:left w:val="none" w:sz="0" w:space="0" w:color="auto"/>
            <w:bottom w:val="none" w:sz="0" w:space="0" w:color="auto"/>
            <w:right w:val="none" w:sz="0" w:space="0" w:color="auto"/>
          </w:divBdr>
        </w:div>
      </w:divsChild>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2057391086">
      <w:bodyDiv w:val="1"/>
      <w:marLeft w:val="0"/>
      <w:marRight w:val="0"/>
      <w:marTop w:val="0"/>
      <w:marBottom w:val="0"/>
      <w:divBdr>
        <w:top w:val="none" w:sz="0" w:space="0" w:color="auto"/>
        <w:left w:val="none" w:sz="0" w:space="0" w:color="auto"/>
        <w:bottom w:val="none" w:sz="0" w:space="0" w:color="auto"/>
        <w:right w:val="none" w:sz="0" w:space="0" w:color="auto"/>
      </w:divBdr>
      <w:divsChild>
        <w:div w:id="529146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Informe%20anual%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0A58E9"/>
    <w:rsid w:val="00172C8A"/>
    <w:rsid w:val="00452F40"/>
    <w:rsid w:val="004D348D"/>
    <w:rsid w:val="00814C77"/>
    <w:rsid w:val="008B1341"/>
    <w:rsid w:val="00965464"/>
    <w:rsid w:val="00B56A1C"/>
    <w:rsid w:val="00B64A9F"/>
    <w:rsid w:val="00BB565E"/>
    <w:rsid w:val="00F12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D57020A2-ED09-490A-9079-BD0DA379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2279</TotalTime>
  <Pages>14</Pages>
  <Words>2286</Words>
  <Characters>12579</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gestión de equipos</vt:lpstr>
      <vt:lpstr/>
    </vt:vector>
  </TitlesOfParts>
  <Company>Gestor personal UCM</Company>
  <LinksUpToDate>false</LinksUpToDate>
  <CharactersWithSpaces>14836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equipos</dc:title>
  <dc:subject/>
  <dc:creator>Álvaro Rodríguez García</dc:creator>
  <cp:keywords/>
  <dc:description/>
  <cp:lastModifiedBy>usuario</cp:lastModifiedBy>
  <cp:revision>72</cp:revision>
  <cp:lastPrinted>2015-11-30T17:53:00Z</cp:lastPrinted>
  <dcterms:created xsi:type="dcterms:W3CDTF">2016-01-04T14:44:00Z</dcterms:created>
  <dcterms:modified xsi:type="dcterms:W3CDTF">2016-01-09T11:41:00Z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